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54710E66" w:rsidR="00D02451" w:rsidRPr="00A2001B" w:rsidRDefault="00AF502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Running the SLA Utility</w:t>
      </w:r>
      <w:r w:rsidR="00E94B60">
        <w:rPr>
          <w:rFonts w:cs="Arial"/>
          <w:color w:val="C00000"/>
        </w:rPr>
        <w:t xml:space="preserve"> Proc</w:t>
      </w:r>
      <w:r w:rsidR="00016922">
        <w:rPr>
          <w:rFonts w:cs="Arial"/>
          <w:color w:val="C00000"/>
        </w:rPr>
        <w:t>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Pr="00E6131E" w:rsidRDefault="00115FED" w:rsidP="00C037D5">
      <w:pPr>
        <w:spacing w:before="120"/>
        <w:rPr>
          <w:rFonts w:cs="Arial"/>
          <w:b/>
          <w:sz w:val="20"/>
        </w:rPr>
      </w:pPr>
      <w:r w:rsidRPr="00E6131E">
        <w:rPr>
          <w:rFonts w:cs="Arial"/>
          <w:b/>
          <w:sz w:val="20"/>
        </w:rPr>
        <w:t>Purpose</w:t>
      </w:r>
    </w:p>
    <w:p w14:paraId="7043BD9B" w14:textId="33FB121C" w:rsidR="00115FED" w:rsidRPr="00E6131E" w:rsidRDefault="00CE68B0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This procedure explains how to run the SLA Load Utility to reload the data for a given time </w:t>
      </w:r>
      <w:proofErr w:type="gramStart"/>
      <w:r>
        <w:rPr>
          <w:rFonts w:cs="Arial"/>
          <w:sz w:val="20"/>
        </w:rPr>
        <w:t>period.</w:t>
      </w:r>
      <w:bookmarkStart w:id="1" w:name="_GoBack"/>
      <w:bookmarkEnd w:id="1"/>
      <w:r w:rsidR="00BA40BC" w:rsidRPr="00E6131E">
        <w:rPr>
          <w:rFonts w:cs="Arial"/>
          <w:sz w:val="20"/>
        </w:rPr>
        <w:t>.</w:t>
      </w:r>
      <w:proofErr w:type="gramEnd"/>
    </w:p>
    <w:p w14:paraId="71CDDC77" w14:textId="77777777" w:rsidR="00115FED" w:rsidRPr="00E6131E" w:rsidRDefault="00115FED" w:rsidP="00157A90">
      <w:pPr>
        <w:rPr>
          <w:rFonts w:cs="Arial"/>
          <w:sz w:val="20"/>
        </w:rPr>
      </w:pPr>
    </w:p>
    <w:p w14:paraId="018FB67F" w14:textId="77777777" w:rsidR="00115FED" w:rsidRPr="00E6131E" w:rsidRDefault="00115FED" w:rsidP="00115FED">
      <w:pPr>
        <w:rPr>
          <w:rFonts w:cs="Arial"/>
          <w:b/>
          <w:sz w:val="20"/>
        </w:rPr>
      </w:pPr>
      <w:r w:rsidRPr="00E6131E">
        <w:rPr>
          <w:rFonts w:cs="Arial"/>
          <w:b/>
          <w:sz w:val="20"/>
        </w:rPr>
        <w:t>Related Policy</w:t>
      </w:r>
    </w:p>
    <w:p w14:paraId="0158E3F5" w14:textId="77777777" w:rsidR="00115FED" w:rsidRPr="00E6131E" w:rsidRDefault="00E94B60" w:rsidP="0023169B">
      <w:pPr>
        <w:numPr>
          <w:ilvl w:val="0"/>
          <w:numId w:val="27"/>
        </w:numPr>
        <w:rPr>
          <w:rFonts w:cs="Arial"/>
          <w:sz w:val="20"/>
        </w:rPr>
      </w:pPr>
      <w:r w:rsidRPr="00E6131E">
        <w:rPr>
          <w:rFonts w:cs="Arial"/>
          <w:sz w:val="20"/>
        </w:rPr>
        <w:t>IT Service Management Policy</w:t>
      </w:r>
    </w:p>
    <w:p w14:paraId="4A2DDBDC" w14:textId="77777777" w:rsidR="00157A90" w:rsidRPr="00E6131E" w:rsidRDefault="00157A90" w:rsidP="00157A90">
      <w:pPr>
        <w:keepNext/>
        <w:spacing w:before="240"/>
        <w:outlineLvl w:val="1"/>
        <w:rPr>
          <w:rFonts w:cs="Arial"/>
          <w:b/>
          <w:sz w:val="20"/>
        </w:rPr>
      </w:pPr>
      <w:r w:rsidRPr="00E6131E">
        <w:rPr>
          <w:rFonts w:cs="Arial"/>
          <w:b/>
          <w:sz w:val="20"/>
        </w:rPr>
        <w:t>Audience</w:t>
      </w:r>
    </w:p>
    <w:p w14:paraId="5C58728D" w14:textId="77777777" w:rsidR="00157A90" w:rsidRPr="00E6131E" w:rsidRDefault="00157A90" w:rsidP="00115FED">
      <w:pPr>
        <w:rPr>
          <w:rFonts w:cs="Arial"/>
          <w:sz w:val="20"/>
        </w:rPr>
      </w:pPr>
      <w:r w:rsidRPr="00E6131E">
        <w:rPr>
          <w:rFonts w:cs="Arial"/>
          <w:sz w:val="20"/>
        </w:rPr>
        <w:t>The following groups are responsible</w:t>
      </w:r>
      <w:r w:rsidR="00115FED" w:rsidRPr="00E6131E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E6131E" w:rsidRDefault="00ED5AC8" w:rsidP="0023169B">
      <w:pPr>
        <w:numPr>
          <w:ilvl w:val="0"/>
          <w:numId w:val="27"/>
        </w:numPr>
        <w:rPr>
          <w:rFonts w:cs="Arial"/>
          <w:sz w:val="20"/>
        </w:rPr>
      </w:pPr>
      <w:r w:rsidRPr="00E6131E">
        <w:rPr>
          <w:rFonts w:cs="Arial"/>
          <w:sz w:val="20"/>
        </w:rPr>
        <w:t>Service Level Management</w:t>
      </w:r>
    </w:p>
    <w:p w14:paraId="6207B1A6" w14:textId="77777777" w:rsidR="00535AA7" w:rsidRPr="00E6131E" w:rsidRDefault="00535AA7" w:rsidP="00535AA7">
      <w:pPr>
        <w:rPr>
          <w:rFonts w:cs="Arial"/>
          <w:sz w:val="20"/>
        </w:rPr>
      </w:pPr>
    </w:p>
    <w:p w14:paraId="5C371813" w14:textId="77777777" w:rsidR="00D02451" w:rsidRPr="00E6131E" w:rsidRDefault="00705F94">
      <w:pPr>
        <w:rPr>
          <w:rFonts w:cs="Arial"/>
          <w:b/>
          <w:sz w:val="20"/>
        </w:rPr>
      </w:pPr>
      <w:r w:rsidRPr="00E6131E">
        <w:rPr>
          <w:rFonts w:cs="Arial"/>
          <w:b/>
          <w:sz w:val="20"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07"/>
        <w:gridCol w:w="9103"/>
      </w:tblGrid>
      <w:tr w:rsidR="00016922" w:rsidRPr="00E6131E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E6131E" w:rsidRDefault="00016922" w:rsidP="0006055C">
            <w:pPr>
              <w:pStyle w:val="TblHeadings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E6131E" w:rsidRDefault="00016922" w:rsidP="0006055C">
            <w:pPr>
              <w:pStyle w:val="TblHeadings"/>
              <w:jc w:val="left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Action</w:t>
            </w:r>
          </w:p>
        </w:tc>
      </w:tr>
      <w:tr w:rsidR="00016922" w:rsidRPr="00E6131E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E6131E" w:rsidRDefault="00016922" w:rsidP="0006055C">
            <w:pPr>
              <w:pStyle w:val="StepsNumber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9DB34" w14:textId="77777777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 xml:space="preserve">Map a network drive to the following location: </w:t>
            </w:r>
            <w:hyperlink r:id="rId11" w:history="1">
              <w:r w:rsidRPr="00E6131E">
                <w:rPr>
                  <w:rStyle w:val="Hyperlink"/>
                  <w:rFonts w:ascii="Arial" w:hAnsi="Arial" w:cs="Arial"/>
                  <w:color w:val="auto"/>
                  <w:sz w:val="20"/>
                </w:rPr>
                <w:t>\\opc5\Prod\VA9940</w:t>
              </w:r>
            </w:hyperlink>
          </w:p>
          <w:p w14:paraId="106B1E27" w14:textId="77777777" w:rsidR="00790E60" w:rsidRPr="00E6131E" w:rsidRDefault="00790E60" w:rsidP="0023169B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Go to Tools &gt; Map Network Drive.</w:t>
            </w:r>
          </w:p>
          <w:p w14:paraId="787083D9" w14:textId="77777777" w:rsidR="00790E60" w:rsidRPr="00E6131E" w:rsidRDefault="00790E60" w:rsidP="0023169B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Using the drop-down arrow, select the drive you want to map to.</w:t>
            </w:r>
          </w:p>
          <w:p w14:paraId="0F7F1931" w14:textId="77777777" w:rsidR="00790E60" w:rsidRPr="00E6131E" w:rsidRDefault="00790E60" w:rsidP="0023169B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 xml:space="preserve">In the Folder box, type in </w:t>
            </w:r>
            <w:hyperlink r:id="rId12" w:history="1">
              <w:r w:rsidRPr="00E6131E">
                <w:rPr>
                  <w:rStyle w:val="Hyperlink"/>
                  <w:rFonts w:ascii="Arial" w:hAnsi="Arial" w:cs="Arial"/>
                  <w:color w:val="auto"/>
                  <w:sz w:val="20"/>
                </w:rPr>
                <w:t>\\opc5\Prod\va9940</w:t>
              </w:r>
            </w:hyperlink>
            <w:r w:rsidRPr="00E6131E">
              <w:rPr>
                <w:rFonts w:ascii="Arial" w:hAnsi="Arial" w:cs="Arial"/>
                <w:sz w:val="20"/>
              </w:rPr>
              <w:t>.</w:t>
            </w:r>
          </w:p>
          <w:p w14:paraId="19F61BEF" w14:textId="77777777" w:rsidR="00790E60" w:rsidRPr="00E6131E" w:rsidRDefault="00790E60" w:rsidP="0023169B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Click Finish.</w:t>
            </w:r>
          </w:p>
          <w:p w14:paraId="119A5CF8" w14:textId="423F4E9C" w:rsidR="00790E60" w:rsidRPr="00E6131E" w:rsidRDefault="00790E60" w:rsidP="00790E6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3C4AD" wp14:editId="41DFD01A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315595</wp:posOffset>
                      </wp:positionV>
                      <wp:extent cx="779780" cy="6985"/>
                      <wp:effectExtent l="19050" t="45720" r="10795" b="615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7978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FE19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01.15pt;margin-top:24.85pt;width:61.4pt;height: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Z2QgIAAHgEAAAOAAAAZHJzL2Uyb0RvYy54bWysVE1v2zAMvQ/YfxB0Tx1n+TTqFIWdbIeu&#10;K9DuByiSHAuTRUFS4wTD/vsoxU3X7TIM80GmLPLxkXzy9c2x0+QgnVdgSppfjSmRhoNQZl/Sr0/b&#10;0ZISH5gRTIORJT1JT2/W799d97aQE2hBC+kIghhf9LakbQi2yDLPW9kxfwVWGjxswHUs4NbtM+FY&#10;j+idzibj8TzrwQnrgEvv8Wt9PqTrhN80kocvTeNlILqkyC2k1aV1F9dsfc2KvWO2VXygwf6BRceU&#10;waQXqJoFRp6d+gOqU9yBhyZccegyaBrFZaoBq8nHv1Xz2DIrUy3YHG8vbfL/D5bfHx4cUaKkE0oM&#10;63BEj8ExtW8DuXUOelKBMdhGcGQSu9VbX2BQZR5crJcfzaO9A/7NEwNVy8xeJtZPJ4tQeYzI3oTE&#10;jbeYc9d/BoE+7DlAat2xcR1ptLKfYmAEx/aQY5rV6TIreQyE48fFYrVY4kQ5Hs1Xy1nKxIoIEkOt&#10;8+GjhI5Eo6R+qOlSzDkBO9z5ECm+BsRgA1uldZKGNqQv6Wo2mSVGHrQS8TC6ebffVdqRA4viSs/A&#10;4o2bg2cjElgrmdgMdmBKo01CalRwClunJY3ZOiko0RLvU7TO9LSJGbF4JDxYZ319X41Xm+VmOR1N&#10;J/PNaDqu69HttpqO5tt8Mas/1FVV5z8i+XxatEoIaSL/F63n07/T0nDrziq9qP3SqOwteuookn15&#10;J9JJB3H0ZxHtQJweXKwuSgLlnZyHqxjvz6/75PX6w1j/BAAA//8DAFBLAwQUAAYACAAAACEARXL+&#10;8+AAAAAJAQAADwAAAGRycy9kb3ducmV2LnhtbEyPQU+DQBCF7yb+h82YeDF2tygtIkNj1NaTacR6&#10;38IIpOwsYbct/HvXkx4n78t732Sr0XTiRINrLSPMZwoEcWmrlmuE3ef6NgHhvOZKd5YJYSIHq/zy&#10;ItNpZc/8QafC1yKUsEs1QuN9n0rpyoaMdjPbE4fs2w5G+3AOtawGfQ7lppORUgtpdMthodE9PTdU&#10;HoqjQXgptvH662Y3RlP59l5sksOWp1fE66vx6RGEp9H/wfCrH9QhD057e+TKiQ5hoaK7gCLcPyxB&#10;BGAZxXMQe4RYJSDzTP7/IP8BAAD//wMAUEsBAi0AFAAGAAgAAAAhALaDOJL+AAAA4QEAABMAAAAA&#10;AAAAAAAAAAAAAAAAAFtDb250ZW50X1R5cGVzXS54bWxQSwECLQAUAAYACAAAACEAOP0h/9YAAACU&#10;AQAACwAAAAAAAAAAAAAAAAAvAQAAX3JlbHMvLnJlbHNQSwECLQAUAAYACAAAACEAMzhmdkICAAB4&#10;BAAADgAAAAAAAAAAAAAAAAAuAgAAZHJzL2Uyb0RvYy54bWxQSwECLQAUAAYACAAAACEARXL+8+AA&#10;AAAJ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CD67E" wp14:editId="25455639">
                      <wp:simplePos x="0" y="0"/>
                      <wp:positionH relativeFrom="column">
                        <wp:posOffset>4837430</wp:posOffset>
                      </wp:positionH>
                      <wp:positionV relativeFrom="paragraph">
                        <wp:posOffset>171450</wp:posOffset>
                      </wp:positionV>
                      <wp:extent cx="261620" cy="276225"/>
                      <wp:effectExtent l="12700" t="6350" r="11430" b="1270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F87F1" w14:textId="77777777" w:rsidR="00790E60" w:rsidRDefault="00790E60" w:rsidP="00790E6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6BCD6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80.9pt;margin-top:13.5pt;width:20.6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CZJAIAAE8EAAAOAAAAZHJzL2Uyb0RvYy54bWysVFFv0zAQfkfiP1h+p2mjttuipdPoKEIa&#10;A2njBziO01g4PnN2m5Rfz9lpSwWIB0QeLNt3/u677+5yezd0hu0Veg225LPJlDNlJdTabkv+5WXz&#10;5pozH4SthQGrSn5Qnt+tXr+67V2hcmjB1AoZgVhf9K7kbQiuyDIvW9UJPwGnLBkbwE4EOuI2q1H0&#10;hN6ZLJ9Ol1kPWDsEqbyn24fRyFcJv2mUDJ+axqvATMmJW0grprWKa7a6FcUWhWu1PNIQ/8CiE9pS&#10;0DPUgwiC7VD/BtVpieChCRMJXQZNo6VKOVA2s+kv2Ty3wqmUC4nj3Vkm//9g5dP+MzJdU+04s6Kj&#10;Er2oIbC3MLBZVKd3viCnZ0duYaDr6Bkz9e4R5FfPLKxbYbfqHhH6Voma2KWX2cXTEcdHkKr/CDWF&#10;EbsACWhosIuAJAYjdKrS4VyZSEXSZb6cLXOySDLlV8s8X0RumShOjx368F5Bx+Km5EiFT+Bi/+jD&#10;6HpySeTB6HqjjUkH3FZrg2wvqEk26Tui+0s3Y1lf8psFxf47xDR9f4LodKBuN7or+fXZSRRRtXe2&#10;Tr0YhDbjnrIzlpKMMkblRg3DUA3HslRQH0hQhLGraQpp0wJ+56ynji65/7YTqDgzHywV5WY2n8cR&#10;SIf54irqiZeW6tIirCSokgfOxu06jGOzc6i3LUU6tcE9FXKjk8iR6sjqyJu6NpXpOGFxLC7Pyevn&#10;f2D1AwAA//8DAFBLAwQUAAYACAAAACEA++WsAt0AAAAJAQAADwAAAGRycy9kb3ducmV2LnhtbEyP&#10;wU7DMBBE70j8g7VIXCpqt1XSKsSpoFJPnBrK3Y2XJCJeB9tt079nOcFtRzOafVNuJzeIC4bYe9Kw&#10;mCsQSI23PbUaju/7pw2ImAxZM3hCDTeMsK3u70pTWH+lA17q1AouoVgYDV1KYyFlbDp0Js79iMTe&#10;pw/OJJahlTaYK5e7QS6VyqUzPfGHzoy467D5qs9OQ/5dr2ZvH3ZGh9v+NTQus7tjpvXjw/TyDCLh&#10;lP7C8IvP6FAx08mfyUYxaFjnC0ZPGpZr3sSBjVrxcWJHZSCrUv5fUP0AAAD//wMAUEsBAi0AFAAG&#10;AAgAAAAhALaDOJL+AAAA4QEAABMAAAAAAAAAAAAAAAAAAAAAAFtDb250ZW50X1R5cGVzXS54bWxQ&#10;SwECLQAUAAYACAAAACEAOP0h/9YAAACUAQAACwAAAAAAAAAAAAAAAAAvAQAAX3JlbHMvLnJlbHNQ&#10;SwECLQAUAAYACAAAACEABppQmSQCAABPBAAADgAAAAAAAAAAAAAAAAAuAgAAZHJzL2Uyb0RvYy54&#10;bWxQSwECLQAUAAYACAAAACEA++WsAt0AAAAJAQAADwAAAAAAAAAAAAAAAAB+BAAAZHJzL2Rvd25y&#10;ZXYueG1sUEsFBgAAAAAEAAQA8wAAAIgFAAAAAA==&#10;">
                      <v:textbox style="mso-fit-shape-to-text:t">
                        <w:txbxContent>
                          <w:p w14:paraId="7FBF87F1" w14:textId="77777777" w:rsidR="00790E60" w:rsidRDefault="00790E60" w:rsidP="00790E6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sz w:val="20"/>
              </w:rPr>
              <w:object w:dxaOrig="5610" w:dyaOrig="1605" w14:anchorId="457DA2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80.2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49895300" r:id="rId14"/>
              </w:object>
            </w:r>
          </w:p>
          <w:p w14:paraId="2E60BCAF" w14:textId="77777777" w:rsidR="00016922" w:rsidRPr="00E6131E" w:rsidRDefault="00016922" w:rsidP="009249F3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51A13AF" w14:textId="6B221EFD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4D6A5C" wp14:editId="1D0E5C7B">
                      <wp:simplePos x="0" y="0"/>
                      <wp:positionH relativeFrom="column">
                        <wp:posOffset>3830955</wp:posOffset>
                      </wp:positionH>
                      <wp:positionV relativeFrom="paragraph">
                        <wp:posOffset>1734820</wp:posOffset>
                      </wp:positionV>
                      <wp:extent cx="1454150" cy="14605"/>
                      <wp:effectExtent l="0" t="0" r="0" b="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5415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6264A" id="Straight Arrow Connector 9" o:spid="_x0000_s1026" type="#_x0000_t32" style="position:absolute;margin-left:301.65pt;margin-top:136.6pt;width:114.5pt;height:1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ZRRgIAAIQEAAAOAAAAZHJzL2Uyb0RvYy54bWysVMGO2yAQvVfqPyDuie3USRMrzmplJ+1h&#10;20bKtncCOEbFgICNE1X99x2IN9u0l6qqD3gwzJs3j4eXd6dOoiO3TmhV4mycYsQV1UyoQ4m/Pm5G&#10;c4ycJ4oRqRUv8Zk7fLd6+2bZm4JPdKsl4xYBiHJFb0rcem+KJHG05R1xY224gsVG2454mNpDwizp&#10;Ab2TySRNZ0mvLTNWU+4cfK0vi3gV8ZuGU/+laRz3SJYYuPk42jjuw5islqQ4WGJaQQca5B9YdEQo&#10;KHqFqokn6MmKP6A6Qa12uvFjqrtEN42gPPYA3WTpb93sWmJ47AXEceYqk/t/sPTzcWuRYCVeYKRI&#10;B0e085aIQ+vRvbW6R5VWCmTUFi2CWr1xBSRVamtDv/SkduZB0+8OKV21RB14ZP14NgCVhYzkJiVM&#10;nIGa+/6TZrCHPHkdpTs1tkONFOZjSIzRtxCFMiAUOsVTO19PjZ88ovAxy6d5NoXDpbCW5bN0GquS&#10;IgCGZGOd/8B1h0JQYjf0d23sUoIcH5wPdF8TQrLSGyFltIlUqAedppNp5OS0FCwshm3OHvaVtOhI&#10;gtHiM7C42Wb1k2IRrOWErYfYEyEhRj6K5q0AGSXHoVrHGUaSw90K0YWeVKEitA+Eh+jitR+LdLGe&#10;r+f5KJ/M1qM8revR/abKR7NN9n5av6urqs5+BvJZXrSCMa4C/xffZ/nf+Wq4gRfHXp1/FSq5RY+K&#10;AtmXdyQdPRFscDHUXrPz1obugj3A6nHzcC3DXfp1Hne9/jxWzwAAAP//AwBQSwMEFAAGAAgAAAAh&#10;AOiMjXvgAAAACwEAAA8AAABkcnMvZG93bnJldi54bWxMj8FOwzAMhu9IvEPkSdxYupaN0TWdEBIn&#10;QIhtF25Z47XVGidrsq68Pd4Jjv796ffnYj3aTgzYh9aRgtk0AYFUOdNSrWC3fb1fgghRk9GdI1Tw&#10;gwHW5e1NoXPjLvSFwybWgkso5FpBE6PPpQxVg1aHqfNIvDu43urIY19L0+sLl9tOpkmykFa3xBca&#10;7fGlweq4OVsFh8RXn0/bN3M6+Yehfv/e+dnHUam7yfi8AhFxjH8wXPVZHUp22rszmSA6BYskyxhV&#10;kD5mKQgmllnKyf6azOcgy0L+/6H8BQAA//8DAFBLAQItABQABgAIAAAAIQC2gziS/gAAAOEBAAAT&#10;AAAAAAAAAAAAAAAAAAAAAABbQ29udGVudF9UeXBlc10ueG1sUEsBAi0AFAAGAAgAAAAhADj9If/W&#10;AAAAlAEAAAsAAAAAAAAAAAAAAAAALwEAAF9yZWxzLy5yZWxzUEsBAi0AFAAGAAgAAAAhAH9GtlFG&#10;AgAAhAQAAA4AAAAAAAAAAAAAAAAALgIAAGRycy9lMm9Eb2MueG1sUEsBAi0AFAAGAAgAAAAhAOiM&#10;jXvgAAAACw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F63A3E" wp14:editId="6CE2A145">
                      <wp:simplePos x="0" y="0"/>
                      <wp:positionH relativeFrom="column">
                        <wp:posOffset>5720080</wp:posOffset>
                      </wp:positionH>
                      <wp:positionV relativeFrom="paragraph">
                        <wp:posOffset>1620520</wp:posOffset>
                      </wp:positionV>
                      <wp:extent cx="268605" cy="276225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6E2BD" w14:textId="77777777" w:rsidR="00790E60" w:rsidRDefault="00790E60" w:rsidP="00790E6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F63A3E" id="Text Box 8" o:spid="_x0000_s1027" type="#_x0000_t202" style="position:absolute;margin-left:450.4pt;margin-top:127.6pt;width:21.15pt;height:21.7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rsKQIAAFYEAAAOAAAAZHJzL2Uyb0RvYy54bWysVNtu2zAMfR+wfxD0vtgxkrQ14hRdugwD&#10;um5Auw+QZTkWJomapMTOvn6UnKTZBXsY5gdBlKhD8hzSy9tBK7IXzkswFZ1OckqE4dBIs63ol+fN&#10;m2tKfGCmYQqMqOhBeHq7ev1q2dtSFNCBaoQjCGJ82duKdiHYMss874RmfgJWGLxswWkW0HTbrHGs&#10;R3StsiLPF1kPrrEOuPAeT+/HS7pK+G0rePjUtl4EoiqKuYW0urTWcc1WS1ZuHbOd5Mc02D9koZk0&#10;GPQMdc8CIzsnf4PSkjvw0IYJB51B20ouUg1YzTT/pZqnjlmRakFyvD3T5P8fLH/cf3ZENhVFoQzT&#10;KNGzGAJ5CwO5juz01pfo9GTRLQx4jCqnSr19AP7VEwPrjpmtuHMO+k6wBrObxpfZxdMRx0eQuv8I&#10;DYZhuwAJaGidjtQhGQTRUaXDWZmYCsfDYnG9yOeUcLwqrhZFMU8RWHl6bJ0P7wVoEjcVdSh8Amf7&#10;Bx9iMqw8ucRYHpRsNlKpZLhtvVaO7Bk2ySZ9R/Sf3JQhfUVv5hj77xB5+v4EoWXAbldSI91nJ1ZG&#10;1t6ZJvViYFKNe0xZmSONkbmRwzDUQ9IrcRwprqE5IK8OxubGYcRNB+47JT02dkX9tx1zghL1waA2&#10;N9PZLE5CMmbzqwINd3lTX94wwxGqooGScbsO4/TsrJPbDiOduuEO9dzIxPVLVsf0sXmTBMdBi9Nx&#10;aSevl9/B6gcAAAD//wMAUEsDBBQABgAIAAAAIQDCNTAL4AAAAAsBAAAPAAAAZHJzL2Rvd25yZXYu&#10;eG1sTI/BTsMwEETvSPyDtUhcKmo3JaUJcSqo1BOnhnJ34yWJiNchdtv071lOcNzZ0cybYjO5Xpxx&#10;DJ0nDYu5AoFUe9tRo+HwvntYgwjRkDW9J9RwxQCb8vamMLn1F9rjuYqN4BAKudHQxjjkUoa6RWfC&#10;3A9I/Pv0ozORz7GRdjQXDne9TJRaSWc64obWDLhtsf6qTk7D6rtazt4+7Iz2193rWLvUbg+p1vd3&#10;08sziIhT/DPDLz6jQ8lMR38iG0SvIVOK0aOGJE0TEOzIHpcLEEdWsvUTyLKQ/zeUPwAAAP//AwBQ&#10;SwECLQAUAAYACAAAACEAtoM4kv4AAADhAQAAEwAAAAAAAAAAAAAAAAAAAAAAW0NvbnRlbnRfVHlw&#10;ZXNdLnhtbFBLAQItABQABgAIAAAAIQA4/SH/1gAAAJQBAAALAAAAAAAAAAAAAAAAAC8BAABfcmVs&#10;cy8ucmVsc1BLAQItABQABgAIAAAAIQCuE8rsKQIAAFYEAAAOAAAAAAAAAAAAAAAAAC4CAABkcnMv&#10;ZTJvRG9jLnhtbFBLAQItABQABgAIAAAAIQDCNTAL4AAAAAsBAAAPAAAAAAAAAAAAAAAAAIMEAABk&#10;cnMvZG93bnJldi54bWxQSwUGAAAAAAQABADzAAAAkAUAAAAA&#10;">
                      <v:textbox style="mso-fit-shape-to-text:t">
                        <w:txbxContent>
                          <w:p w14:paraId="62E6E2BD" w14:textId="77777777" w:rsidR="00790E60" w:rsidRDefault="00790E60" w:rsidP="00790E6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sz w:val="20"/>
              </w:rPr>
              <w:object w:dxaOrig="7965" w:dyaOrig="6405" w14:anchorId="64433FB9">
                <v:shape id="_x0000_i1026" type="#_x0000_t75" style="width:332.95pt;height:267.1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49895301" r:id="rId16"/>
              </w:object>
            </w:r>
          </w:p>
          <w:p w14:paraId="2471E68F" w14:textId="77777777" w:rsidR="00790E60" w:rsidRPr="00E6131E" w:rsidRDefault="00790E60" w:rsidP="00790E6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52E37474" w14:textId="26F9FB24" w:rsidR="00790E60" w:rsidRPr="00E6131E" w:rsidRDefault="00790E60" w:rsidP="00790E60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2528CC" wp14:editId="11C01B4D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2395220</wp:posOffset>
                      </wp:positionV>
                      <wp:extent cx="1522730" cy="271145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2730" cy="271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DAAAA" id="Straight Arrow Connector 6" o:spid="_x0000_s1026" type="#_x0000_t32" style="position:absolute;margin-left:248.65pt;margin-top:188.6pt;width:119.9pt;height:21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6wRQIAAHsEAAAOAAAAZHJzL2Uyb0RvYy54bWysVNuO2yAQfa/Uf0C8Z31Z57JWnNXKTtqH&#10;bbvSbj+AAI5RMSAgcaKq/96BeLNN+1JV9QMezMyZMzMHL++PvUQHbp3QqsLZTYoRV1QzoXYV/vqy&#10;mSwwcp4oRqRWvMIn7vD96v275WBKnutOS8YtAhDlysFUuPPelEniaMd74m604QoOW2174mFrdwmz&#10;ZAD0XiZ5ms6SQVtmrKbcOfjanA/xKuK3Laf+S9s67pGsMHDzcbVx3YY1WS1JubPEdIKONMg/sOiJ&#10;UJD0AtUQT9Deij+gekGtdrr1N1T3iW5bQXmsAarJ0t+qee6I4bEWaI4zlza5/wdLPx+eLBKswjOM&#10;FOlhRM/eErHrPHqwVg+o1kpBG7VFs9CtwbgSgmr1ZEO99KiezaOm3xxSuu6I2vHI+uVkACoLEclV&#10;SNg4Azm3wyfNwIfsvY6tO7a2R60U5mMIDODQHnSMszpdZsWPHlH4mE3zfH4LI6Vwls+zrJjGZKQM&#10;OCHaWOc/cN2jYFTYjWVd6jnnIIdH5wPLt4AQrPRGSBnVIRUaKnw3zaeRlNNSsHAY3JzdbWtp0YEE&#10;fcVnZHHlZvVesQjWccLWo+2JkGAjH3vlrYDuSY5Dtp4zjCSHKxWsMz2pQkaoHwiP1lli3+/Su/Vi&#10;vSgmRT5bT4q0aSYPm7qYzDbZfNrcNnXdZD8C+awoO8EYV4H/q9yz4u/kNF68s1Avgr80KrlGjx0F&#10;sq/vSDpKIUz/rKOtZqcnG6oLqgCFR+fxNoYr9Os+er39M1Y/AQAA//8DAFBLAwQUAAYACAAAACEA&#10;TGOKPuEAAAALAQAADwAAAGRycy9kb3ducmV2LnhtbEyPy07DMBBF90j8gzVIbBB1HoCbEKdCQMsK&#10;VYSyd2OTRI3HUey2yd8zrGA5ukf3nilWk+3ZyYy+cyghXkTADNZOd9hI2H2ub5fAfFCoVe/QSJiN&#10;h1V5eVGoXLszfphTFRpGJehzJaENYcg593VrrPILNxik7NuNVgU6x4brUZ2p3PY8iaIHblWHtNCq&#10;wTy3pj5URyvhpdrer79udlMy12/v1WZ52OL8KuX11fT0CCyYKfzB8KtP6lCS094dUXvWS7jLREqo&#10;hFSIBBgRIhUxsD1FcZYBLwv+/4fyBwAA//8DAFBLAQItABQABgAIAAAAIQC2gziS/gAAAOEBAAAT&#10;AAAAAAAAAAAAAAAAAAAAAABbQ29udGVudF9UeXBlc10ueG1sUEsBAi0AFAAGAAgAAAAhADj9If/W&#10;AAAAlAEAAAsAAAAAAAAAAAAAAAAALwEAAF9yZWxzLy5yZWxzUEsBAi0AFAAGAAgAAAAhAIii3rBF&#10;AgAAewQAAA4AAAAAAAAAAAAAAAAALgIAAGRycy9lMm9Eb2MueG1sUEsBAi0AFAAGAAgAAAAhAExj&#10;ij7hAAAACwEAAA8AAAAAAAAAAAAAAAAAnw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9B16DE" wp14:editId="1391E7E6">
                      <wp:simplePos x="0" y="0"/>
                      <wp:positionH relativeFrom="column">
                        <wp:posOffset>5135880</wp:posOffset>
                      </wp:positionH>
                      <wp:positionV relativeFrom="paragraph">
                        <wp:posOffset>2252345</wp:posOffset>
                      </wp:positionV>
                      <wp:extent cx="268605" cy="2762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0BCAAA" w14:textId="77777777" w:rsidR="00790E60" w:rsidRDefault="00790E60" w:rsidP="00790E6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9B16DE" id="Text Box 5" o:spid="_x0000_s1028" type="#_x0000_t202" style="position:absolute;margin-left:404.4pt;margin-top:177.35pt;width:21.15pt;height:21.7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uzKAIAAFYEAAAOAAAAZHJzL2Uyb0RvYy54bWysVNuO0zAQfUfiHyy/06RR2+1GTVdLlyKk&#10;5SLt8gGO4zQWvjF2m5SvZ+y0pVoQD4g8WB57fHzmnHFWd4NW5CDAS2sqOp3klAjDbSPNrqJfn7dv&#10;lpT4wEzDlDWiokfh6d369atV70pR2M6qRgBBEOPL3lW0C8GVWeZ5JzTzE+uEwc3WgmYBQ9hlDbAe&#10;0bXKijxfZL2FxoHlwntcfRg36Trht63g4XPbehGIqihyC2mENNZxzNYrVu6AuU7yEw32Dyw0kwYv&#10;vUA9sMDIHuRvUFpysN62YcKtzmzbSi5SDVjNNH9RzVPHnEi1oDjeXWTy/w+Wfzp8ASKbis4pMUyj&#10;Rc9iCOStHcg8qtM7X2LSk8O0MOAyupwq9e7R8m+eGLvpmNmJewDbd4I1yG4aT2ZXR0ccH0Hq/qNt&#10;8Bq2DzYBDS3oKB2KQRAdXTpenIlUOC4Wi+UiR4Yct4qbRVEkbhkrz4cd+PBeWE3ipKKAxidwdnj0&#10;IZJh5Tkl3uWtks1WKpUC2NUbBeTAsEm26Uv8X6QpQ/qK3s7x7r9D5On7E4SWAbtdSV3R5SWJlVG1&#10;d6ZJvRiYVOMcKStzkjEqN2oYhnpIfhVnd2rbHFFXsGNz42PESWfhByU9NnZF/fc9A0GJ+mDQm9vp&#10;bBZfQgpm85sCA7jeqa93mOEIVdFAyTjdhPH17B3IXYc3nbvhHv3cyqR1NH5kdaKPzZssOD20+Dqu&#10;45T163ew/gkAAP//AwBQSwMEFAAGAAgAAAAhAJUzB2jgAAAACwEAAA8AAABkcnMvZG93bnJldi54&#10;bWxMj8FOwzAQRO9I/IO1SFwq6qQlJYQ4FVTqiVNDubvxkkTE62C7bfr3LKdy3NnRzJtyPdlBnNCH&#10;3pGCdJ6AQGqc6alVsP/YPuQgQtRk9OAIFVwwwLq6vSl1YdyZdniqYys4hEKhFXQxjoWUoenQ6jB3&#10;IxL/vpy3OvLpW2m8PnO4HeQiSVbS6p64odMjbjpsvuujVbD6qZez908zo91l++Ybm5nNPlPq/m56&#10;fQERcYpXM/zhMzpUzHRwRzJBDAryJGf0qGCZPT6BYEeepSmIAyvP+QJkVcr/G6pfAAAA//8DAFBL&#10;AQItABQABgAIAAAAIQC2gziS/gAAAOEBAAATAAAAAAAAAAAAAAAAAAAAAABbQ29udGVudF9UeXBl&#10;c10ueG1sUEsBAi0AFAAGAAgAAAAhADj9If/WAAAAlAEAAAsAAAAAAAAAAAAAAAAALwEAAF9yZWxz&#10;Ly5yZWxzUEsBAi0AFAAGAAgAAAAhAHFNS7MoAgAAVgQAAA4AAAAAAAAAAAAAAAAALgIAAGRycy9l&#10;Mm9Eb2MueG1sUEsBAi0AFAAGAAgAAAAhAJUzB2jgAAAACwEAAA8AAAAAAAAAAAAAAAAAggQAAGRy&#10;cy9kb3ducmV2LnhtbFBLBQYAAAAABAAEAPMAAACPBQAAAAA=&#10;">
                      <v:textbox style="mso-fit-shape-to-text:t">
                        <w:txbxContent>
                          <w:p w14:paraId="520BCAAA" w14:textId="77777777" w:rsidR="00790E60" w:rsidRDefault="00790E60" w:rsidP="00790E60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C906C2" wp14:editId="39CF7263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1083945</wp:posOffset>
                      </wp:positionV>
                      <wp:extent cx="1603375" cy="263525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03375" cy="263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7D3B0" id="Straight Arrow Connector 4" o:spid="_x0000_s1026" type="#_x0000_t32" style="position:absolute;margin-left:241.15pt;margin-top:85.35pt;width:126.25pt;height:2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zbQwIAAHsEAAAOAAAAZHJzL2Uyb0RvYy54bWysVMGO2yAQvVfqPyDuie3EyW6sOKuVnbSH&#10;bRtptx9AAMeoGBCQOFHVfy9DvNmmvVRVfcCDYd68eTy8fDh1Eh25dUKrEmfjFCOuqGZC7Uv89WUz&#10;usfIeaIYkVrxEp+5ww+r9++WvSn4RLdaMm5RAFGu6E2JW+9NkSSOtrwjbqwNV2Gx0bYjPkztPmGW&#10;9AG9k8kkTedJry0zVlPuXPhaXxbxKuI3Daf+S9M47pEsceDm42jjuIMxWS1JsbfEtIIONMg/sOiI&#10;UKHoFaomnqCDFX9AdYJa7XTjx1R3iW4aQXnsIXSTpb9189wSw2MvQRxnrjK5/wdLPx+3FglW4hwj&#10;RbpwRM/eErFvPXq0Vveo0koFGbVFOajVG1eEpEptLfRLT+rZPGn6zSGlq5aoPY+sX84mQGWQkdyk&#10;wMSZUHPXf9Is7CEHr6N0p8Z2qJHCfIREAA/yoFM8q/P1rPjJIxo+ZvN0Or2bYUTD2mQ+nU1msRgp&#10;AAeyjXX+A9cdgqDEbmjr2s+lBjk+OQ8s3xIgWemNkDK6QyrUl3gBBWDFaSkYLMaJ3e8qadGRgL/i&#10;M7C42Wb1QbEI1nLC1kPsiZAhRj5q5a0I6kmOoVrHGUaShysF0YWeVFAx9B8ID9HFYt8X6WJ9v77P&#10;R/lkvh7laV2PHjdVPppvsrtZPa2rqs5+APksL1rBGFfA/9XuWf53dhou3sWoV8NfhUpu0aOigezr&#10;O5KOVoDTv/hop9l5a6E7cEVweNw83Ea4Qr/O4663f8bqJwAAAP//AwBQSwMEFAAGAAgAAAAhAC4V&#10;sirhAAAACwEAAA8AAABkcnMvZG93bnJldi54bWxMj0FPg0AQhe8m/ofNmHgx7dJtLQRZGqNWT6YR&#10;630LI5Cys4TdtvDvHU96nLwvb76XbUbbiTMOvnWkYTGPQCCVrmqp1rD/3M4SED4YqkznCDVM6GGT&#10;X19lJq3chT7wXIRacAn51GhoQuhTKX3ZoDV+7nokzr7dYE3gc6hlNZgLl9tOqihaS2ta4g+N6fGp&#10;wfJYnKyG52J3v/26249qKt/ei9fkuKPpRevbm/HxAUTAMfzB8KvP6pCz08GdqPKi07BK1JJRDuIo&#10;BsFEvFzxmIMGtVAKZJ7J/xvyHwAAAP//AwBQSwECLQAUAAYACAAAACEAtoM4kv4AAADhAQAAEwAA&#10;AAAAAAAAAAAAAAAAAAAAW0NvbnRlbnRfVHlwZXNdLnhtbFBLAQItABQABgAIAAAAIQA4/SH/1gAA&#10;AJQBAAALAAAAAAAAAAAAAAAAAC8BAABfcmVscy8ucmVsc1BLAQItABQABgAIAAAAIQBsP/zbQwIA&#10;AHsEAAAOAAAAAAAAAAAAAAAAAC4CAABkcnMvZTJvRG9jLnhtbFBLAQItABQABgAIAAAAIQAuFbIq&#10;4QAAAAsBAAAPAAAAAAAAAAAAAAAAAJ0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151E97" wp14:editId="31B2D0BD">
                      <wp:simplePos x="0" y="0"/>
                      <wp:positionH relativeFrom="column">
                        <wp:posOffset>5145405</wp:posOffset>
                      </wp:positionH>
                      <wp:positionV relativeFrom="paragraph">
                        <wp:posOffset>944245</wp:posOffset>
                      </wp:positionV>
                      <wp:extent cx="261620" cy="2762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8D219" w14:textId="77777777" w:rsidR="00790E60" w:rsidRDefault="00790E60" w:rsidP="00790E6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151E97" id="Text Box 3" o:spid="_x0000_s1029" type="#_x0000_t202" style="position:absolute;margin-left:405.15pt;margin-top:74.35pt;width:20.6pt;height:21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ftKAIAAFYEAAAOAAAAZHJzL2Uyb0RvYy54bWysVNuO2yAQfa/Uf0C8N068SXbXirPaZpuq&#10;0vYi7fYDMMYxKjAUSOz06ztgJ00v6kNVPyBghjMz58x4dddrRQ7CeQmmpLPJlBJhONTS7Er6+Xn7&#10;6oYSH5ipmQIjSnoUnt6tX75YdbYQObSgauEIghhfdLakbQi2yDLPW6GZn4AVBo0NOM0CHt0uqx3r&#10;EF2rLJ9Ol1kHrrYOuPAebx8GI10n/KYRPHxsGi8CUSXF3EJaXVqruGbrFSt2jtlW8jEN9g9ZaCYN&#10;Bj1DPbDAyN7J36C05A48NGHCQWfQNJKLVANWM5v+Us1Ty6xItSA53p5p8v8Pln84fHJE1iW9osQw&#10;jRI9iz6Q19CTq8hOZ32BTk8W3UKP16hyqtTbR+BfPDGwaZnZiXvnoGsFqzG7WXyZXTwdcHwEqbr3&#10;UGMYtg+QgPrG6UgdkkEQHVU6npWJqXC8zJezZY4Wjqb8epnnixSBFafH1vnwVoAmcVNSh8IncHZ4&#10;9CEmw4qTS4zlQcl6K5VKB7erNsqRA8Mm2aZvRP/JTRnSlfR2gbH/DjFN358gtAzY7Urqkt6cnVgR&#10;WXtj6tSLgUk17DFlZUYaI3MDh6Gv+lGvUZ0K6iPy6mBobhxG3LTgvlHSYWOX1H/dMycoUe8ManM7&#10;m8/jJKTDfHEdaXWXlurSwgxHqJIGSobtJgzTs7dO7lqMdOqGe9RzKxPXUfghqzF9bN4kwThocTou&#10;z8nrx+9g/R0AAP//AwBQSwMEFAAGAAgAAAAhAD1HWjjfAAAACwEAAA8AAABkcnMvZG93bnJldi54&#10;bWxMj8FOwzAMhu9IvENkJC4TS9vRrStNJ5i0E6eVcc8a01Y0TmmyrXt7zGkc7f/T78/FZrK9OOPo&#10;O0cK4nkEAql2pqNGweFj95SB8EGT0b0jVHBFD5vy/q7QuXEX2uO5Co3gEvK5VtCGMORS+rpFq/3c&#10;DUicfbnR6sDj2Egz6guX214mUbSUVnfEF1o94LbF+rs6WQXLn2oxe/80M9pfd29jbVOzPaRKPT5M&#10;ry8gAk7hBsOfPqtDyU5HdyLjRa8gi6MFoxw8ZysQTGRpnII48madJCDLQv7/ofwFAAD//wMAUEsB&#10;Ai0AFAAGAAgAAAAhALaDOJL+AAAA4QEAABMAAAAAAAAAAAAAAAAAAAAAAFtDb250ZW50X1R5cGVz&#10;XS54bWxQSwECLQAUAAYACAAAACEAOP0h/9YAAACUAQAACwAAAAAAAAAAAAAAAAAvAQAAX3JlbHMv&#10;LnJlbHNQSwECLQAUAAYACAAAACEA5hVH7SgCAABWBAAADgAAAAAAAAAAAAAAAAAuAgAAZHJzL2Uy&#10;b0RvYy54bWxQSwECLQAUAAYACAAAACEAPUdaON8AAAALAQAADwAAAAAAAAAAAAAAAACCBAAAZHJz&#10;L2Rvd25yZXYueG1sUEsFBgAAAAAEAAQA8wAAAI4FAAAAAA==&#10;">
                      <v:textbox style="mso-fit-shape-to-text:t">
                        <w:txbxContent>
                          <w:p w14:paraId="7C38D219" w14:textId="77777777" w:rsidR="00790E60" w:rsidRDefault="00790E60" w:rsidP="00790E6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sz w:val="20"/>
              </w:rPr>
              <w:object w:dxaOrig="6720" w:dyaOrig="4890" w14:anchorId="02F0973E">
                <v:shape id="_x0000_i1027" type="#_x0000_t75" style="width:331.3pt;height:240.6pt" o:ole="">
                  <v:imagedata r:id="rId17" o:title=""/>
                </v:shape>
                <o:OLEObject Type="Embed" ProgID="PBrush" ShapeID="_x0000_i1027" DrawAspect="Content" ObjectID="_1549895302" r:id="rId18"/>
              </w:object>
            </w:r>
          </w:p>
          <w:p w14:paraId="28FED710" w14:textId="4F55EC8D" w:rsidR="00790E60" w:rsidRPr="00E6131E" w:rsidRDefault="00790E60" w:rsidP="009249F3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E6131E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E6131E" w:rsidRDefault="00016922" w:rsidP="0006055C">
            <w:pPr>
              <w:pStyle w:val="StepsNumber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7CFFB" w14:textId="77777777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Run the SLA Load Utility from the command line with the following steps:</w:t>
            </w:r>
          </w:p>
          <w:p w14:paraId="5652921F" w14:textId="77777777" w:rsidR="00790E60" w:rsidRPr="00E6131E" w:rsidRDefault="00790E60" w:rsidP="0023169B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Click the Start button and select Run.</w:t>
            </w:r>
          </w:p>
          <w:p w14:paraId="3F8BAFF4" w14:textId="77777777" w:rsidR="00016922" w:rsidRPr="00E6131E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74DB47C" w14:textId="0A0B8463" w:rsidR="00790E60" w:rsidRPr="00E6131E" w:rsidRDefault="00790E60" w:rsidP="00790E6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DF851A" wp14:editId="67643328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2084070</wp:posOffset>
                      </wp:positionV>
                      <wp:extent cx="1997075" cy="505460"/>
                      <wp:effectExtent l="28575" t="6350" r="12700" b="5969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97075" cy="505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34E20" id="Straight Arrow Connector 15" o:spid="_x0000_s1026" type="#_x0000_t32" style="position:absolute;margin-left:73.15pt;margin-top:164.1pt;width:157.25pt;height:39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3xRwIAAH0EAAAOAAAAZHJzL2Uyb0RvYy54bWysVMFu2zAMvQ/YPwi6p7YzJ22MOkVhJ9uh&#10;2wq0+wBFkmNhsihIapxg2L+PUtK03S7DMB9kyiIfH8knX9/sB0120nkFpqbFRU6JNByEMtuafntc&#10;T64o8YEZwTQYWdOD9PRm+f7d9WgrOYUetJCOIIjx1Whr2odgqyzzvJcD8xdgpcHDDtzAAm7dNhOO&#10;jYg+6Gya5/NsBCesAy69x6/t8ZAuE37XSR6+dp2XgeiaIreQVpfWTVyz5TWrto7ZXvETDfYPLAam&#10;DCY9Q7UsMPLk1B9Qg+IOPHThgsOQQdcpLlMNWE2R/1bNQ8+sTLVgc7w9t8n/P1j+ZXfviBI4uxkl&#10;hg04o4fgmNr2gdw6ByNpwBjsIziCLtiv0foKwxpz72LFfG8e7B3w754YaHpmtjLxfjxYxCpiRPYm&#10;JG68xayb8TMI9GFPAVLz9p0bSKeV/RQDIzg2iOzTtA7nacl9IBw/FovFZX6JrDmezfJZOU/jzFgV&#10;cWK0dT58lDCQaNTUn+o6F3TMwXZ3PkSWLwEx2MBaaZ30oQ0Za7qYTWeJlAetRDyMbt5tN412ZMei&#10;wtKTSsaT124OnoxIYL1kYnWyA1MabRJSr4JT2D0tacw2SEGJlniponWkp03MiPUj4ZN1FNmPRb5Y&#10;Xa2uykk5na8mZd62k9t1U07m6+Jy1n5om6YtfkbyRVn1SghpIv9nwRfl3wnqdPWOUj1L/tyo7C16&#10;6iiSfX4n0kkKcfpHHW1AHO5drC6qAjWenE/3MV6i1/vk9fLXWP4CAAD//wMAUEsDBBQABgAIAAAA&#10;IQD86EIK4AAAAAsBAAAPAAAAZHJzL2Rvd25yZXYueG1sTI9NT4NAEIbvJv6HzZh4MXZXWilBlsao&#10;tSfTSOt9CyOQsrOE3bbw7x1Peps38+T9yFaj7cQZB9860vAwUyCQSle1VGvY79b3CQgfDFWmc4Qa&#10;JvSwyq+vMpNW7kKfeC5CLdiEfGo0NCH0qZS+bNAaP3M9Ev++3WBNYDnUshrMhc1tJyOlYmlNS5zQ&#10;mB5fGiyPxclqeC22j+uvu/0YTeXmo3hPjlua3rS+vRmfn0AEHMMfDL/1uTrk3OngTlR50bFexHNG&#10;NcyjJALBxCJWPObAh1omIPNM/t+Q/wAAAP//AwBQSwECLQAUAAYACAAAACEAtoM4kv4AAADhAQAA&#10;EwAAAAAAAAAAAAAAAAAAAAAAW0NvbnRlbnRfVHlwZXNdLnhtbFBLAQItABQABgAIAAAAIQA4/SH/&#10;1gAAAJQBAAALAAAAAAAAAAAAAAAAAC8BAABfcmVscy8ucmVsc1BLAQItABQABgAIAAAAIQBpCW3x&#10;RwIAAH0EAAAOAAAAAAAAAAAAAAAAAC4CAABkcnMvZTJvRG9jLnhtbFBLAQItABQABgAIAAAAIQD8&#10;6EIK4AAAAAsBAAAPAAAAAAAAAAAAAAAAAKE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021EF9" wp14:editId="4F47499F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1943100</wp:posOffset>
                      </wp:positionV>
                      <wp:extent cx="268605" cy="276225"/>
                      <wp:effectExtent l="12700" t="8255" r="13970" b="1079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F8DE38" w14:textId="77777777" w:rsidR="00790E60" w:rsidRDefault="00790E60" w:rsidP="00790E6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021EF9" id="Text Box 14" o:spid="_x0000_s1030" type="#_x0000_t202" style="position:absolute;left:0;text-align:left;margin-left:277.4pt;margin-top:153pt;width:21.15pt;height:21.7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wuKgIAAFgEAAAOAAAAZHJzL2Uyb0RvYy54bWysVNtu2zAMfR+wfxD0vtgxkrQ14hRdugwD&#10;um5Auw+QZTkWptsoJXb29aPkJM0u2MMwPwjiRYfkIenl7aAV2Qvw0pqKTic5JcJw20izreiX582b&#10;a0p8YKZhyhpR0YPw9Hb1+tWyd6UobGdVI4AgiPFl7yraheDKLPO8E5r5iXXCoLG1oFlAEbZZA6xH&#10;dK2yIs8XWW+hcWC58B6196ORrhJ+2woePrWtF4GoimJuIZ2Qzjqe2WrJyi0w10l+TIP9QxaaSYNB&#10;z1D3LDCyA/kblJYcrLdtmHCrM9u2kotUA1YzzX+p5qljTqRakBzvzjT5/wfLH/efgcgGezejxDCN&#10;PXoWQyBv7UBQhfz0zpfo9uTQMQyoR99Uq3cPln/1xNh1x8xW3AHYvhOswfym8WV28XTE8RGk7j/a&#10;BuOwXbAJaGhBR/KQDoLo2KfDuTcxF47KYnG9yOeUcDQVV4uimKcIrDw9duDDe2E1iZeKArY+gbP9&#10;gw8xGVaeXGIsb5VsNlKpJMC2Xisge4ZjsknfEf0nN2VIX9GbOcb+O0Sevj9BaBlw3pXUFb0+O7Ey&#10;svbONGkaA5NqvGPKyhxpjMyNHIahHlLHFjFApLi2zQF5BTuON64jXjoL3ynpcbQr6r/tGAhK1AeD&#10;vbmZzmZxF5Iwm18VKMClpb60MMMRqqKBkvG6DuP+7BzIbYeRTtNwh/3cyMT1S1bH9HF8UwuOqxb3&#10;41JOXi8/hNUPAAAA//8DAFBLAwQUAAYACAAAACEAKSJXmN8AAAALAQAADwAAAGRycy9kb3ducmV2&#10;LnhtbEyPwW7CMBBE75X6D9ZW6gUVh4IDpHFQi8SpJ1J6N/E2iRqv09hA+PtuT/Q4O6PZN/lmdJ04&#10;4xBaTxpm0wQEUuVtS7WGw8fuaQUiREPWdJ5QwxUDbIr7u9xk1l9oj+cy1oJLKGRGQxNjn0kZqgad&#10;CVPfI7H35QdnIsuhlnYwFy53nXxOklQ60xJ/aEyP2war7/LkNKQ/5Xzy/mkntL/u3obKKbs9KK0f&#10;H8bXFxARx3gLwx8+o0PBTEd/IhtEp0GpBaNHDfMk5VGcUOvlDMSRL4u1Alnk8v+G4hcAAP//AwBQ&#10;SwECLQAUAAYACAAAACEAtoM4kv4AAADhAQAAEwAAAAAAAAAAAAAAAAAAAAAAW0NvbnRlbnRfVHlw&#10;ZXNdLnhtbFBLAQItABQABgAIAAAAIQA4/SH/1gAAAJQBAAALAAAAAAAAAAAAAAAAAC8BAABfcmVs&#10;cy8ucmVsc1BLAQItABQABgAIAAAAIQCYZJwuKgIAAFgEAAAOAAAAAAAAAAAAAAAAAC4CAABkcnMv&#10;ZTJvRG9jLnhtbFBLAQItABQABgAIAAAAIQApIleY3wAAAAsBAAAPAAAAAAAAAAAAAAAAAIQEAABk&#10;cnMvZG93bnJldi54bWxQSwUGAAAAAAQABADzAAAAkAUAAAAA&#10;">
                      <v:textbox style="mso-fit-shape-to-text:t">
                        <w:txbxContent>
                          <w:p w14:paraId="01F8DE38" w14:textId="77777777" w:rsidR="00790E60" w:rsidRDefault="00790E60" w:rsidP="00790E6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sz w:val="20"/>
              </w:rPr>
              <w:object w:dxaOrig="2925" w:dyaOrig="4635" w14:anchorId="06518967">
                <v:shape id="_x0000_i1028" type="#_x0000_t75" style="width:146.25pt;height:231.75pt" o:ole="">
                  <v:imagedata r:id="rId19" o:title=""/>
                </v:shape>
                <o:OLEObject Type="Embed" ProgID="PBrush" ShapeID="_x0000_i1028" DrawAspect="Content" ObjectID="_1549895303" r:id="rId20"/>
              </w:object>
            </w:r>
          </w:p>
          <w:p w14:paraId="5B11E59E" w14:textId="77777777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8A2BFCE" w14:textId="77777777" w:rsidR="00790E60" w:rsidRPr="00E6131E" w:rsidRDefault="00790E60" w:rsidP="0023169B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In the Open box, type in z:\SLALoad.exe –h</w:t>
            </w:r>
          </w:p>
          <w:p w14:paraId="76A520C4" w14:textId="77777777" w:rsidR="00790E60" w:rsidRPr="00E6131E" w:rsidRDefault="00790E60" w:rsidP="0023169B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Click OK as shown below.</w:t>
            </w:r>
          </w:p>
          <w:p w14:paraId="3FCA2F8F" w14:textId="2BB93FF5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6AF8EA" wp14:editId="65814822">
                      <wp:simplePos x="0" y="0"/>
                      <wp:positionH relativeFrom="column">
                        <wp:posOffset>2462530</wp:posOffset>
                      </wp:positionH>
                      <wp:positionV relativeFrom="paragraph">
                        <wp:posOffset>477520</wp:posOffset>
                      </wp:positionV>
                      <wp:extent cx="1466850" cy="207645"/>
                      <wp:effectExtent l="28575" t="9525" r="9525" b="59055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66850" cy="207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71D95" id="Straight Arrow Connector 13" o:spid="_x0000_s1026" type="#_x0000_t32" style="position:absolute;margin-left:193.9pt;margin-top:37.6pt;width:115.5pt;height:16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q92RQIAAH0EAAAOAAAAZHJzL2Uyb0RvYy54bWysVMGO2jAQvVfqP1i+QxI2sBARVqsE2sO2&#10;XYntBxjbIVYd27INAVX9945Nli3tpaqagzOOZ968mXnO8uHUSXTk1gmtSpyNU4y4opoJtS/x15fN&#10;aI6R80QxIrXiJT5zhx9W798te1PwiW61ZNwiAFGu6E2JW+9NkSSOtrwjbqwNV3DYaNsRD1u7T5gl&#10;PaB3Mpmk6SzptWXGasqdg6/15RCvIn7TcOq/NI3jHskSAzcfVxvXXViT1ZIUe0tMK+hAg/wDi44I&#10;BUmvUDXxBB2s+AOqE9Rqpxs/prpLdNMIymMNUE2W/lbNtiWGx1qgOc5c2+T+Hyz9fHy2SDCY3R1G&#10;inQwo623ROxbjx6t1T2qtFLQR20RuEC/euMKCKvUsw0V05PamidNvzmkdNUSteeR98vZAFYWIpKb&#10;kLBxBrLu+k+agQ85eB2bd2pshxopzMcQGMChQegUp3W+ToufPKLwMctns/kUhkrhbJLez/JpTEaK&#10;gBOijXX+A9cdCkaJ3VDXtaBLDnJ8cj6wfAsIwUpvhJRRH1KhvsSL6WQaSTktBQuHwc3Z/a6SFh1J&#10;UFh8BhY3blYfFItgLSdsPdieCAk28rFX3gronuQ4ZOs4w0hyuFTButCTKmSE+oHwYF1E9n2RLtbz&#10;9Twf5ZPZepSndT163FT5aLbJ7qf1XV1VdfYjkM/yohWMcRX4vwo+y/9OUMPVu0j1Kvlro5Jb9NhR&#10;IPv6jqSjFML0LzraaXZ+tqG6oArQeHQe7mO4RL/uo9fbX2P1EwAA//8DAFBLAwQUAAYACAAAACEA&#10;VO+Io+AAAAAKAQAADwAAAGRycy9kb3ducmV2LnhtbEyPwU7DMAyG70i8Q2QkLoilK9paStMJAYMT&#10;mijjnjWmrdY4VZNt7dvPO8HR9qff35+vRtuJIw6+daRgPotAIFXOtFQr2H6v71MQPmgyunOECib0&#10;sCqur3KdGXeiLzyWoRYcQj7TCpoQ+kxKXzVotZ+5Holvv26wOvA41NIM+sThtpNxFC2l1S3xh0b3&#10;+NJgtS8PVsFruVmsf+62YzxVH5/le7rf0PSm1O3N+PwEIuAY/mC46LM6FOy0cwcyXnQKHtKE1YOC&#10;ZBGDYGA5T3mxYzJKHkEWufxfoTgDAAD//wMAUEsBAi0AFAAGAAgAAAAhALaDOJL+AAAA4QEAABMA&#10;AAAAAAAAAAAAAAAAAAAAAFtDb250ZW50X1R5cGVzXS54bWxQSwECLQAUAAYACAAAACEAOP0h/9YA&#10;AACUAQAACwAAAAAAAAAAAAAAAAAvAQAAX3JlbHMvLnJlbHNQSwECLQAUAAYACAAAACEAuO6vdkUC&#10;AAB9BAAADgAAAAAAAAAAAAAAAAAuAgAAZHJzL2Uyb0RvYy54bWxQSwECLQAUAAYACAAAACEAVO+I&#10;o+AAAAAK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DC2DA1" wp14:editId="7E4C8C5D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871220</wp:posOffset>
                      </wp:positionV>
                      <wp:extent cx="2331720" cy="307975"/>
                      <wp:effectExtent l="28575" t="12700" r="11430" b="60325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31720" cy="307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16729" id="Straight Arrow Connector 12" o:spid="_x0000_s1026" type="#_x0000_t32" style="position:absolute;margin-left:105.4pt;margin-top:68.6pt;width:183.6pt;height:24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gIRgIAAH0EAAAOAAAAZHJzL2Uyb0RvYy54bWysVE2P2yAQvVfqf0Dcs/5IskmsdVYrO2kP&#10;2zZStj+AAI5RMSBg40RV/3sH7M1220tV1Qc8mJk3b2Yevrs/dxKduHVCqxJnNylGXFHNhDqW+OvT&#10;drLEyHmiGJFa8RJfuMP36/fv7npT8Fy3WjJuEYAoV/SmxK33pkgSR1veEXejDVdw2GjbEQ9be0yY&#10;JT2gdzLJ0/Q26bVlxmrKnYOv9XCI1xG/aTj1X5rGcY9kiYGbj6uN6yGsyfqOFEdLTCvoSIP8A4uO&#10;CAVJr1A18QQ9W/EHVCeo1U43/obqLtFNIyiPNUA1WfpbNfuWGB5rgeY4c22T+3+w9PNpZ5FgMLsc&#10;I0U6mNHeWyKOrUcP1uoeVVop6KO2CFygX71xBYRVamdDxfSs9uZR028OKV21RB155P10MYCVhYjk&#10;TUjYOANZD/0nzcCHPHsdm3dubIcaKczHEBjAoUHoHKd1uU6Lnz2i8DGfTrNFDkOlcDZNF6vFPCYj&#10;RcAJ0cY6/4HrDgWjxG6s61rQkIOcHp0PLF8DQrDSWyFl1IdUqC/xap7PIymnpWDhMLg5ezxU0qIT&#10;CQqLz8jijZvVz4pFsJYTthltT4QEG/nYK28FdE9yHLJ1nGEkOVyqYA30pAoZoX4gPFqDyL6v0tVm&#10;uVnOJrP8djOZpXU9edhWs8ntNlvM62ldVXX2I5DPZkUrGOMq8H8RfDb7O0GNV2+Q6lXy10Ylb9Fj&#10;R4HsyzuSjlII0x90dNDssrOhuqAK0Hh0Hu9juES/7qPX619j/RMAAP//AwBQSwMEFAAGAAgAAAAh&#10;AC+XqPPgAAAACwEAAA8AAABkcnMvZG93bnJldi54bWxMj0FPg0AQhe8m/ofNmHgxdikGIcjSGLX2&#10;ZBqx3rfsCKTsLGG3Lfx7x1M9znsvb75XrCbbixOOvnOkYLmIQCDVznTUKNh9re8zED5oMrp3hApm&#10;9LAqr68KnRt3pk88VaERXEI+1wraEIZcSl+3aLVfuAGJvR83Wh34HBtpRn3mctvLOIoepdUd8YdW&#10;D/jSYn2ojlbBa7VN1t93uyme681H9Z4dtjS/KXV7Mz0/gQg4hUsY/vAZHUpm2rsjGS96BfEyYvTA&#10;xkMag+BEkma8bs9KlqQgy0L+31D+AgAA//8DAFBLAQItABQABgAIAAAAIQC2gziS/gAAAOEBAAAT&#10;AAAAAAAAAAAAAAAAAAAAAABbQ29udGVudF9UeXBlc10ueG1sUEsBAi0AFAAGAAgAAAAhADj9If/W&#10;AAAAlAEAAAsAAAAAAAAAAAAAAAAALwEAAF9yZWxzLy5yZWxzUEsBAi0AFAAGAAgAAAAhAMFfaAhG&#10;AgAAfQQAAA4AAAAAAAAAAAAAAAAALgIAAGRycy9lMm9Eb2MueG1sUEsBAi0AFAAGAAgAAAAhAC+X&#10;qPPgAAAACw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CF66CF" wp14:editId="3C1C8EB7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747395</wp:posOffset>
                      </wp:positionV>
                      <wp:extent cx="285750" cy="276225"/>
                      <wp:effectExtent l="9525" t="12700" r="9525" b="63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1BD72" w14:textId="77777777" w:rsidR="00790E60" w:rsidRDefault="00790E60" w:rsidP="00790E6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CF66CF" id="Text Box 11" o:spid="_x0000_s1031" type="#_x0000_t202" style="position:absolute;margin-left:343.9pt;margin-top:58.85pt;width:22.5pt;height:21.7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ENKAIAAFgEAAAOAAAAZHJzL2Uyb0RvYy54bWysVNtu2zAMfR+wfxD0vjgxkqY14hRdugwD&#10;um5Auw+QZdkWptsoJXb29aPkJM0u2MMwPwjiRYfkIenV7aAV2Qvw0pqSziZTSoThtpamLemX5+2b&#10;a0p8YKZmyhpR0oPw9Hb9+tWqd4XIbWdVLYAgiPFF70raheCKLPO8E5r5iXXCoLGxoFlAEdqsBtYj&#10;ulZZPp1eZb2F2oHlwnvU3o9Guk74TSN4+NQ0XgSiSoq5hXRCOqt4ZusVK1pgrpP8mAb7hyw0kwaD&#10;nqHuWWBkB/I3KC05WG+bMOFWZ7ZpJBepBqxmNv2lmqeOOZFqQXK8O9Pk/x8sf9x/BiJr7N2MEsM0&#10;9uhZDIG8tQNBFfLTO1+g25NDxzCgHn1Trd49WP7VE2M3HTOtuAOwfSdYjfmll9nF0xHHR5Cq/2hr&#10;jMN2wSagoQEdyUM6CKJjnw7n3sRcOCrz68VygRaOpnx5leeLmFvGitNjBz68F1aTeCkpYOsTONs/&#10;+DC6nlxiLG+VrLdSqSRAW20UkD3DMdmm74j+k5sypC/pzQJj/x1imr4/QWgZcN6V1CW9PjuxIrL2&#10;ztRpGgOTarxjdcpgkZHGyNzIYRiqIXUsMRBtla0PyCvYcbxxHfHSWfhOSY+jXVL/bcdAUKI+GOzN&#10;zWw+j7uQhPlimaMAl5bq0sIMR6iSBkrG6yaM+7NzINsOI52m4Q77uZWJ65esjunj+KZuHVct7sel&#10;nLxefgjrHwAAAP//AwBQSwMEFAAGAAgAAAAhABP4fJ7eAAAACwEAAA8AAABkcnMvZG93bnJldi54&#10;bWxMj8FOwzAQRO9I/IO1SFwq6iRVkyrEqaBST5wayt2NlyQiXgfbbdO/ZznBcWdGs2+q7WxHcUEf&#10;BkcK0mUCAql1ZqBOwfF9/7QBEaImo0dHqOCGAbb1/V2lS+OudMBLEzvBJRRKraCPcSqlDG2PVoel&#10;m5DY+3Te6sin76Tx+srldpRZkuTS6oH4Q68n3PXYfjVnqyD/blaLtw+zoMNt/+pbuza741qpx4f5&#10;5RlExDn+heEXn9GhZqaTO5MJYuSOTcHokY20KEBwolhlrJxYydMMZF3J/xvqHwAAAP//AwBQSwEC&#10;LQAUAAYACAAAACEAtoM4kv4AAADhAQAAEwAAAAAAAAAAAAAAAAAAAAAAW0NvbnRlbnRfVHlwZXNd&#10;LnhtbFBLAQItABQABgAIAAAAIQA4/SH/1gAAAJQBAAALAAAAAAAAAAAAAAAAAC8BAABfcmVscy8u&#10;cmVsc1BLAQItABQABgAIAAAAIQCVo+ENKAIAAFgEAAAOAAAAAAAAAAAAAAAAAC4CAABkcnMvZTJv&#10;RG9jLnhtbFBLAQItABQABgAIAAAAIQAT+Hye3gAAAAsBAAAPAAAAAAAAAAAAAAAAAIIEAABkcnMv&#10;ZG93bnJldi54bWxQSwUGAAAAAAQABADzAAAAjQUAAAAA&#10;">
                      <v:textbox style="mso-fit-shape-to-text:t">
                        <w:txbxContent>
                          <w:p w14:paraId="4371BD72" w14:textId="77777777" w:rsidR="00790E60" w:rsidRDefault="00790E60" w:rsidP="00790E6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A7ED90" wp14:editId="72E20648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328295</wp:posOffset>
                      </wp:positionV>
                      <wp:extent cx="278765" cy="276225"/>
                      <wp:effectExtent l="9525" t="12700" r="6985" b="635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7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D9F1A" w14:textId="77777777" w:rsidR="00790E60" w:rsidRDefault="00790E60" w:rsidP="00790E6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A7ED90" id="Text Box 10" o:spid="_x0000_s1032" type="#_x0000_t202" style="position:absolute;margin-left:343.9pt;margin-top:25.85pt;width:21.95pt;height:21.7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sPKQIAAFgEAAAOAAAAZHJzL2Uyb0RvYy54bWysVNuO0zAQfUfiHyy/07RRbxs1XS1dipCW&#10;BWmXD3AdJ7HwjbHbpHw9Y6ftlot4QOTB8tjjM2fOzGR122tFDgK8tKakk9GYEmG4raRpSvrleftm&#10;SYkPzFRMWSNKehSe3q5fv1p1rhC5ba2qBBAEMb7oXEnbEFyRZZ63QjM/sk4YvKwtaBbQhCargHWI&#10;rlWWj8fzrLNQObBceI+n98MlXSf8uhY8fKprLwJRJUVuIa2Q1l1cs/WKFQ0w10p+osH+gYVm0mDQ&#10;C9Q9C4zsQf4GpSUH620dRtzqzNa15CLlgNlMxr9k89QyJ1IuKI53F5n8/4Plj4fPQGSFtUN5DNNY&#10;o2fRB/LW9gSPUJ/O+QLdnhw6hh7P0Tfl6t2D5V89MXbTMtOIOwDbtYJVyG8SX2ZXTwccH0F23Udb&#10;YRy2DzYB9TXoKB7KQRAdiRwvtYlcOB7mi+ViPqOE41W+mOf5LEVgxfmxAx/eC6tJ3JQUsPQJnB0e&#10;fIhkWHF2ibG8VbLaSqWSAc1uo4AcGLbJNn0n9J/clCFdSW9mGPvvEOP0/QlCy4D9rqQu6fLixIqo&#10;2jtTpW4MTKphj5SVOckYlRs0DP2uTxWbxgBR4p2tjqgr2KG9cRxx01r4TkmHrV1S/23PQFCiPhis&#10;zc1kOo2zkIzpbJGjAdc3u+sbZjhClTRQMmw3YZifvQPZtBjp3A13WM+tTFq/sDrRx/ZNJTiNWpyP&#10;azt5vfwQ1j8AAAD//wMAUEsDBBQABgAIAAAAIQANC5oy3QAAAAkBAAAPAAAAZHJzL2Rvd25yZXYu&#10;eG1sTI/BbsIwDIbvk/YOkSftgkYKqBS6pmhD4rQTHbuHxrTVGqdLApS3nzltN1v+9fn7i81oe3FB&#10;HzpHCmbTBARS7UxHjYLD5+5lBSJETUb3jlDBDQNsyseHQufGXWmPlyo2giEUcq2gjXHIpQx1i1aH&#10;qRuQ+HZy3urIq2+k8frKcNvLeZIspdUd8YdWD7htsf6uzlbB8qdaTD6+zIT2t927r21qtodUqeen&#10;8e0VRMQx/oXhrs/qULLT0Z3JBNEzY5WxelSQzjIQHMgW9+GoYJ3OQZaF/N+g/AUAAP//AwBQSwEC&#10;LQAUAAYACAAAACEAtoM4kv4AAADhAQAAEwAAAAAAAAAAAAAAAAAAAAAAW0NvbnRlbnRfVHlwZXNd&#10;LnhtbFBLAQItABQABgAIAAAAIQA4/SH/1gAAAJQBAAALAAAAAAAAAAAAAAAAAC8BAABfcmVscy8u&#10;cmVsc1BLAQItABQABgAIAAAAIQCzzTsPKQIAAFgEAAAOAAAAAAAAAAAAAAAAAC4CAABkcnMvZTJv&#10;RG9jLnhtbFBLAQItABQABgAIAAAAIQANC5oy3QAAAAkBAAAPAAAAAAAAAAAAAAAAAIMEAABkcnMv&#10;ZG93bnJldi54bWxQSwUGAAAAAAQABADzAAAAjQUAAAAA&#10;">
                      <v:textbox style="mso-fit-shape-to-text:t">
                        <w:txbxContent>
                          <w:p w14:paraId="7D7D9F1A" w14:textId="77777777" w:rsidR="00790E60" w:rsidRDefault="00790E60" w:rsidP="00790E6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sz w:val="20"/>
              </w:rPr>
              <w:object w:dxaOrig="5220" w:dyaOrig="2700" w14:anchorId="0110F0F7">
                <v:shape id="_x0000_i1029" type="#_x0000_t75" style="width:230.45pt;height:119.2pt" o:ole="">
                  <v:imagedata r:id="rId21" o:title=""/>
                </v:shape>
                <o:OLEObject Type="Embed" ProgID="PBrush" ShapeID="_x0000_i1029" DrawAspect="Content" ObjectID="_1549895304" r:id="rId22"/>
              </w:object>
            </w:r>
          </w:p>
        </w:tc>
      </w:tr>
      <w:tr w:rsidR="00016922" w:rsidRPr="00E6131E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E6131E" w:rsidRDefault="00016922" w:rsidP="0006055C">
            <w:pPr>
              <w:pStyle w:val="StepsNumber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E9288" w14:textId="77777777" w:rsidR="00790E60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 xml:space="preserve">Enter the Start Date and End Date for the data you want to reload.  </w:t>
            </w:r>
          </w:p>
          <w:p w14:paraId="3E18197D" w14:textId="77777777" w:rsidR="00790E60" w:rsidRPr="00E6131E" w:rsidRDefault="00790E60" w:rsidP="0023169B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Enter Start Date (mm/</w:t>
            </w:r>
            <w:proofErr w:type="spellStart"/>
            <w:r w:rsidRPr="00E6131E">
              <w:rPr>
                <w:rFonts w:ascii="Arial" w:hAnsi="Arial" w:cs="Arial"/>
                <w:sz w:val="20"/>
              </w:rPr>
              <w:t>dd</w:t>
            </w:r>
            <w:proofErr w:type="spellEnd"/>
            <w:r w:rsidRPr="00E6131E">
              <w:rPr>
                <w:rFonts w:ascii="Arial" w:hAnsi="Arial" w:cs="Arial"/>
                <w:sz w:val="20"/>
              </w:rPr>
              <w:t>/</w:t>
            </w:r>
            <w:proofErr w:type="spellStart"/>
            <w:r w:rsidRPr="00E6131E">
              <w:rPr>
                <w:rFonts w:ascii="Arial" w:hAnsi="Arial" w:cs="Arial"/>
                <w:sz w:val="20"/>
              </w:rPr>
              <w:t>yyyy</w:t>
            </w:r>
            <w:proofErr w:type="spellEnd"/>
            <w:r w:rsidRPr="00E6131E">
              <w:rPr>
                <w:rFonts w:ascii="Arial" w:hAnsi="Arial" w:cs="Arial"/>
                <w:sz w:val="20"/>
              </w:rPr>
              <w:t>).</w:t>
            </w:r>
          </w:p>
          <w:p w14:paraId="3D969F16" w14:textId="77777777" w:rsidR="00790E60" w:rsidRPr="00E6131E" w:rsidRDefault="00790E60" w:rsidP="0023169B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Enter End Date (mm/</w:t>
            </w:r>
            <w:proofErr w:type="spellStart"/>
            <w:r w:rsidRPr="00E6131E">
              <w:rPr>
                <w:rFonts w:ascii="Arial" w:hAnsi="Arial" w:cs="Arial"/>
                <w:sz w:val="20"/>
              </w:rPr>
              <w:t>dd</w:t>
            </w:r>
            <w:proofErr w:type="spellEnd"/>
            <w:r w:rsidRPr="00E6131E">
              <w:rPr>
                <w:rFonts w:ascii="Arial" w:hAnsi="Arial" w:cs="Arial"/>
                <w:sz w:val="20"/>
              </w:rPr>
              <w:t>/</w:t>
            </w:r>
            <w:proofErr w:type="spellStart"/>
            <w:r w:rsidRPr="00E6131E">
              <w:rPr>
                <w:rFonts w:ascii="Arial" w:hAnsi="Arial" w:cs="Arial"/>
                <w:sz w:val="20"/>
              </w:rPr>
              <w:t>yyyy</w:t>
            </w:r>
            <w:proofErr w:type="spellEnd"/>
            <w:r w:rsidRPr="00E6131E">
              <w:rPr>
                <w:rFonts w:ascii="Arial" w:hAnsi="Arial" w:cs="Arial"/>
                <w:sz w:val="20"/>
              </w:rPr>
              <w:t>).</w:t>
            </w:r>
          </w:p>
          <w:p w14:paraId="5661DE31" w14:textId="77777777" w:rsidR="00790E60" w:rsidRPr="00E6131E" w:rsidRDefault="00790E60" w:rsidP="0023169B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Click the Start Load button.</w:t>
            </w:r>
          </w:p>
          <w:p w14:paraId="62DBDFD3" w14:textId="093C916C" w:rsidR="00016922" w:rsidRPr="00E6131E" w:rsidRDefault="00790E60" w:rsidP="00790E60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2BF36F" wp14:editId="0968817F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550545</wp:posOffset>
                      </wp:positionV>
                      <wp:extent cx="276225" cy="276225"/>
                      <wp:effectExtent l="9525" t="9525" r="9525" b="952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8D341" w14:textId="77777777" w:rsidR="00790E60" w:rsidRDefault="00790E60" w:rsidP="00790E6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2BF36F" id="Text Box 21" o:spid="_x0000_s1033" type="#_x0000_t202" style="position:absolute;margin-left:328.15pt;margin-top:43.35pt;width:21.75pt;height:21.7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ThKgIAAFgEAAAOAAAAZHJzL2Uyb0RvYy54bWysVNtu2zAMfR+wfxD0vjgxkqY14hRdugwD&#10;ugvQ7gMYWbaFyZJGKbG7rx8lJ1l2wR6G+UGgROrw8JDy6nboNDtI9Mqaks8mU86kEbZSpin556ft&#10;q2vOfABTgbZGlvxZen67fvli1btC5ra1upLICMT4onclb0NwRZZ50coO/MQ6achZW+wg0BabrELo&#10;Cb3TWT6dXmW9xcqhFdJ7Or0fnXyd8OtaivCxrr0MTJecuIW0Ylp3cc3WKygaBNcqcaQB/8CiA2Uo&#10;6RnqHgKwParfoDol0Hpbh4mwXWbrWgmZaqBqZtNfqnlswclUC4nj3Vkm//9gxYfDJ2SqKnk+48xA&#10;Rz16kkNgr+3A6Ij06Z0vKOzRUWAY6Jz6nGr17sGKL54Zu2nBNPIO0fathIr4pZvZxdURx0eQXf/e&#10;VpQH9sEmoKHGLopHcjBCpz49n3sTuQg6zJdXeb7gTJDraBO3DIrTZYc+vJW2Y9EoOVLrEzgcHnwY&#10;Q08hMZe3WlVbpXXaYLPbaGQHoDHZpi9WTug/hWnD+pLfLIjH3yGm6fsTRKcCzbtWXcmvz0FQRNXe&#10;mIpyQhFA6dGm/NoQjShjVG7UMAy7IXVseerOzlbPpCvacbzpOZLRWvzGWU+jXXL/dQ8oOdPvDPXm&#10;Zjafx7eQNvPFMqcNXnp2lx4wgqBKHjgbzU0Y38/eoWpaynSahjvq51YlrSPjkdWRPo1v0vP41OL7&#10;uNynqB8/hPV3AAAA//8DAFBLAwQUAAYACAAAACEABuOPaN4AAAAKAQAADwAAAGRycy9kb3ducmV2&#10;LnhtbEyPwU7DMBBE70j8g7VIXKrWoVFMG+JUUKknTg3l7sbbJCJeh9ht079nOcFxtU9vZorN5Hpx&#10;wTF0njQ8LRIQSLW3HTUaDh+7+QpEiIas6T2hhhsG2JT3d4XJrb/SHi9VbARLKORGQxvjkEsZ6had&#10;CQs/IPHv5EdnIp9jI+1orix3vVwmiZLOdMQJrRlw22L9VZ2dBvVdpbP3Tzuj/W33NtYus9tDpvXj&#10;w/T6AiLiFP9g+K3P1aHkTkd/JhtEz45MpYxqWKlnEAyo9Zq3HJlMkyXIspD/J5Q/AAAA//8DAFBL&#10;AQItABQABgAIAAAAIQC2gziS/gAAAOEBAAATAAAAAAAAAAAAAAAAAAAAAABbQ29udGVudF9UeXBl&#10;c10ueG1sUEsBAi0AFAAGAAgAAAAhADj9If/WAAAAlAEAAAsAAAAAAAAAAAAAAAAALwEAAF9yZWxz&#10;Ly5yZWxzUEsBAi0AFAAGAAgAAAAhAIAPJOEqAgAAWAQAAA4AAAAAAAAAAAAAAAAALgIAAGRycy9l&#10;Mm9Eb2MueG1sUEsBAi0AFAAGAAgAAAAhAAbjj2jeAAAACgEAAA8AAAAAAAAAAAAAAAAAhAQAAGRy&#10;cy9kb3ducmV2LnhtbFBLBQYAAAAABAAEAPMAAACPBQAAAAA=&#10;">
                      <v:textbox style="mso-fit-shape-to-text:t">
                        <w:txbxContent>
                          <w:p w14:paraId="5B58D341" w14:textId="77777777" w:rsidR="00790E60" w:rsidRDefault="00790E60" w:rsidP="00790E6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6A232" wp14:editId="77052F8C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550545</wp:posOffset>
                      </wp:positionV>
                      <wp:extent cx="1576705" cy="21590"/>
                      <wp:effectExtent l="19050" t="38100" r="13970" b="5461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76705" cy="21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50823" id="Straight Arrow Connector 20" o:spid="_x0000_s1026" type="#_x0000_t32" style="position:absolute;margin-left:166.9pt;margin-top:43.35pt;width:124.15pt;height:1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HVRgIAAHwEAAAOAAAAZHJzL2Uyb0RvYy54bWysVNFu2yAUfZ+0f0C8J7azJG2sOlVlJ9tD&#10;t1Vq9wEEcIyGuQhInGjav+9C0rTdXqZpfsAXc+/h3MPBN7eHXpO9dF6BqWgxzimRhoNQZlvRb0/r&#10;0TUlPjAjmAYjK3qUnt4u37+7GWwpJ9CBFtIRBDG+HGxFuxBsmWWed7JnfgxWGlxswfUs4NRtM+HY&#10;gOi9ziZ5Ps8GcMI64NJ7/NqcFuky4bet5OFr23oZiK4ocgtpdGncxDFb3rBy65jtFD/TYP/AomfK&#10;4KYXqIYFRnZO/QHVK+7AQxvGHPoM2lZxmXrAbor8t24eO2Zl6gXF8fYik/9/sPzL/sERJSo6QXkM&#10;6/GMHoNjatsFcuccDKQGY1BHcARTUK/B+hLLavPgYsf8YB7tPfDvnhioO2a2MvF+OlrEKmJF9qYk&#10;TrzFXTfDZxCYw3YBkniH1vWk1cp+ioURHAUih3Rax8tpyUMgHD8Ws6v5VT6jhOPapJgtEruMlREm&#10;Flvnw0cJPYlBRf25rUs/py3Y/t6HSPKlIBYbWCutkz20IUNFF7PJLHHyoJWIizHNu+2m1o7sWTRY&#10;elLHuPI6zcHOiATWSSZW5zgwpTEmIUkVnELxtKRxt14KSrTEOxWjEz1t4o7YPhI+RyeP/Vjki9X1&#10;6no6mk7mq9E0b5rR3bqejubr4mrWfGjquil+RvLFtOyUENJE/s9+L6Z/56fzzTs59eL4i1DZW/Sk&#10;KJJ9fifSyQnx8E822oA4PrjYXTQFWjwln69jvEOv5ynr5aex/AUAAP//AwBQSwMEFAAGAAgAAAAh&#10;AD5KgMrgAAAACQEAAA8AAABkcnMvZG93bnJldi54bWxMj81OwzAQhO9IvIO1SFwQdX7UEkI2FQIK&#10;J1QRyt2NlyRqvI5it03eHnOC42hGM98U68n04kSj6ywjxIsIBHFtdccNwu5zc5uBcF6xVr1lQpjJ&#10;wbq8vChUru2ZP+hU+UaEEna5Qmi9H3IpXd2SUW5hB+LgfdvRKB/k2Eg9qnMoN71Momgljeo4LLRq&#10;oKeW6kN1NAjP1Xa5+brZTclcv71Xr9lhy/ML4vXV9PgAwtPk/8Lwix/QoQxMe3tk7USPkKZpQPcI&#10;2eoORAgssyQGsUe4j2KQZSH/Pyh/AAAA//8DAFBLAQItABQABgAIAAAAIQC2gziS/gAAAOEBAAAT&#10;AAAAAAAAAAAAAAAAAAAAAABbQ29udGVudF9UeXBlc10ueG1sUEsBAi0AFAAGAAgAAAAhADj9If/W&#10;AAAAlAEAAAsAAAAAAAAAAAAAAAAALwEAAF9yZWxzLy5yZWxzUEsBAi0AFAAGAAgAAAAhAD+bkdVG&#10;AgAAfAQAAA4AAAAAAAAAAAAAAAAALgIAAGRycy9lMm9Eb2MueG1sUEsBAi0AFAAGAAgAAAAhAD5K&#10;gMrgAAAACQ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292CD6" wp14:editId="62A327EA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169545</wp:posOffset>
                      </wp:positionV>
                      <wp:extent cx="276225" cy="276225"/>
                      <wp:effectExtent l="9525" t="9525" r="9525" b="952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24B00" w14:textId="77777777" w:rsidR="00790E60" w:rsidRDefault="00790E60" w:rsidP="00790E6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292CD6" id="Text Box 19" o:spid="_x0000_s1034" type="#_x0000_t202" style="position:absolute;margin-left:325.15pt;margin-top:13.35pt;width:21.75pt;height:21.7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DDJgIAAFgEAAAOAAAAZHJzL2Uyb0RvYy54bWysVNuO0zAQfUfiHyy/07RRu9tGTVdLlyKk&#10;5SLt8gETx0ksfMN2m5SvZ+y0pVoQD4g8WDOe8fHMOeOs7wYlyYE7L4wu6WwypYRrZmqh25J+fd69&#10;WVLiA+gapNG8pEfu6d3m9at1bwuem87ImjuCINoXvS1pF4ItssyzjivwE2O5xmBjnIKArmuz2kGP&#10;6Epm+XR6k/XG1dYZxr3H3YcxSDcJv2k4C5+bxvNAZEmxtpBWl9YqrtlmDUXrwHaCncqAf6hCgdB4&#10;6QXqAQKQvRO/QSnBnPGmCRNmVGaaRjCeesBuZtMX3Tx1YHnqBcnx9kKT/3+w7NPhiyOiRu1WlGhQ&#10;qNEzHwJ5awaCW8hPb32BaU8WE8OA+5ibevX20bBvnmiz7UC3/N4503ccaqxvFk9mV0dHHB9Bqv6j&#10;qfEe2AeTgIbGqUge0kEQHXU6XrSJtTDczG9v8nxBCcPQyY43QHE+bJ0P77lRJBoldSh9AofDow9j&#10;6jkl3uWNFPVOSJkc11Zb6cgBcEx26Uv1v0iTmvQlXS2wjr9DTNP3JwglAs67FKqky0sSFJG1d7rG&#10;MqEIIORoY3dSn2iMzI0chqEakmLLszqVqY/IqzPjeONzRKMz7gclPY52Sf33PThOifygUZvVbD6P&#10;byE588Vtjo67jlTXEdAMoUoaKBnNbRjfz9460XZ403ka7lHPnUhcR+HHqk7l4/gmtU5PLb6Paz9l&#10;/fohbH4CAAD//wMAUEsDBBQABgAIAAAAIQCQxkKU3QAAAAkBAAAPAAAAZHJzL2Rvd25yZXYueG1s&#10;TI/BTsMwEETvSPyDtUhcKuqQKCmEOBVU6olTQ7m78ZJExOtgu2369ywnelzt05uZaj3bUZzQh8GR&#10;gsdlAgKpdWagTsH+Y/vwBCJETUaPjlDBBQOs69ubSpfGnWmHpyZ2giUUSq2gj3EqpQxtj1aHpZuQ&#10;+PflvNWRT99J4/WZ5XaUaZIU0uqBOKHXE256bL+bo1VQ/DTZ4v3TLGh32b751uZms8+Vur+bX19A&#10;RJzjPwx/9bk61Nzp4I5kghjZkScZowrSYgWCgeI54y0HBaskBVlX8npB/QsAAP//AwBQSwECLQAU&#10;AAYACAAAACEAtoM4kv4AAADhAQAAEwAAAAAAAAAAAAAAAAAAAAAAW0NvbnRlbnRfVHlwZXNdLnht&#10;bFBLAQItABQABgAIAAAAIQA4/SH/1gAAAJQBAAALAAAAAAAAAAAAAAAAAC8BAABfcmVscy8ucmVs&#10;c1BLAQItABQABgAIAAAAIQAnC0DDJgIAAFgEAAAOAAAAAAAAAAAAAAAAAC4CAABkcnMvZTJvRG9j&#10;LnhtbFBLAQItABQABgAIAAAAIQCQxkKU3QAAAAkBAAAPAAAAAAAAAAAAAAAAAIAEAABkcnMvZG93&#10;bnJldi54bWxQSwUGAAAAAAQABADzAAAAigUAAAAA&#10;">
                      <v:textbox style="mso-fit-shape-to-text:t">
                        <w:txbxContent>
                          <w:p w14:paraId="0A524B00" w14:textId="77777777" w:rsidR="00790E60" w:rsidRDefault="00790E60" w:rsidP="00790E6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A9CAF6" wp14:editId="33A4A41B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293370</wp:posOffset>
                      </wp:positionV>
                      <wp:extent cx="1576705" cy="0"/>
                      <wp:effectExtent l="19050" t="57150" r="13970" b="5715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7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6498D" id="Straight Arrow Connector 18" o:spid="_x0000_s1026" type="#_x0000_t32" style="position:absolute;margin-left:163.15pt;margin-top:23.1pt;width:124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rYQgIAAHgEAAAOAAAAZHJzL2Uyb0RvYy54bWysVMFu2zAMvQ/YPwi6p7azJE2NOEVhJ9uh&#10;2wqk+wBFkmNhsihIapxg2L+PUtK03S7DMB9kyiSfHsknL24PvSZ76bwCU9HiKqdEGg5CmV1Fvz2u&#10;R3NKfGBGMA1GVvQoPb1dvn+3GGwpx9CBFtIRBDG+HGxFuxBsmWWed7Jn/gqsNOhswfUs4NbtMuHY&#10;gOi9zsZ5PssGcMI64NJ7/NqcnHSZ8NtW8vC1bb0MRFcUuYW0urRu45otF6zcOWY7xc802D+w6Jky&#10;eOgFqmGBkSen/oDqFXfgoQ1XHPoM2lZxmWrAaor8t2o2HbMy1YLN8fbSJv//YPmX/YMjSuDscFKG&#10;9TijTXBM7bpA7pyDgdRgDPYRHMEQ7NdgfYlptXlwsWJ+MBt7D/y7JwbqjpmdTLwfjxaxipiRvUmJ&#10;G2/x1O3wGQTGsKcAqXmH1vWk1cp+iokRHBtEDmlax8u05CEQjh+L6fXsOp9Swp99GSsjREy0zoeP&#10;EnoSjYr6c0mXWk7wbH/vQyT4khCTDayV1kka2pChojfT8TTx8aCViM4Y5t1uW2tH9iyKKz2pWvS8&#10;DnPwZEQC6yQTq7MdmNJok5DaFJzCxmlJ42m9FJRoifcpWid62sQTsXQkfLZO+vpxk9+s5qv5ZDQZ&#10;z1ajSd40o7t1PRnN1sX1tPnQ1HVT/Izki0nZKSGkifyftV5M/k5L51t3UulF7ZdGZW/RU0eR7PM7&#10;kU4qiIM/SWgL4vjgYnVRECjvFHy+ivH+vN6nqJcfxvIXAAAA//8DAFBLAwQUAAYACAAAACEAwkXa&#10;RN8AAAAJAQAADwAAAGRycy9kb3ducmV2LnhtbEyPwU7DMAyG70i8Q2QkLmhL6bYylaYTAsZOaKIb&#10;d68xbbXGqZpsa9+eIA5wtP3p9/dnq8G04ky9aywruJ9GIIhLqxuuFOx368kShPPIGlvLpGAkB6v8&#10;+irDVNsLf9C58JUIIexSVFB736VSurImg25qO+Jw+7K9QR/GvpK6x0sIN62MoyiRBhsOH2rs6Lmm&#10;8licjIKXYrtYf97th3gsN+/F2/K45fFVqdub4ekRhKfB/8Hwox/UIQ9OB3ti7USrYBYns4AqmCcx&#10;iAAsHuYJiMPvQuaZ/N8g/wYAAP//AwBQSwECLQAUAAYACAAAACEAtoM4kv4AAADhAQAAEwAAAAAA&#10;AAAAAAAAAAAAAAAAW0NvbnRlbnRfVHlwZXNdLnhtbFBLAQItABQABgAIAAAAIQA4/SH/1gAAAJQB&#10;AAALAAAAAAAAAAAAAAAAAC8BAABfcmVscy8ucmVsc1BLAQItABQABgAIAAAAIQCbVerYQgIAAHgE&#10;AAAOAAAAAAAAAAAAAAAAAC4CAABkcnMvZTJvRG9jLnhtbFBLAQItABQABgAIAAAAIQDCRdpE3wAA&#10;AAkBAAAPAAAAAAAAAAAAAAAAAJw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DC0233" wp14:editId="7DCA9A53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1893570</wp:posOffset>
                      </wp:positionV>
                      <wp:extent cx="247015" cy="276225"/>
                      <wp:effectExtent l="9525" t="9525" r="10160" b="952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F7D45" w14:textId="77777777" w:rsidR="00790E60" w:rsidRDefault="00790E60" w:rsidP="00790E6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DC0233" id="Text Box 17" o:spid="_x0000_s1035" type="#_x0000_t202" style="position:absolute;margin-left:328.15pt;margin-top:149.1pt;width:19.45pt;height:21.7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+KgIAAFgEAAAOAAAAZHJzL2Uyb0RvYy54bWysVNtu2zAMfR+wfxD0vtgxkqYx4hRdugwD&#10;um5Auw9gZNkWptskJXb39aPkJM0u2MMwPwjiRYfkIenVzaAkOXDnhdEVnU5ySrhmpha6reiXp+2b&#10;a0p8AF2DNJpX9Jl7erN+/WrV25IXpjOy5o4giPZlbyvahWDLLPOs4wr8xFiu0dgYpyCg6NqsdtAj&#10;upJZkedXWW9cbZ1h3HvU3o1Guk74TcNZ+NQ0ngciK4q5hXS6dO7ima1XULYObCfYMQ34hywUCI1B&#10;z1B3EIDsnfgNSgnmjDdNmDCjMtM0gvFUA1YzzX+p5rEDy1MtSI63Z5r8/4NlD4fPjogae7egRIPC&#10;Hj3xIZC3ZiCoQn5660t0e7ToGAbUo2+q1dt7w756os2mA93yW+dM33GoMb9pfJldPB1xfATZ9R9N&#10;jXFgH0wCGhqnInlIB0F07NPzuTcxF4bKYrbIp3NKGJqKxVVRzFMEKE+PrfPhPTeKxEtFHbY+gcPh&#10;3oeYDJQnlxjLGynqrZAyCa7dbaQjB8Ax2abviP6Tm9Skr+hyjrH/DpGn708QSgScdylURa/PTlBG&#10;1t7pOk1jACHHO6Ys9ZHGyNzIYRh2Q+rYMgaIFO9M/Yy8OjOON64jXjrjvlPS42hX1H/bg+OUyA8a&#10;e7OczmZxF5Iwmy8KFNylZXdpAc0QqqKBkvG6CeP+7K0TbYeRTtNwi/3cisT1S1bH9HF8UwuOqxb3&#10;41JOXi8/hPUPAAAA//8DAFBLAwQUAAYACAAAACEAJX9o+OAAAAALAQAADwAAAGRycy9kb3ducmV2&#10;LnhtbEyPwU7DMAyG70i8Q2QkLhNL19JuK00nmLQTp5XtnjWmrWic0mRb9/aYE9xs+dfn7y82k+3F&#10;BUffOVKwmEcgkGpnOmoUHD52TysQPmgyuneECm7oYVPe3xU6N+5Ke7xUoREMIZ9rBW0IQy6lr1u0&#10;2s/dgMS3TzdaHXgdG2lGfWW47WUcRZm0uiP+0OoBty3WX9XZKsi+q2T2fjQz2t92b2NtU7M9pEo9&#10;PkyvLyACTuEvDL/6rA4lO53cmYwXPTPSLOGogni9ikFwIlunPJwUJM+LJciykP87lD8AAAD//wMA&#10;UEsBAi0AFAAGAAgAAAAhALaDOJL+AAAA4QEAABMAAAAAAAAAAAAAAAAAAAAAAFtDb250ZW50X1R5&#10;cGVzXS54bWxQSwECLQAUAAYACAAAACEAOP0h/9YAAACUAQAACwAAAAAAAAAAAAAAAAAvAQAAX3Jl&#10;bHMvLnJlbHNQSwECLQAUAAYACAAAACEATDTRfioCAABYBAAADgAAAAAAAAAAAAAAAAAuAgAAZHJz&#10;L2Uyb0RvYy54bWxQSwECLQAUAAYACAAAACEAJX9o+OAAAAALAQAADwAAAAAAAAAAAAAAAACEBAAA&#10;ZHJzL2Rvd25yZXYueG1sUEsFBgAAAAAEAAQA8wAAAJEFAAAAAA==&#10;">
                      <v:textbox style="mso-fit-shape-to-text:t">
                        <w:txbxContent>
                          <w:p w14:paraId="22DF7D45" w14:textId="77777777" w:rsidR="00790E60" w:rsidRDefault="00790E60" w:rsidP="00790E6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4D5FA1" wp14:editId="6A09D17B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1998345</wp:posOffset>
                      </wp:positionV>
                      <wp:extent cx="2397760" cy="6985"/>
                      <wp:effectExtent l="19050" t="47625" r="12065" b="5969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9776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1488B" id="Straight Arrow Connector 16" o:spid="_x0000_s1026" type="#_x0000_t32" style="position:absolute;margin-left:82.9pt;margin-top:157.35pt;width:188.8pt;height: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R2RQIAAHsEAAAOAAAAZHJzL2Uyb0RvYy54bWysVMFu2zAMvQ/YPwi6p47TJE2MOkVhJ9uh&#10;2wK0+wBFkmNhsihIapxg2L+PUtx03S7DMB9kyiIfH8kn394dO00O0nkFpqT51ZgSaTgIZfYl/fq0&#10;GS0o8YEZwTQYWdKT9PRu9f7dbW8LOYEWtJCOIIjxRW9L2oZgiyzzvJUd81dgpcHDBlzHAm7dPhOO&#10;9Yje6WwyHs+zHpywDrj0Hr/W50O6SvhNI3n40jReBqJLitxCWl1ad3HNVres2DtmW8UHGuwfWHRM&#10;GUx6gapZYOTZqT+gOsUdeGjCFYcug6ZRXKYasJp8/Fs1jy2zMtWCzfH20ib//2D558PWESVwdnNK&#10;DOtwRo/BMbVvA7l3DnpSgTHYR3AEXbBfvfUFhlVm62LF/Gge7QPwb54YqFpm9jLxfjpZxMpjRPYm&#10;JG68xay7/hMI9GHPAVLzjo3rSKOV/RgDIzg2iBzTtE6XacljIBw/Tq6XNzdzHCrHs/lyMUupWBFR&#10;Yqx1PnyQ0JFolNQPVV3KOWdghwcfIsfXgBhsYKO0TurQhvQlXc4ms0TJg1YiHkY37/a7SjtyYFFf&#10;6RlYvHFz8GxEAmslE+vBDkxptElInQpOYe+0pDFbJwUlWuKVitaZnjYxI1aPhAfrLLHvy/FyvVgv&#10;pqPpZL4eTcd1PbrfVNPRfJPfzOrruqrq/Eckn0+LVgkhTeT/Ivd8+ndyGi7eWagXwV8alb1FTx1F&#10;si/vRDoJIc7+rKIdiNPWxeqiJlDhyXm4jfEK/bpPXq//jNVPAAAA//8DAFBLAwQUAAYACAAAACEA&#10;oZgsO+AAAAALAQAADwAAAGRycy9kb3ducmV2LnhtbEyPQU/CQBCF7yb+h82YeDGyBVoktVtiVPBk&#10;iBXvS3dsG7qzTXeB9t87nPD45r28+V62GmwrTtj7xpGC6SQCgVQ601ClYPe9flyC8EGT0a0jVDCi&#10;h1V+e5Pp1LgzfeGpCJXgEvKpVlCH0KVS+rJGq/3EdUjs/bre6sCyr6Tp9ZnLbStnUbSQVjfEH2rd&#10;4WuN5aE4WgVvxTZZ/zzshtlYfnwWm+VhS+O7Uvd3w8sziIBDuIbhgs/okDPT3h3JeNGyXiSMHhTM&#10;p/ETCE4k8TwGsb9c2JJ5Jv9vyP8AAAD//wMAUEsBAi0AFAAGAAgAAAAhALaDOJL+AAAA4QEAABMA&#10;AAAAAAAAAAAAAAAAAAAAAFtDb250ZW50X1R5cGVzXS54bWxQSwECLQAUAAYACAAAACEAOP0h/9YA&#10;AACUAQAACwAAAAAAAAAAAAAAAAAvAQAAX3JlbHMvLnJlbHNQSwECLQAUAAYACAAAACEAimHUdkUC&#10;AAB7BAAADgAAAAAAAAAAAAAAAAAuAgAAZHJzL2Uyb0RvYy54bWxQSwECLQAUAAYACAAAACEAoZgs&#10;O+AAAAAL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ascii="Arial" w:hAnsi="Arial" w:cs="Arial"/>
                <w:sz w:val="20"/>
              </w:rPr>
              <w:object w:dxaOrig="4515" w:dyaOrig="5070" w14:anchorId="655A7C20">
                <v:shape id="_x0000_i1030" type="#_x0000_t75" style="width:172.7pt;height:194.45pt" o:ole="">
                  <v:imagedata r:id="rId23" o:title=""/>
                </v:shape>
                <o:OLEObject Type="Embed" ProgID="PBrush" ShapeID="_x0000_i1030" DrawAspect="Content" ObjectID="_1549895305" r:id="rId24"/>
              </w:object>
            </w:r>
          </w:p>
        </w:tc>
      </w:tr>
      <w:tr w:rsidR="00016922" w:rsidRPr="00E6131E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E6131E" w:rsidRDefault="00016922" w:rsidP="0006055C">
            <w:pPr>
              <w:pStyle w:val="StepsNumber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BEDA2" w14:textId="77777777" w:rsidR="00790E60" w:rsidRPr="00E6131E" w:rsidRDefault="00790E60" w:rsidP="0023169B">
            <w:pPr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 xml:space="preserve">When the SLA Load Utility has completed, the Calculate Service Levels box will show 100% and the word “Done” at the bottom of the window. </w:t>
            </w:r>
          </w:p>
          <w:p w14:paraId="27085A5C" w14:textId="77777777" w:rsidR="00790E60" w:rsidRPr="00E6131E" w:rsidRDefault="00790E60" w:rsidP="0023169B">
            <w:pPr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Click Exit.</w:t>
            </w:r>
          </w:p>
          <w:p w14:paraId="067F5497" w14:textId="77777777" w:rsidR="00790E60" w:rsidRPr="00E6131E" w:rsidRDefault="00790E60" w:rsidP="00790E60">
            <w:pPr>
              <w:rPr>
                <w:rFonts w:cs="Arial"/>
                <w:sz w:val="20"/>
              </w:rPr>
            </w:pPr>
          </w:p>
          <w:p w14:paraId="5DDCDE2D" w14:textId="3A0C163F" w:rsidR="00790E60" w:rsidRPr="00E6131E" w:rsidRDefault="00790E60" w:rsidP="00790E60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6B794A" wp14:editId="111029D3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2592070</wp:posOffset>
                      </wp:positionV>
                      <wp:extent cx="1092200" cy="278130"/>
                      <wp:effectExtent l="28575" t="58420" r="12700" b="63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92200" cy="278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A78AF" id="Straight Arrow Connector 26" o:spid="_x0000_s1026" type="#_x0000_t32" style="position:absolute;margin-left:163.15pt;margin-top:204.1pt;width:86pt;height:21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S5SwIAAIcEAAAOAAAAZHJzL2Uyb0RvYy54bWysVE2P2yAQvVfqf0DcE39skk2sOKuVnbSH&#10;bRsp294J4BgVAwI2TlT1v3fA2exue6mq+oAHz8ybN8PDy7tTJ9GRWye0KnE2TjHiimom1KHEXx83&#10;ozlGzhPFiNSKl/jMHb5bvX+37E3Bc91qybhFAKJc0ZsSt96bIkkcbXlH3FgbrsDZaNsRD1t7SJgl&#10;PaB3MsnTdJb02jJjNeXOwdd6cOJVxG8aTv2XpnHcI1li4ObjauO6D2uyWpLiYIlpBb3QIP/AoiNC&#10;QdErVE08QU9W/AHVCWq1040fU90lumkE5bEH6CZLf+tm1xLDYy8wHGeuY3L/D5Z+Pm4tEqzE+Qwj&#10;RTo4o523RBxaj+6t1T2qtFIwR20RhMC8euMKSKvU1oaO6UntzIOm3x1SumqJOvDI+/FsACsLGcmb&#10;lLBxBqru+0+aQQx58joO79TYDjVSmI8hMVrfghXKwKjQKZ7b+Xpu/OQRhY9ZushBDBhR8OW38+wm&#10;HmxCioAYso11/gPXHQpGid2lw2trQw1yfHA+8H1JCMlKb4SUUSlSob7Ei2k+jaScloIFZwhz9rCv&#10;pEVHErQWn9g8eF6HWf2kWARrOWHri+2JkGAjH6fmrYA5So5DtY4zjCSH6xWsgZ5UoSL0D4Qv1iC3&#10;H4t0sZ6v55PRJJ+tR5O0rkf3m2oymm2y22l9U1dVnf0M5LNJ0QrGuAr8n6WfTf5OWpdLOIj2Kv7r&#10;oJK36HGiQPb5HUlHUQQdDIraa3be2tBd0AeoPQZfbma4Tq/3Merl/7H6BQAA//8DAFBLAwQUAAYA&#10;CAAAACEAYHmoeOAAAAALAQAADwAAAGRycy9kb3ducmV2LnhtbEyPy27CMBBF95X6D9ZU6q7YhIBC&#10;GgdVlbpqK8Rj052JhyQifhCbkP59pyvYzePozpliNZqODdiH1lkJ04kAhrZyurW1hP3u4yUDFqKy&#10;WnXOooRfDLAqHx8KlWt3tRsctrFmFGJDriQ0Mfqc81A1aFSYOI+WdkfXGxWp7Wuue3WlcNPxRIgF&#10;N6q1dKFRHt8brE7bi5FwFL5aL3ef+nz26VB//ez99Psk5fPT+PYKLOIYbzD865M6lOR0cBerA+sk&#10;zJLFjFAJqcgSYESky4wmByrmiQBeFvz+h/IPAAD//wMAUEsBAi0AFAAGAAgAAAAhALaDOJL+AAAA&#10;4QEAABMAAAAAAAAAAAAAAAAAAAAAAFtDb250ZW50X1R5cGVzXS54bWxQSwECLQAUAAYACAAAACEA&#10;OP0h/9YAAACUAQAACwAAAAAAAAAAAAAAAAAvAQAAX3JlbHMvLnJlbHNQSwECLQAUAAYACAAAACEA&#10;i3gUuUsCAACHBAAADgAAAAAAAAAAAAAAAAAuAgAAZHJzL2Uyb0RvYy54bWxQSwECLQAUAAYACAAA&#10;ACEAYHmoeOAAAAALAQAADwAAAAAAAAAAAAAAAAClBAAAZHJzL2Rvd25yZXYueG1sUEsFBgAAAAAE&#10;AAQA8wAAALIFAAAAAA=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18D516" wp14:editId="5A250750">
                      <wp:simplePos x="0" y="0"/>
                      <wp:positionH relativeFrom="column">
                        <wp:posOffset>3491230</wp:posOffset>
                      </wp:positionH>
                      <wp:positionV relativeFrom="paragraph">
                        <wp:posOffset>2792095</wp:posOffset>
                      </wp:positionV>
                      <wp:extent cx="255905" cy="276225"/>
                      <wp:effectExtent l="9525" t="10795" r="10795" b="825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C780C" w14:textId="77777777" w:rsidR="00790E60" w:rsidRDefault="00790E60" w:rsidP="00790E6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18D516" id="Text Box 25" o:spid="_x0000_s1036" type="#_x0000_t202" style="position:absolute;margin-left:274.9pt;margin-top:219.85pt;width:20.15pt;height:21.7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0KgIAAFkEAAAOAAAAZHJzL2Uyb0RvYy54bWysVFFv0zAQfkfiP1h+p0mjdlujptPoKEIa&#10;A2njBziO01jYPmO7Tcqv5+y0XTUQD4g8WD77/N13391leTtoRfbCeQmmotNJTokwHBppthX99rx5&#10;d0OJD8w0TIERFT0IT29Xb98se1uKAjpQjXAEQYwve1vRLgRbZpnnndDMT8AKg5ctOM0Cmm6bNY71&#10;iK5VVuT5VdaDa6wDLrzH0/vxkq4SftsKHr60rReBqIoit5BWl9Y6rtlqycqtY7aT/EiD/QMLzaTB&#10;oGeoexYY2Tn5G5SW3IGHNkw46AzaVnKRcsBspvmrbJ46ZkXKBcXx9iyT/3+w/HH/1RHZVLSYU2KY&#10;xho9iyGQ9zAQPEJ9eutLdHuy6BgGPMc6p1y9fQD+3RMD646ZrbhzDvpOsAb5TePL7OLpiOMjSN1/&#10;hgbjsF2ABDS0TkfxUA6C6Finw7k2kQvHw2I+X+RIkeNVcX1VjNwyVp4eW+fDRwGaxE1FHZY+gbP9&#10;gw+RDCtPLjGWByWbjVQqGW5br5Uje4Ztsklf4v/KTRnSV3Qxx9h/h8jT9ycILQP2u5K6ojdnJ1ZG&#10;1T6YJnVjYFKNe6SszFHGqNyoYRjqIVVsmto3alxDc0BhHYz9jfOImw7cT0p67O2K+h875gQl6pPB&#10;4iyms1kchmTM5tcFGu7ypr68YYYjVEUDJeN2HcYB2lkntx1GOrXDHRZ0I5PYL6yO/LF/Uw2OsxYH&#10;5NJOXi9/hNUvAAAA//8DAFBLAwQUAAYACAAAACEAYykSTuAAAAALAQAADwAAAGRycy9kb3ducmV2&#10;LnhtbEyPwW7CMBBE75X6D9ZW6gUVB0KApHFQi8SpJ1J6N/GSRI3XaWwg/H23J3rc2dHMm3wz2k5c&#10;cPCtIwWzaQQCqXKmpVrB4XP3sgbhgyajO0eo4IYeNsXjQ64z4660x0sZasEh5DOtoAmhz6T0VYNW&#10;+6nrkfh3coPVgc+hlmbQVw63nZxH0VJa3RI3NLrHbYPVd3m2CpY/ZTz5+DIT2t9270NlE7M9JEo9&#10;P41vryACjuFuhj98RoeCmY7uTMaLTkGySBk9KFjE6QoEO5I0moE4srKO5yCLXP7fUPwCAAD//wMA&#10;UEsBAi0AFAAGAAgAAAAhALaDOJL+AAAA4QEAABMAAAAAAAAAAAAAAAAAAAAAAFtDb250ZW50X1R5&#10;cGVzXS54bWxQSwECLQAUAAYACAAAACEAOP0h/9YAAACUAQAACwAAAAAAAAAAAAAAAAAvAQAAX3Jl&#10;bHMvLnJlbHNQSwECLQAUAAYACAAAACEADARrdCoCAABZBAAADgAAAAAAAAAAAAAAAAAuAgAAZHJz&#10;L2Uyb0RvYy54bWxQSwECLQAUAAYACAAAACEAYykSTuAAAAALAQAADwAAAAAAAAAAAAAAAACEBAAA&#10;ZHJzL2Rvd25yZXYueG1sUEsFBgAAAAAEAAQA8wAAAJEFAAAAAA==&#10;">
                      <v:textbox style="mso-fit-shape-to-text:t">
                        <w:txbxContent>
                          <w:p w14:paraId="002C780C" w14:textId="77777777" w:rsidR="00790E60" w:rsidRDefault="00790E60" w:rsidP="00790E6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B39898" wp14:editId="75422FBB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2592070</wp:posOffset>
                      </wp:positionV>
                      <wp:extent cx="2368550" cy="366395"/>
                      <wp:effectExtent l="28575" t="10795" r="12700" b="609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68550" cy="366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1252" id="Straight Arrow Connector 24" o:spid="_x0000_s1026" type="#_x0000_t32" style="position:absolute;margin-left:32.65pt;margin-top:204.1pt;width:186.5pt;height:28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muRgIAAH0EAAAOAAAAZHJzL2Uyb0RvYy54bWysVMGO2jAQvVfqP1i+QwgEChFhtUqgPWy3&#10;SGw/wNgOserYlm0IqOq/d2yybGkvVdUcnHE88+bNzHOWD+dWohO3TmhV4HQ4wogrqplQhwJ/fdkM&#10;5hg5TxQjUite4At3+GH1/t2yMzkf60ZLxi0CEOXyzhS48d7kSeJow1vihtpwBYe1ti3xsLWHhFnS&#10;AXork/FoNEs6bZmxmnLn4Gt1PcSriF/XnPovde24R7LAwM3H1cZ1H9ZktST5wRLTCNrTIP/AoiVC&#10;QdIbVEU8QUcr/oBqBbXa6doPqW4TXdeC8lgDVJOOfqtm1xDDYy3QHGdubXL/D5Y+n7YWCVbgcYaR&#10;Ii3MaOctEYfGo0drdYdKrRT0UVsELtCvzrgcwkq1taFielY786TpN4eULhuiDjzyfrkYwEpDRHIX&#10;EjbOQNZ991kz8CFHr2PzzrVtUS2F+RQCAzg0CJ3jtC63afGzRxQ+jiez+XQKQ6VwNpnNJotpTEby&#10;gBOijXX+I9ctCkaBXV/XraBrDnJ6cj6wfAsIwUpvhJRRH1KhrsCL6XgaSTktBQuHwc3Zw76UFp1I&#10;UFh8ehZ3blYfFYtgDSds3dueCAk28rFX3gronuQ4ZGs5w0hyuFTButKTKmSE+oFwb11F9n0xWqzn&#10;63k2yMaz9SAbVdXgcVNmg9km/TCtJlVZVumPQD7N8kYwxlXg/yr4NPs7QfVX7yrVm+RvjUru0WNH&#10;gezrO5KOUgjTv+por9lla0N1QRWg8ejc38dwiX7dR6+3v8bqJwAAAP//AwBQSwMEFAAGAAgAAAAh&#10;APKmkmrgAAAACgEAAA8AAABkcnMvZG93bnJldi54bWxMj01Pg0AQhu8m/ofNmHgxdpEWgsjSGLV6&#10;Mo1Y71t2BFJ2lrDbFv6940lv8/HknWeK9WR7ccLRd44U3C0iEEi1Mx01Cnafm9sMhA+ajO4doYIZ&#10;PazLy4tC58ad6QNPVWgEh5DPtYI2hCGX0tctWu0XbkDi3bcbrQ7cjo00oz5zuO1lHEWptLojvtDq&#10;AZ9arA/V0Sp4rrbJ5utmN8Vz/fZevWaHLc0vSl1fTY8PIAJO4Q+GX31Wh5Kd9u5IxoteQZosmVSw&#10;irIYBAOrZcaTPRdpcg+yLOT/F8ofAAAA//8DAFBLAQItABQABgAIAAAAIQC2gziS/gAAAOEBAAAT&#10;AAAAAAAAAAAAAAAAAAAAAABbQ29udGVudF9UeXBlc10ueG1sUEsBAi0AFAAGAAgAAAAhADj9If/W&#10;AAAAlAEAAAsAAAAAAAAAAAAAAAAALwEAAF9yZWxzLy5yZWxzUEsBAi0AFAAGAAgAAAAhAIhcSa5G&#10;AgAAfQQAAA4AAAAAAAAAAAAAAAAALgIAAGRycy9lMm9Eb2MueG1sUEsBAi0AFAAGAAgAAAAhAPKm&#10;kmrgAAAACg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F1AC67" wp14:editId="111C2A28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2192020</wp:posOffset>
                      </wp:positionV>
                      <wp:extent cx="1510665" cy="248920"/>
                      <wp:effectExtent l="28575" t="58420" r="13335" b="698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10665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40D8" id="Straight Arrow Connector 23" o:spid="_x0000_s1026" type="#_x0000_t32" style="position:absolute;margin-left:120.4pt;margin-top:172.6pt;width:118.95pt;height:19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nPTAIAAIcEAAAOAAAAZHJzL2Uyb0RvYy54bWysVE2P2yAQvVfqf0DcE3+skyZWnNXKTtrD&#10;to2Ube8EcIyKAQEbJ6r633cg2exue6mq+oAHz8ybN8PDi9tjL9GBWye0qnA2TjHiimom1L7C3x7W&#10;oxlGzhPFiNSKV/jEHb5dvn+3GEzJc91pybhFAKJcOZgKd96bMkkc7XhP3FgbrsDZatsTD1u7T5gl&#10;A6D3MsnTdJoM2jJjNeXOwdfm7MTLiN+2nPqvbeu4R7LCwM3H1cZ1F9ZkuSDl3hLTCXqhQf6BRU+E&#10;gqJXqIZ4gh6t+AOqF9Rqp1s/prpPdNsKymMP0E2W/tbNtiOGx15gOM5cx+T+Hyz9cthYJFiF8xuM&#10;FOnhjLbeErHvPLqzVg+o1krBHLVFEALzGowrIa1WGxs6pke1Nfea/nBI6bojas8j74eTAawsZCRv&#10;UsLGGai6Gz5rBjHk0es4vGNre9RKYT6FxGh9D1YoA6NCx3hup+u58aNHFD5mkyydTicYUfDlxWye&#10;x4NNSBkQQ7axzn/kukfBqLC7dHht7VyDHO6dD3xfEkKy0mshZVSKVGio8HySTyIpp6VgwRnCnN3v&#10;amnRgQStxSc2D57XYVY/KhbBOk7Y6mJ7IiTYyMepeStgjpLjUK3nDCPJ4XoF60xPqlAR+gfCF+ss&#10;t5/zdL6arWbFqMinq1GRNs3obl0Xo+k6+zBpbpq6brJfgXxWlJ1gjKvA/1n6WfF30rpcwrNor+K/&#10;Dip5ix4nCmSf35F0FEXQwVlRO81OGxu6C/oAtcfgy80M1+n1Pka9/D+WTwAAAP//AwBQSwMEFAAG&#10;AAgAAAAhAOfcVnPhAAAACwEAAA8AAABkcnMvZG93bnJldi54bWxMj8FOwzAQRO9I/IO1lbhRu8HQ&#10;kMapEBInQIi2F25u7CZR47Ubu2n4e5YTHHd2NPOmXE+uZ6MdYudRwWIugFmsvemwUbDbvtzmwGLS&#10;aHTv0Sr4thHW1fVVqQvjL/hpx01qGIVgLLSCNqVQcB7r1jod5z5YpN/BD04nOoeGm0FfKNz1PBPi&#10;gTvdITW0Otjn1tbHzdkpOIhQfzxuX83pFOTYvH3twuL9qNTNbHpaAUt2Sn9m+MUndKiIae/PaCLr&#10;FWRSEHpScCfvM2DkkMt8CWxPSi4l8Krk/zdUPwAAAP//AwBQSwECLQAUAAYACAAAACEAtoM4kv4A&#10;AADhAQAAEwAAAAAAAAAAAAAAAAAAAAAAW0NvbnRlbnRfVHlwZXNdLnhtbFBLAQItABQABgAIAAAA&#10;IQA4/SH/1gAAAJQBAAALAAAAAAAAAAAAAAAAAC8BAABfcmVscy8ucmVsc1BLAQItABQABgAIAAAA&#10;IQBebBnPTAIAAIcEAAAOAAAAAAAAAAAAAAAAAC4CAABkcnMvZTJvRG9jLnhtbFBLAQItABQABgAI&#10;AAAAIQDn3FZz4QAAAAsBAAAPAAAAAAAAAAAAAAAAAKYEAABkcnMvZG93bnJldi54bWxQSwUGAAAA&#10;AAQABADzAAAAtAUAAAAA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6FB332" wp14:editId="4ECF9DBE">
                      <wp:simplePos x="0" y="0"/>
                      <wp:positionH relativeFrom="column">
                        <wp:posOffset>3491230</wp:posOffset>
                      </wp:positionH>
                      <wp:positionV relativeFrom="paragraph">
                        <wp:posOffset>2390775</wp:posOffset>
                      </wp:positionV>
                      <wp:extent cx="271145" cy="276225"/>
                      <wp:effectExtent l="9525" t="9525" r="5080" b="952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C727A8" w14:textId="77777777" w:rsidR="00790E60" w:rsidRDefault="00790E60" w:rsidP="00790E6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6FB332" id="Text Box 22" o:spid="_x0000_s1037" type="#_x0000_t202" style="position:absolute;margin-left:274.9pt;margin-top:188.25pt;width:21.35pt;height:21.7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ONKgIAAFkEAAAOAAAAZHJzL2Uyb0RvYy54bWysVNtu2zAMfR+wfxD0vjg2kqY14hRdugwD&#10;um5Auw+QZTkWptsoJXb29aPkJM0u2MMwPwjiRYfkIenl7aAV2Qvw0pqK5pMpJcJw20izreiX582b&#10;a0p8YKZhyhpR0YPw9Hb1+tWyd6UobGdVI4AgiPFl7yraheDKLPO8E5r5iXXCoLG1oFlAEbZZA6xH&#10;dK2yYjq9ynoLjQPLhfeovR+NdJXw21bw8KltvQhEVRRzC+mEdNbxzFZLVm6BuU7yYxrsH7LQTBoM&#10;eoa6Z4GRHcjfoLTkYL1tw4Rbndm2lVykGrCafPpLNU8dcyLVguR4d6bJ/z9Y/rj/DEQ2FS0KSgzT&#10;2KNnMQTy1g4EVchP73yJbk8OHcOAeuxzqtW7B8u/emLsumNmK+4AbN8J1mB+eXyZXTwdcXwEqfuP&#10;tsE4bBdsAhpa0JE8pIMgOvbpcO5NzIWjsljk+WxOCUdTsbgqinmKwMrTYwc+vBdWk3ipKGDrEzjb&#10;P/gQk2HlySXG8lbJZiOVSgJs67UCsmc4Jpv0HdF/clOG9BW9mWPsv0NM0/cnCC0DzruSuqLXZydW&#10;RtbemSZNY2BSjXdMWZkjjZG5kcMw1EPqWJ5IjhzXtjkgsWDH+cZ9xEtn4TslPc52Rf23HQNBifpg&#10;sDk3+WwWlyEJs/miQAEuLfWlhRmOUBUNlIzXdRgXaOdAbjuMdBqHO2zoRiayX7I65o/zm3pw3LW4&#10;IJdy8nr5I6x+AAAA//8DAFBLAwQUAAYACAAAACEAGNgh9N8AAAALAQAADwAAAGRycy9kb3ducmV2&#10;LnhtbEyPwW7CMBBE75X6D9ZW6gUVp4ADpNmgFolTT6T0bmI3iRqv09hA+PtuT/Q2qxnNvM03o+vE&#10;2Q6h9YTwPE1AWKq8aalGOHzsnlYgQtRkdOfJIlxtgE1xf5frzPgL7e25jLXgEgqZRmhi7DMpQ9VY&#10;p8PU95bY+/KD05HPoZZm0Bcud52cJUkqnW6JFxrd221jq+/y5BDSn3I+ef80E9pfd29D5ZTZHhTi&#10;48P4+gIi2jHewvCHz+hQMNPRn8gE0SGoxZrRI8J8mSoQnFDrGYsjwoKXQRa5/P9D8QsAAP//AwBQ&#10;SwECLQAUAAYACAAAACEAtoM4kv4AAADhAQAAEwAAAAAAAAAAAAAAAAAAAAAAW0NvbnRlbnRfVHlw&#10;ZXNdLnhtbFBLAQItABQABgAIAAAAIQA4/SH/1gAAAJQBAAALAAAAAAAAAAAAAAAAAC8BAABfcmVs&#10;cy8ucmVsc1BLAQItABQABgAIAAAAIQDG3+ONKgIAAFkEAAAOAAAAAAAAAAAAAAAAAC4CAABkcnMv&#10;ZTJvRG9jLnhtbFBLAQItABQABgAIAAAAIQAY2CH03wAAAAsBAAAPAAAAAAAAAAAAAAAAAIQEAABk&#10;cnMvZG93bnJldi54bWxQSwUGAAAAAAQABADzAAAAkAUAAAAA&#10;">
                      <v:textbox style="mso-fit-shape-to-text:t">
                        <w:txbxContent>
                          <w:p w14:paraId="17C727A8" w14:textId="77777777" w:rsidR="00790E60" w:rsidRDefault="00790E60" w:rsidP="00790E6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sz w:val="20"/>
              </w:rPr>
              <w:object w:dxaOrig="4455" w:dyaOrig="5025" w14:anchorId="203A85D1">
                <v:shape id="_x0000_i1031" type="#_x0000_t75" style="width:197.6pt;height:222.85pt" o:ole="">
                  <v:imagedata r:id="rId25" o:title=""/>
                </v:shape>
                <o:OLEObject Type="Embed" ProgID="PBrush" ShapeID="_x0000_i1031" DrawAspect="Content" ObjectID="_1549895306" r:id="rId26"/>
              </w:object>
            </w:r>
          </w:p>
          <w:p w14:paraId="0FE35EB5" w14:textId="07C48693" w:rsidR="00016922" w:rsidRPr="00E6131E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E6131E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E6131E" w:rsidRDefault="00016922" w:rsidP="0006055C">
            <w:pPr>
              <w:pStyle w:val="StepsNumber"/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3219E" w14:textId="77777777" w:rsidR="0023169B" w:rsidRPr="00E6131E" w:rsidRDefault="0023169B" w:rsidP="0023169B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 xml:space="preserve">Run the SLA report for the </w:t>
            </w:r>
            <w:proofErr w:type="gramStart"/>
            <w:r w:rsidRPr="00E6131E">
              <w:rPr>
                <w:rFonts w:cs="Arial"/>
                <w:sz w:val="20"/>
              </w:rPr>
              <w:t>time period</w:t>
            </w:r>
            <w:proofErr w:type="gramEnd"/>
            <w:r w:rsidRPr="00E6131E">
              <w:rPr>
                <w:rFonts w:cs="Arial"/>
                <w:sz w:val="20"/>
              </w:rPr>
              <w:t xml:space="preserve"> of the missed SLA, and verify the blackout worked successfully. If the blackout was done correctly, the counts in the Errors column will move into the </w:t>
            </w:r>
            <w:proofErr w:type="gramStart"/>
            <w:r w:rsidRPr="00E6131E">
              <w:rPr>
                <w:rFonts w:cs="Arial"/>
                <w:sz w:val="20"/>
              </w:rPr>
              <w:t>Blacked Out</w:t>
            </w:r>
            <w:proofErr w:type="gramEnd"/>
            <w:r w:rsidRPr="00E6131E">
              <w:rPr>
                <w:rFonts w:cs="Arial"/>
                <w:sz w:val="20"/>
              </w:rPr>
              <w:t xml:space="preserve"> column. Each numeral in the total represents one minute.  </w:t>
            </w:r>
          </w:p>
          <w:p w14:paraId="229DA6B5" w14:textId="77777777" w:rsidR="0023169B" w:rsidRPr="00E6131E" w:rsidRDefault="0023169B" w:rsidP="0023169B">
            <w:pPr>
              <w:rPr>
                <w:rFonts w:cs="Arial"/>
                <w:sz w:val="20"/>
              </w:rPr>
            </w:pPr>
          </w:p>
          <w:p w14:paraId="15112E6C" w14:textId="77777777" w:rsidR="0023169B" w:rsidRPr="00E6131E" w:rsidRDefault="0023169B" w:rsidP="0023169B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t>In the example below, the outage was 180 minutes.</w:t>
            </w:r>
          </w:p>
          <w:p w14:paraId="4F2E8F58" w14:textId="77777777" w:rsidR="0023169B" w:rsidRPr="00E6131E" w:rsidRDefault="0023169B" w:rsidP="0023169B">
            <w:pPr>
              <w:rPr>
                <w:rFonts w:cs="Arial"/>
                <w:sz w:val="20"/>
                <w:u w:val="single"/>
              </w:rPr>
            </w:pPr>
          </w:p>
          <w:p w14:paraId="483DFFF4" w14:textId="45525B1A" w:rsidR="0023169B" w:rsidRPr="00E6131E" w:rsidRDefault="0023169B" w:rsidP="0023169B">
            <w:pPr>
              <w:numPr>
                <w:ilvl w:val="0"/>
                <w:numId w:val="33"/>
              </w:numPr>
              <w:rPr>
                <w:rFonts w:cs="Arial"/>
                <w:sz w:val="20"/>
              </w:rPr>
            </w:pPr>
            <w:r w:rsidRPr="00E6131E">
              <w:rPr>
                <w:rFonts w:cs="Arial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9F7091" wp14:editId="20F3D580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30480</wp:posOffset>
                      </wp:positionV>
                      <wp:extent cx="283210" cy="276225"/>
                      <wp:effectExtent l="9525" t="10160" r="12065" b="889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58F842" w14:textId="77777777" w:rsidR="0023169B" w:rsidRDefault="0023169B" w:rsidP="0023169B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9F7091" id="Text Box 30" o:spid="_x0000_s1038" type="#_x0000_t202" style="position:absolute;left:0;text-align:left;margin-left:146.65pt;margin-top:2.4pt;width:22.3pt;height:21.7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/XKwIAAFkEAAAOAAAAZHJzL2Uyb0RvYy54bWysVNtu2zAMfR+wfxD0vjhxkzY14hRdugwD&#10;ugvQ7gNkWbaFSaImKbG7ry8lJ2l2wR6G+UEQRerw6JD06mbQiuyF8xJMSWeTKSXCcKilaUv69XH7&#10;ZkmJD8zUTIERJX0Snt6sX79a9bYQOXSgauEIghhf9LakXQi2yDLPO6GZn4AVBp0NOM0Cmq7Nasd6&#10;RNcqy6fTy6wHV1sHXHiPp3ejk64TftMIHj43jReBqJIit5BWl9Yqrtl6xYrWMdtJfqDB/oGFZtJg&#10;0hPUHQuM7Jz8DUpL7sBDEyYcdAZNI7lIb8DXzKa/vOahY1akt6A43p5k8v8Pln/af3FE1iW9QHkM&#10;01ijRzEE8hYGgkeoT299gWEPFgPDgOdY5/RWb++Bf/PEwKZjphW3zkHfCVYjv1m8mZ1dHXF8BKn6&#10;j1BjHrYLkICGxukoHspBEB2JPJ1qE7lwPMyXF/kMPRxd+dVlni9SBlYcL1vnw3sBmsRNSR2WPoGz&#10;/b0PkQwrjiExlwcl661UKhmurTbKkT3DNtmm74D+U5gypC/p9QJz/x1imr4/QWgZsN+V1CVdnoJY&#10;EVV7Z+rUjYFJNe6RsjIHGaNyo4ZhqIZUsVkeM0SNK6ifUFgHY3/jPOKmA/eDkh57u6T++445QYn6&#10;YLA417P5PA5DMuaLqxwNd+6pzj3McIQqaaBk3G7COEA762TbYaZjO9xiQbcyif3C6sAf+zfV4DBr&#10;cUDO7RT18kdYPwMAAP//AwBQSwMEFAAGAAgAAAAhAOOeLVfcAAAACAEAAA8AAABkcnMvZG93bnJl&#10;di54bWxMj8FOwzAQRO9I/IO1SFwq6lDTQkOcCir1xKmh3N14SSLidbDdNv17tqdyHM1o5k2xGl0v&#10;jhhi50nD4zQDgVR721GjYfe5eXgBEZMha3pPqOGMEVbl7U1hcutPtMVjlRrBJRRzo6FNaciljHWL&#10;zsSpH5DY+/bBmcQyNNIGc+Jy18tZli2kMx3xQmsGXLdY/1QHp2HxW6nJx5ed0Pa8eQ+1m9v1bq71&#10;/d349goi4ZiuYbjgMzqUzLT3B7JR9BpmS6U4quGJH7Cv1PMSxP6iFciykP8PlH8AAAD//wMAUEsB&#10;Ai0AFAAGAAgAAAAhALaDOJL+AAAA4QEAABMAAAAAAAAAAAAAAAAAAAAAAFtDb250ZW50X1R5cGVz&#10;XS54bWxQSwECLQAUAAYACAAAACEAOP0h/9YAAACUAQAACwAAAAAAAAAAAAAAAAAvAQAAX3JlbHMv&#10;LnJlbHNQSwECLQAUAAYACAAAACEA8J6P1ysCAABZBAAADgAAAAAAAAAAAAAAAAAuAgAAZHJzL2Uy&#10;b0RvYy54bWxQSwECLQAUAAYACAAAACEA454tV9wAAAAIAQAADwAAAAAAAAAAAAAAAACFBAAAZHJz&#10;L2Rvd25yZXYueG1sUEsFBgAAAAAEAAQA8wAAAI4FAAAAAA==&#10;">
                      <v:textbox style="mso-fit-shape-to-text:t">
                        <w:txbxContent>
                          <w:p w14:paraId="2F58F842" w14:textId="77777777" w:rsidR="0023169B" w:rsidRDefault="0023169B" w:rsidP="0023169B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AE377B" wp14:editId="33BFAB1C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30480</wp:posOffset>
                      </wp:positionV>
                      <wp:extent cx="283210" cy="276225"/>
                      <wp:effectExtent l="13335" t="10160" r="8255" b="889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FC5E43" w14:textId="77777777" w:rsidR="0023169B" w:rsidRDefault="0023169B" w:rsidP="0023169B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2AE377B" id="Text Box 29" o:spid="_x0000_s1039" type="#_x0000_t202" style="position:absolute;left:0;text-align:left;margin-left:195.7pt;margin-top:2.4pt;width:22.3pt;height:21.7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ebKwIAAFkEAAAOAAAAZHJzL2Uyb0RvYy54bWysVNtu2zAMfR+wfxD0vjh2kzYx4hRdugwD&#10;ugvQ7gNkWbaFyZJGKbGzry8lJ2l2wR6G+UEQLzokD0mvbodOkb0AJ40uaDqZUiI0N5XUTUG/Pm3f&#10;LChxnumKKaNFQQ/C0dv161er3uYiM61RlQCCINrlvS1o673Nk8TxVnTMTYwVGo21gY55FKFJKmA9&#10;oncqyabT66Q3UFkwXDiH2vvRSNcRv64F95/r2glPVEExNx9PiGcZzmS9YnkDzLaSH9Ng/5BFx6TG&#10;oGeoe+YZ2YH8DaqTHIwztZ9w0yWmriUXsQasJp3+Us1jy6yItSA5zp5pcv8Pln/afwEiq4JmS0o0&#10;67BHT2Lw5K0ZCKqQn966HN0eLTr6AfXY51irsw+Gf3NEm03LdCPuAEzfClZhfml4mVw8HXFcACn7&#10;j6bCOGznTQQaaugCeUgHQXTs0+Hcm5ALR2W2uMpStHA0ZTfXWTaPEVh+emzB+ffCdCRcCgrY+gjO&#10;9g/Oh2RYfnIJsZxRstpKpaIATblRQPYMx2QbvyP6T25Kk76gyznG/jvENH5/guikx3lXsivo4uzE&#10;8sDaO13FafRMqvGOKSt9pDEwN3Loh3KIHUuvQoTAcWmqAxILZpxv3Ee8tAZ+UNLjbBfUfd8xEJSo&#10;Dxqbs0xns7AMUZjNbzIU4NJSXlqY5ghVUE/JeN34cYF2FmTTYqTTONxhQ7cykv2S1TF/nN/Yg+Ou&#10;hQW5lKPXyx9h/QwAAP//AwBQSwMEFAAGAAgAAAAhAPoqJ2rcAAAACAEAAA8AAABkcnMvZG93bnJl&#10;di54bWxMj8FOwzAQRO9I/IO1SFwq6pSkURviVFCpJ04N5e7GSxIRr4Pttunfsz3BcTSjmTflZrKD&#10;OKMPvSMFi3kCAqlxpqdWweFj97QCEaImowdHqOCKATbV/V2pC+MutMdzHVvBJRQKraCLcSykDE2H&#10;Voe5G5HY+3Le6sjSt9J4feFyO8jnJMml1T3xQqdH3HbYfNcnqyD/qdPZ+6eZ0f66e/ONXZrtYanU&#10;48P0+gIi4hT/wnDDZ3SomOnoTmSCGBSk60XGUQUZP2A/S3P+drzpFGRVyv8Hql8AAAD//wMAUEsB&#10;Ai0AFAAGAAgAAAAhALaDOJL+AAAA4QEAABMAAAAAAAAAAAAAAAAAAAAAAFtDb250ZW50X1R5cGVz&#10;XS54bWxQSwECLQAUAAYACAAAACEAOP0h/9YAAACUAQAACwAAAAAAAAAAAAAAAAAvAQAAX3JlbHMv&#10;LnJlbHNQSwECLQAUAAYACAAAACEAlAM3mysCAABZBAAADgAAAAAAAAAAAAAAAAAuAgAAZHJzL2Uy&#10;b0RvYy54bWxQSwECLQAUAAYACAAAACEA+ionatwAAAAIAQAADwAAAAAAAAAAAAAAAACFBAAAZHJz&#10;L2Rvd25yZXYueG1sUEsFBgAAAAAEAAQA8wAAAI4FAAAAAA==&#10;">
                      <v:textbox style="mso-fit-shape-to-text:t">
                        <w:txbxContent>
                          <w:p w14:paraId="36FC5E43" w14:textId="77777777" w:rsidR="0023169B" w:rsidRDefault="0023169B" w:rsidP="0023169B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131E">
              <w:rPr>
                <w:rFonts w:cs="Arial"/>
                <w:sz w:val="20"/>
                <w:u w:val="single"/>
              </w:rPr>
              <w:t>Errors</w:t>
            </w:r>
            <w:r w:rsidRPr="00E6131E">
              <w:rPr>
                <w:rFonts w:cs="Arial"/>
                <w:sz w:val="20"/>
              </w:rPr>
              <w:t xml:space="preserve"> column (A)</w:t>
            </w:r>
          </w:p>
          <w:p w14:paraId="0D911D71" w14:textId="77777777" w:rsidR="0023169B" w:rsidRPr="00E6131E" w:rsidRDefault="0023169B" w:rsidP="0023169B">
            <w:pPr>
              <w:numPr>
                <w:ilvl w:val="0"/>
                <w:numId w:val="33"/>
              </w:num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  <w:u w:val="single"/>
              </w:rPr>
              <w:t>Blacked Out</w:t>
            </w:r>
            <w:r w:rsidRPr="00E6131E">
              <w:rPr>
                <w:rFonts w:cs="Arial"/>
                <w:sz w:val="20"/>
              </w:rPr>
              <w:t xml:space="preserve"> column (B)</w:t>
            </w:r>
          </w:p>
          <w:p w14:paraId="13233DD0" w14:textId="4E25533F" w:rsidR="0023169B" w:rsidRPr="00E6131E" w:rsidRDefault="0023169B" w:rsidP="0023169B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932421" wp14:editId="3E1F3447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14605</wp:posOffset>
                      </wp:positionV>
                      <wp:extent cx="58420" cy="299720"/>
                      <wp:effectExtent l="57150" t="8255" r="8255" b="2540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8420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E7DCB" id="Straight Arrow Connector 28" o:spid="_x0000_s1026" type="#_x0000_t32" style="position:absolute;margin-left:199.9pt;margin-top:1.15pt;width:4.6pt;height:2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jaRQIAAHsEAAAOAAAAZHJzL2Uyb0RvYy54bWysVE2P2yAQvVfqf0Dcs/6os5tY66xWdtIe&#10;tm2kbH8AARyjYkDAxomq/vcO2Js27aWqmgMZYObNm5mH7x9OvURHbp3QqsLZTYoRV1QzoQ4V/vK8&#10;mS0wcp4oRqRWvMJn7vDD6u2b+8GUPNedloxbBCDKlYOpcOe9KZPE0Y73xN1owxVcttr2xMPWHhJm&#10;yQDovUzyNL1NBm2ZsZpy5+C0GS/xKuK3Laf+c9s67pGsMHDzcbVx3Yc1Wd2T8mCJ6QSdaJB/YNET&#10;oSDpBaohnqAXK/6A6gW12unW31DdJ7ptBeWxBqgmS3+rZtcRw2Mt0BxnLm1y/w+WfjpuLRKswjlM&#10;SpEeZrTzlohD59GjtXpAtVYK+qgtAhfo12BcCWG12tpQMT2pnXnS9KtDStcdUQceeT+fDWBlISK5&#10;CgkbZyDrfvioGfiQF69j806t7VErhfkQAgM4NAid4rTOl2nxk0cUDueLIoeRUrjJl8s7sEMqUgaU&#10;EGus8++57lEwKuymqi7ljBnI8cn5MfA1IAQrvRFSwjkppUJDhZfzfB4pOS0FC5fhztnDvpYWHUnQ&#10;V/xNLK7crH5RLIJ1nLD1ZHsiJNjIx055K6B3kuOQrecMI8nhSQVrpCdVyAjVA+HJGiX2bZku14v1&#10;opgV+e16VqRNM3vc1MXsdpPdzZt3TV032fdAPivKTjDGVeD/Kves+Ds5TQ9vFOpF8JdGJdfocRRA&#10;9vU/ko5CCLMfVbTX7Ly1obqgCVB4dJ5eY3hCv+6j189vxuoHAAAA//8DAFBLAwQUAAYACAAAACEA&#10;7C7D0d8AAAAIAQAADwAAAGRycy9kb3ducmV2LnhtbEyPQU/CQBCF7yb8h82QeDGypYihtVtiVORk&#10;iBXvS3doG7qzTXeB9t87nvT2Jm/y3vey9WBbccHeN44UzGcRCKTSmYYqBfuvzf0KhA+ajG4doYIR&#10;PazzyU2mU+Ou9ImXIlSCQ8inWkEdQpdK6csarfYz1yGxd3S91YHPvpKm11cOt62Mo+hRWt0QN9S6&#10;w5cay1Nxtgpei91y8323H+Kx3H4U76vTjsY3pW6nw/MTiIBD+HuGX3xGh5yZDu5MxotWwSJJGD0o&#10;iBcg2H+IEt52YJEsQeaZ/D8g/wEAAP//AwBQSwECLQAUAAYACAAAACEAtoM4kv4AAADhAQAAEwAA&#10;AAAAAAAAAAAAAAAAAAAAW0NvbnRlbnRfVHlwZXNdLnhtbFBLAQItABQABgAIAAAAIQA4/SH/1gAA&#10;AJQBAAALAAAAAAAAAAAAAAAAAC8BAABfcmVscy8ucmVsc1BLAQItABQABgAIAAAAIQALmmjaRQIA&#10;AHsEAAAOAAAAAAAAAAAAAAAAAC4CAABkcnMvZTJvRG9jLnhtbFBLAQItABQABgAIAAAAIQDsLsPR&#10;3wAAAAg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Pr="00E6131E">
              <w:rPr>
                <w:rFonts w:cs="Arial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DDD389" wp14:editId="1E8A1E1E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14605</wp:posOffset>
                      </wp:positionV>
                      <wp:extent cx="0" cy="299720"/>
                      <wp:effectExtent l="57150" t="8255" r="57150" b="15875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ACC4F" id="Straight Arrow Connector 27" o:spid="_x0000_s1026" type="#_x0000_t32" style="position:absolute;margin-left:155.65pt;margin-top:1.15pt;width:0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M0OwIAAG0EAAAOAAAAZHJzL2Uyb0RvYy54bWysVNuO2yAQfa/Uf0C8J47dbDax1lmt7KQv&#10;2zbSbj+AAI5RMYOAjRNV/fcO5NLd9qWqmgcywFzOnDn47v7Qa7KXziswFc3HE0qk4SCU2VX06/N6&#10;NKfEB2YE02BkRY/S0/vl+3d3gy1lAR1oIR3BJMaXg61oF4Its8zzTvbMj8FKg5ctuJ4F3LpdJhwb&#10;MHuvs2IymWUDOGEdcOk9njanS7pM+dtW8vClbb0MRFcUsYW0urRu45ot71i5c8x2ip9hsH9A0TNl&#10;sOg1VcMCIy9O/ZGqV9yBhzaMOfQZtK3iMvWA3eST37p56piVqRckx9srTf7/peWf9xtHlKhocUuJ&#10;YT3O6Ck4pnZdIA/OwUBqMAZ5BEfQBfkarC8xrDYbFzvmB/NkH4F/88RA3TGzkwn389FirjxGZG9C&#10;4sZbrLodPoFAH/YSIJF3aF0fUyIt5JBmdLzOSB4C4adDjqfFYnFbpPFlrLzEWefDRwk9iUZF/bmP&#10;awN5qsL2jz5EVKy8BMSiBtZK66QHbchQ0cVNcZMCPGgl4mV08263rbUjexYVlX6pRbx57ebgxYiU&#10;rJNMrM52YEqjTULiJjiFbGlJY7VeCkq0xEcUrRM8bWJF7BwBn62TqL4vJovVfDWfjqbFbDWaTppm&#10;9LCup6PZOr+9aT40dd3kPyL4fFp2SghpIv6LwPPp3wno/NRO0rxK/EpU9jZ7YhTBXv4T6DT6OO2T&#10;brYgjhsXu4sqQE0n5/P7i4/m9T55/fpKLH8CAAD//wMAUEsDBBQABgAIAAAAIQA5IRl/3wAAAAgB&#10;AAAPAAAAZHJzL2Rvd25yZXYueG1sTI9BS8NAEIXvgv9hGcGb3aTVYGMmRS1iLgq2pXjcZsdkMbsb&#10;sts29dc74kFPw+M93nyvWIy2EwcagvEOIZ0kIMjVXhvXIGzWT1e3IEJUTqvOO0I4UYBFeX5WqFz7&#10;o3ujwyo2gktcyBVCG2OfSxnqlqwKE9+TY+/DD1ZFlkMj9aCOXG47OU2STFplHH9oVU+PLdWfq71F&#10;iMv3U5tt64e5eV0/v2Tmq6qqJeLlxXh/ByLSGP/C8IPP6FAy087vnQ6iQ5il6YyjCFM+7P/qHcL1&#10;/AZkWcj/A8pvAAAA//8DAFBLAQItABQABgAIAAAAIQC2gziS/gAAAOEBAAATAAAAAAAAAAAAAAAA&#10;AAAAAABbQ29udGVudF9UeXBlc10ueG1sUEsBAi0AFAAGAAgAAAAhADj9If/WAAAAlAEAAAsAAAAA&#10;AAAAAAAAAAAALwEAAF9yZWxzLy5yZWxzUEsBAi0AFAAGAAgAAAAhAKcrkzQ7AgAAbQQAAA4AAAAA&#10;AAAAAAAAAAAALgIAAGRycy9lMm9Eb2MueG1sUEsBAi0AFAAGAAgAAAAhADkhGX/fAAAACA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14:paraId="4A070C29" w14:textId="77777777" w:rsidR="0023169B" w:rsidRPr="00E6131E" w:rsidRDefault="0023169B" w:rsidP="0023169B">
            <w:pPr>
              <w:rPr>
                <w:rFonts w:cs="Arial"/>
                <w:sz w:val="20"/>
              </w:rPr>
            </w:pPr>
            <w:r w:rsidRPr="00E6131E">
              <w:rPr>
                <w:rFonts w:cs="Arial"/>
                <w:sz w:val="20"/>
              </w:rPr>
              <w:object w:dxaOrig="11220" w:dyaOrig="1575" w14:anchorId="44092EE6">
                <v:shape id="_x0000_i1032" type="#_x0000_t75" style="width:442.65pt;height:62.15pt" o:ole="" o:bordertopcolor="this" o:borderleftcolor="this" o:borderbottomcolor="this" o:borderrightcolor="this">
                  <v:imagedata r:id="rId2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32" DrawAspect="Content" ObjectID="_1549895307" r:id="rId28"/>
              </w:object>
            </w:r>
          </w:p>
          <w:p w14:paraId="54A74D76" w14:textId="0A2A8A66" w:rsidR="00016922" w:rsidRPr="00E6131E" w:rsidRDefault="0023169B" w:rsidP="0023169B">
            <w:pPr>
              <w:pStyle w:val="BodyText1"/>
              <w:rPr>
                <w:rFonts w:ascii="Arial" w:hAnsi="Arial" w:cs="Arial"/>
                <w:sz w:val="20"/>
              </w:rPr>
            </w:pPr>
            <w:r w:rsidRPr="00E6131E">
              <w:rPr>
                <w:rFonts w:ascii="Arial" w:hAnsi="Arial" w:cs="Arial"/>
                <w:sz w:val="20"/>
              </w:rPr>
              <w:t>If all counts in the Errors column fail to move into the “Blacked Out” column, re-analyze the outage by running monitor reports again. Multiple outages may have occurred during that timeframe.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23169B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23169B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23169B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23169B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3797BED9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E6131E">
              <w:rPr>
                <w:rFonts w:ascii="Arial" w:hAnsi="Arial" w:cs="Arial"/>
                <w:sz w:val="18"/>
                <w:szCs w:val="18"/>
              </w:rPr>
              <w:t>09/25/2012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E6131E">
              <w:rPr>
                <w:rFonts w:ascii="Arial" w:hAnsi="Arial" w:cs="Arial"/>
                <w:sz w:val="18"/>
                <w:szCs w:val="18"/>
              </w:rPr>
              <w:t xml:space="preserve">Recreated </w:t>
            </w:r>
            <w:r w:rsidR="00CE3FB8">
              <w:rPr>
                <w:rFonts w:ascii="Arial" w:hAnsi="Arial" w:cs="Arial"/>
                <w:sz w:val="18"/>
                <w:szCs w:val="18"/>
              </w:rPr>
              <w:t xml:space="preserve">for SLM </w:t>
            </w:r>
            <w:r w:rsidR="00E6131E">
              <w:rPr>
                <w:rFonts w:ascii="Arial" w:hAnsi="Arial" w:cs="Arial"/>
                <w:sz w:val="18"/>
                <w:szCs w:val="18"/>
              </w:rPr>
              <w:t>on 03/01/2017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05F1DA95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68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68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2DFB"/>
    <w:multiLevelType w:val="hybridMultilevel"/>
    <w:tmpl w:val="4530D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14B29"/>
    <w:multiLevelType w:val="hybridMultilevel"/>
    <w:tmpl w:val="8684D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8003D0D"/>
    <w:multiLevelType w:val="hybridMultilevel"/>
    <w:tmpl w:val="E912E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8F15622"/>
    <w:multiLevelType w:val="hybridMultilevel"/>
    <w:tmpl w:val="C1429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4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2B30F2D"/>
    <w:multiLevelType w:val="hybridMultilevel"/>
    <w:tmpl w:val="5CB28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31"/>
  </w:num>
  <w:num w:numId="4">
    <w:abstractNumId w:val="30"/>
  </w:num>
  <w:num w:numId="5">
    <w:abstractNumId w:val="24"/>
  </w:num>
  <w:num w:numId="6">
    <w:abstractNumId w:val="10"/>
  </w:num>
  <w:num w:numId="7">
    <w:abstractNumId w:val="19"/>
  </w:num>
  <w:num w:numId="8">
    <w:abstractNumId w:val="2"/>
  </w:num>
  <w:num w:numId="9">
    <w:abstractNumId w:val="12"/>
  </w:num>
  <w:num w:numId="10">
    <w:abstractNumId w:val="18"/>
  </w:num>
  <w:num w:numId="11">
    <w:abstractNumId w:val="21"/>
  </w:num>
  <w:num w:numId="12">
    <w:abstractNumId w:val="0"/>
  </w:num>
  <w:num w:numId="13">
    <w:abstractNumId w:val="26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28"/>
  </w:num>
  <w:num w:numId="21">
    <w:abstractNumId w:val="9"/>
  </w:num>
  <w:num w:numId="22">
    <w:abstractNumId w:val="23"/>
  </w:num>
  <w:num w:numId="23">
    <w:abstractNumId w:val="3"/>
  </w:num>
  <w:num w:numId="24">
    <w:abstractNumId w:val="27"/>
  </w:num>
  <w:num w:numId="25">
    <w:abstractNumId w:val="17"/>
  </w:num>
  <w:num w:numId="26">
    <w:abstractNumId w:val="16"/>
  </w:num>
  <w:num w:numId="27">
    <w:abstractNumId w:val="5"/>
  </w:num>
  <w:num w:numId="28">
    <w:abstractNumId w:val="23"/>
  </w:num>
  <w:num w:numId="29">
    <w:abstractNumId w:val="22"/>
  </w:num>
  <w:num w:numId="30">
    <w:abstractNumId w:val="7"/>
  </w:num>
  <w:num w:numId="31">
    <w:abstractNumId w:val="29"/>
  </w:num>
  <w:num w:numId="32">
    <w:abstractNumId w:val="6"/>
  </w:num>
  <w:num w:numId="33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3169B"/>
    <w:rsid w:val="00243F84"/>
    <w:rsid w:val="002966FD"/>
    <w:rsid w:val="002B2743"/>
    <w:rsid w:val="002E4B80"/>
    <w:rsid w:val="0031456C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90E60"/>
    <w:rsid w:val="007A3C31"/>
    <w:rsid w:val="007A4E80"/>
    <w:rsid w:val="007D015B"/>
    <w:rsid w:val="0080549C"/>
    <w:rsid w:val="00812063"/>
    <w:rsid w:val="00843C24"/>
    <w:rsid w:val="008C2ABE"/>
    <w:rsid w:val="008D3A31"/>
    <w:rsid w:val="008F1737"/>
    <w:rsid w:val="008F4526"/>
    <w:rsid w:val="009060E1"/>
    <w:rsid w:val="009249F3"/>
    <w:rsid w:val="00966150"/>
    <w:rsid w:val="00A07439"/>
    <w:rsid w:val="00A14DB3"/>
    <w:rsid w:val="00A2001B"/>
    <w:rsid w:val="00A46084"/>
    <w:rsid w:val="00A64533"/>
    <w:rsid w:val="00A7322E"/>
    <w:rsid w:val="00A81FF8"/>
    <w:rsid w:val="00AC0954"/>
    <w:rsid w:val="00AC46F6"/>
    <w:rsid w:val="00AF2F1F"/>
    <w:rsid w:val="00AF5023"/>
    <w:rsid w:val="00B16274"/>
    <w:rsid w:val="00BA40BC"/>
    <w:rsid w:val="00BB6713"/>
    <w:rsid w:val="00BB775C"/>
    <w:rsid w:val="00BF67ED"/>
    <w:rsid w:val="00C037D5"/>
    <w:rsid w:val="00C33C45"/>
    <w:rsid w:val="00C82A3C"/>
    <w:rsid w:val="00C82C5C"/>
    <w:rsid w:val="00C84303"/>
    <w:rsid w:val="00CA26B0"/>
    <w:rsid w:val="00CA3CFE"/>
    <w:rsid w:val="00CD295E"/>
    <w:rsid w:val="00CE2CF6"/>
    <w:rsid w:val="00CE3FB8"/>
    <w:rsid w:val="00CE68B0"/>
    <w:rsid w:val="00D02451"/>
    <w:rsid w:val="00D21BB2"/>
    <w:rsid w:val="00D25EE2"/>
    <w:rsid w:val="00D61A99"/>
    <w:rsid w:val="00DC4B42"/>
    <w:rsid w:val="00E172F0"/>
    <w:rsid w:val="00E6131E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file:///\\opc5\Prod\va9940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opc5\Prod\VA9940" TargetMode="External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26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17</cp:revision>
  <cp:lastPrinted>2010-10-25T17:14:00Z</cp:lastPrinted>
  <dcterms:created xsi:type="dcterms:W3CDTF">2017-02-14T20:54:00Z</dcterms:created>
  <dcterms:modified xsi:type="dcterms:W3CDTF">2017-03-01T22:42:00Z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
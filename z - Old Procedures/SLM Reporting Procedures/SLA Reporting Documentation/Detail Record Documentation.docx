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04501D5B" w:rsidR="00D02451" w:rsidRPr="00A2001B" w:rsidRDefault="00A30BFE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Detail Record Documentation</w:t>
      </w:r>
    </w:p>
    <w:p w14:paraId="664C0E08" w14:textId="25803B43" w:rsidR="00D02451" w:rsidRPr="006108A0" w:rsidRDefault="0071706E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0B3A28B6" w14:textId="5909FC5F" w:rsidR="00A967C8" w:rsidRDefault="006F4D22" w:rsidP="00A967C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</w:t>
      </w:r>
      <w:r w:rsidR="009B39DF">
        <w:rPr>
          <w:rFonts w:cs="Arial"/>
          <w:sz w:val="22"/>
          <w:szCs w:val="22"/>
        </w:rPr>
        <w:t>Detail</w:t>
      </w:r>
      <w:r w:rsidR="00CD6C5A" w:rsidRPr="005F084F">
        <w:rPr>
          <w:rFonts w:cs="Arial"/>
          <w:sz w:val="22"/>
          <w:szCs w:val="22"/>
        </w:rPr>
        <w:t xml:space="preserve"> Record </w:t>
      </w:r>
      <w:r w:rsidR="008D5F03">
        <w:rPr>
          <w:rFonts w:cs="Arial"/>
          <w:sz w:val="22"/>
          <w:szCs w:val="22"/>
        </w:rPr>
        <w:t xml:space="preserve">is </w:t>
      </w:r>
      <w:r w:rsidR="0071706E">
        <w:rPr>
          <w:rFonts w:cs="Arial"/>
          <w:sz w:val="22"/>
          <w:szCs w:val="22"/>
        </w:rPr>
        <w:t xml:space="preserve">auto-generated </w:t>
      </w:r>
      <w:r w:rsidR="008D5F03">
        <w:rPr>
          <w:rFonts w:cs="Arial"/>
          <w:sz w:val="22"/>
          <w:szCs w:val="22"/>
        </w:rPr>
        <w:t xml:space="preserve">for each </w:t>
      </w:r>
      <w:r w:rsidR="0071706E">
        <w:rPr>
          <w:rFonts w:cs="Arial"/>
          <w:sz w:val="22"/>
          <w:szCs w:val="22"/>
        </w:rPr>
        <w:t>service that is linked to a Service</w:t>
      </w:r>
      <w:r w:rsidR="008D5F03">
        <w:rPr>
          <w:rFonts w:cs="Arial"/>
          <w:sz w:val="22"/>
          <w:szCs w:val="22"/>
        </w:rPr>
        <w:t xml:space="preserve"> Target</w:t>
      </w:r>
      <w:r w:rsidR="0071706E">
        <w:rPr>
          <w:rFonts w:cs="Arial"/>
          <w:sz w:val="22"/>
          <w:szCs w:val="22"/>
        </w:rPr>
        <w:t>, via</w:t>
      </w:r>
      <w:r w:rsidR="008D5F03">
        <w:rPr>
          <w:rFonts w:cs="Arial"/>
          <w:sz w:val="22"/>
          <w:szCs w:val="22"/>
        </w:rPr>
        <w:t xml:space="preserve"> </w:t>
      </w:r>
      <w:r w:rsidR="00626C5A">
        <w:rPr>
          <w:rFonts w:cs="Arial"/>
          <w:sz w:val="22"/>
          <w:szCs w:val="22"/>
        </w:rPr>
        <w:t>a scheduled</w:t>
      </w:r>
      <w:r w:rsidR="0071706E">
        <w:rPr>
          <w:rFonts w:cs="Arial"/>
          <w:sz w:val="22"/>
          <w:szCs w:val="22"/>
        </w:rPr>
        <w:t xml:space="preserve"> </w:t>
      </w:r>
      <w:r w:rsidR="00626C5A">
        <w:rPr>
          <w:rFonts w:cs="Arial"/>
          <w:sz w:val="22"/>
          <w:szCs w:val="22"/>
        </w:rPr>
        <w:t xml:space="preserve">or manual </w:t>
      </w:r>
      <w:r w:rsidR="0071706E">
        <w:rPr>
          <w:rFonts w:cs="Arial"/>
          <w:sz w:val="22"/>
          <w:szCs w:val="22"/>
        </w:rPr>
        <w:t>Master Refresh</w:t>
      </w:r>
      <w:r w:rsidR="00626C5A">
        <w:rPr>
          <w:rFonts w:cs="Arial"/>
          <w:sz w:val="22"/>
          <w:szCs w:val="22"/>
        </w:rPr>
        <w:t xml:space="preserve"> of the Master Records.</w:t>
      </w:r>
      <w:r w:rsidR="0071706E">
        <w:rPr>
          <w:rFonts w:cs="Arial"/>
          <w:sz w:val="22"/>
          <w:szCs w:val="22"/>
        </w:rPr>
        <w:t xml:space="preserve">  </w:t>
      </w:r>
      <w:r w:rsidR="008D5F03">
        <w:rPr>
          <w:rFonts w:cs="Arial"/>
          <w:sz w:val="22"/>
          <w:szCs w:val="22"/>
        </w:rPr>
        <w:t xml:space="preserve">It contains </w:t>
      </w:r>
      <w:r w:rsidR="00CD6C5A" w:rsidRPr="005F084F">
        <w:rPr>
          <w:rFonts w:cs="Arial"/>
          <w:sz w:val="22"/>
          <w:szCs w:val="22"/>
        </w:rPr>
        <w:t xml:space="preserve">the </w:t>
      </w:r>
      <w:r w:rsidR="00626C5A">
        <w:rPr>
          <w:rFonts w:cs="Arial"/>
          <w:sz w:val="22"/>
          <w:szCs w:val="22"/>
        </w:rPr>
        <w:t>data</w:t>
      </w:r>
      <w:r w:rsidR="00CD6C5A" w:rsidRPr="005F084F">
        <w:rPr>
          <w:rFonts w:cs="Arial"/>
          <w:sz w:val="22"/>
          <w:szCs w:val="22"/>
        </w:rPr>
        <w:t xml:space="preserve"> for each</w:t>
      </w:r>
      <w:r w:rsidR="00626C5A">
        <w:rPr>
          <w:rFonts w:cs="Arial"/>
          <w:sz w:val="22"/>
          <w:szCs w:val="22"/>
        </w:rPr>
        <w:t xml:space="preserve"> service</w:t>
      </w:r>
      <w:r w:rsidR="00CD6C5A" w:rsidRPr="005F084F">
        <w:rPr>
          <w:rFonts w:cs="Arial"/>
          <w:sz w:val="22"/>
          <w:szCs w:val="22"/>
        </w:rPr>
        <w:t xml:space="preserve"> that will appear on the SL</w:t>
      </w:r>
      <w:r w:rsidR="00626C5A">
        <w:rPr>
          <w:rFonts w:cs="Arial"/>
          <w:sz w:val="22"/>
          <w:szCs w:val="22"/>
        </w:rPr>
        <w:t>A</w:t>
      </w:r>
      <w:r w:rsidR="00CD6C5A" w:rsidRPr="005F084F">
        <w:rPr>
          <w:rFonts w:cs="Arial"/>
          <w:sz w:val="22"/>
          <w:szCs w:val="22"/>
        </w:rPr>
        <w:t xml:space="preserve"> Report.  </w:t>
      </w:r>
      <w:r w:rsidR="005F084F" w:rsidRPr="005F084F">
        <w:rPr>
          <w:rFonts w:cs="Arial"/>
          <w:sz w:val="22"/>
          <w:szCs w:val="22"/>
        </w:rPr>
        <w:t>This includes the total number of expected</w:t>
      </w:r>
      <w:r w:rsidR="0071706E">
        <w:rPr>
          <w:rFonts w:cs="Arial"/>
          <w:sz w:val="22"/>
          <w:szCs w:val="22"/>
        </w:rPr>
        <w:t xml:space="preserve"> minutes, unavailable minutes, and / or carve-out minutes per day.</w:t>
      </w:r>
      <w:r w:rsidR="00626C5A">
        <w:rPr>
          <w:rFonts w:cs="Arial"/>
          <w:sz w:val="22"/>
          <w:szCs w:val="22"/>
        </w:rPr>
        <w:t xml:space="preserve">  The Detail Record also contains additional information that will appear on the SLA Report, including the Service Target windows, the daily SLA percentage, and comments.</w:t>
      </w:r>
      <w:r w:rsidR="005F084F" w:rsidRPr="005F084F">
        <w:rPr>
          <w:rFonts w:cs="Arial"/>
          <w:sz w:val="22"/>
          <w:szCs w:val="22"/>
        </w:rPr>
        <w:t xml:space="preserve"> The fields on the </w:t>
      </w:r>
      <w:r w:rsidR="00626C5A">
        <w:rPr>
          <w:rFonts w:cs="Arial"/>
          <w:sz w:val="22"/>
          <w:szCs w:val="22"/>
        </w:rPr>
        <w:t xml:space="preserve">Detail Record </w:t>
      </w:r>
      <w:r w:rsidR="005F084F" w:rsidRPr="005F084F">
        <w:rPr>
          <w:rFonts w:cs="Arial"/>
          <w:sz w:val="22"/>
          <w:szCs w:val="22"/>
        </w:rPr>
        <w:t>form must be understood in relation to how they appear on the SLM Report.</w:t>
      </w:r>
    </w:p>
    <w:p w14:paraId="236AAD05" w14:textId="77777777" w:rsidR="00167C33" w:rsidRDefault="00167C33" w:rsidP="00167C33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more information see:</w:t>
      </w:r>
    </w:p>
    <w:p w14:paraId="4E7C574E" w14:textId="166C90AB" w:rsidR="00167C33" w:rsidRPr="00C406EB" w:rsidRDefault="00167C33" w:rsidP="00167C33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 w:rsidR="00626C5A">
        <w:rPr>
          <w:rFonts w:ascii="Arial" w:hAnsi="Arial" w:cs="Arial"/>
          <w:sz w:val="22"/>
          <w:szCs w:val="22"/>
        </w:rPr>
        <w:instrText>HYPERLINK "../SLA%20Reporting%20Procedures/Manually%20Run%20Master%20Refresh%20Procedure.docx"</w:instrText>
      </w:r>
      <w:r w:rsidR="00626C5A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Pr="00C406EB">
        <w:rPr>
          <w:rStyle w:val="Hyperlink"/>
          <w:rFonts w:ascii="Arial" w:hAnsi="Arial" w:cs="Arial"/>
          <w:sz w:val="22"/>
          <w:szCs w:val="22"/>
        </w:rPr>
        <w:t>Manually Run Master Refresh Procedure</w:t>
      </w:r>
    </w:p>
    <w:p w14:paraId="5C96E20B" w14:textId="171D9FF6" w:rsidR="00167C33" w:rsidRPr="00024B89" w:rsidRDefault="00167C33" w:rsidP="00167C33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  <w:r w:rsidR="00024B89">
        <w:rPr>
          <w:rStyle w:val="Hyperlink"/>
          <w:rFonts w:cs="Arial"/>
          <w:sz w:val="22"/>
          <w:szCs w:val="22"/>
        </w:rPr>
        <w:fldChar w:fldCharType="begin"/>
      </w:r>
      <w:r w:rsidR="00626C5A">
        <w:rPr>
          <w:rStyle w:val="Hyperlink"/>
          <w:rFonts w:cs="Arial"/>
          <w:sz w:val="22"/>
          <w:szCs w:val="22"/>
        </w:rPr>
        <w:instrText>HYPERLINK "Incident%20Ticket%20with%20CI%20Unavailability%20Record%20Documentation%20.docx"</w:instrText>
      </w:r>
      <w:r w:rsidR="00626C5A">
        <w:rPr>
          <w:rStyle w:val="Hyperlink"/>
          <w:rFonts w:cs="Arial"/>
          <w:sz w:val="22"/>
          <w:szCs w:val="22"/>
        </w:rPr>
      </w:r>
      <w:r w:rsidR="00024B89">
        <w:rPr>
          <w:rStyle w:val="Hyperlink"/>
          <w:rFonts w:cs="Arial"/>
          <w:sz w:val="22"/>
          <w:szCs w:val="22"/>
        </w:rPr>
        <w:fldChar w:fldCharType="separate"/>
      </w:r>
      <w:r w:rsidRPr="00024B89">
        <w:rPr>
          <w:rStyle w:val="Hyperlink"/>
          <w:rFonts w:cs="Arial"/>
          <w:sz w:val="22"/>
          <w:szCs w:val="22"/>
        </w:rPr>
        <w:t>Incident Ticket with CI Unavailability Record Documentation</w:t>
      </w:r>
    </w:p>
    <w:p w14:paraId="5C371813" w14:textId="03A15E9D" w:rsidR="00D02451" w:rsidRDefault="00024B89">
      <w:pPr>
        <w:rPr>
          <w:rFonts w:cs="Arial"/>
          <w:b/>
        </w:rPr>
      </w:pPr>
      <w:r>
        <w:rPr>
          <w:rStyle w:val="Hyperlink"/>
          <w:rFonts w:cs="Arial"/>
          <w:sz w:val="22"/>
          <w:szCs w:val="22"/>
        </w:rPr>
        <w:fldChar w:fldCharType="end"/>
      </w:r>
    </w:p>
    <w:p w14:paraId="5587B8E7" w14:textId="77777777" w:rsidR="0089619C" w:rsidRPr="00115FED" w:rsidRDefault="0089619C" w:rsidP="0089619C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52CD554D" w14:textId="57B91FD4" w:rsidR="0089619C" w:rsidRPr="000056F0" w:rsidRDefault="000056F0" w:rsidP="0089619C">
      <w:pPr>
        <w:numPr>
          <w:ilvl w:val="0"/>
          <w:numId w:val="27"/>
        </w:num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"http://docs.jackson.local/it/sites/rs/_layouts/15/start.aspx" \l "/Monthly%20Reporting/Forms/current.aspx?RootFolder=%2Fit%2Fsites%2Frs%2FMonthly%20Reporting%2FSLM%2FMonthly%20SLA%20Information%2FMonthly%20SLA%20Report%2F2020%2F03%2DMarch&amp;FolderCTID=0x0120008757BF0A693734429A00C5DB64BC5778&amp;View=%7B240B9B17%2D0630%2D4691%2DAA51%2DE27EC38CF00E%7D" </w:instrText>
      </w:r>
      <w:r>
        <w:rPr>
          <w:rFonts w:cs="Arial"/>
          <w:sz w:val="22"/>
          <w:szCs w:val="22"/>
        </w:rPr>
      </w:r>
      <w:r>
        <w:rPr>
          <w:rFonts w:cs="Arial"/>
          <w:sz w:val="22"/>
          <w:szCs w:val="22"/>
        </w:rPr>
        <w:fldChar w:fldCharType="separate"/>
      </w:r>
      <w:r w:rsidR="0089619C" w:rsidRPr="000056F0">
        <w:rPr>
          <w:rStyle w:val="Hyperlink"/>
          <w:rFonts w:cs="Arial"/>
          <w:sz w:val="22"/>
          <w:szCs w:val="22"/>
        </w:rPr>
        <w:t>IT Service Managem</w:t>
      </w:r>
      <w:r w:rsidR="0089619C" w:rsidRPr="000056F0">
        <w:rPr>
          <w:rStyle w:val="Hyperlink"/>
          <w:rFonts w:cs="Arial"/>
          <w:sz w:val="22"/>
          <w:szCs w:val="22"/>
        </w:rPr>
        <w:t>e</w:t>
      </w:r>
      <w:r w:rsidR="0089619C" w:rsidRPr="000056F0">
        <w:rPr>
          <w:rStyle w:val="Hyperlink"/>
          <w:rFonts w:cs="Arial"/>
          <w:sz w:val="22"/>
          <w:szCs w:val="22"/>
        </w:rPr>
        <w:t>nt Policy</w:t>
      </w:r>
    </w:p>
    <w:p w14:paraId="2A4E4D94" w14:textId="5D0C3413" w:rsidR="0089619C" w:rsidRPr="006108A0" w:rsidRDefault="000056F0" w:rsidP="0089619C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2"/>
          <w:szCs w:val="22"/>
        </w:rPr>
        <w:fldChar w:fldCharType="end"/>
      </w:r>
      <w:r w:rsidR="0089619C" w:rsidRPr="006108A0">
        <w:rPr>
          <w:rFonts w:cs="Arial"/>
          <w:b/>
        </w:rPr>
        <w:t>Audience</w:t>
      </w:r>
    </w:p>
    <w:p w14:paraId="1903021B" w14:textId="77777777" w:rsidR="0089619C" w:rsidRPr="00234180" w:rsidRDefault="0089619C" w:rsidP="0089619C">
      <w:pPr>
        <w:rPr>
          <w:rFonts w:cs="Arial"/>
          <w:sz w:val="22"/>
          <w:szCs w:val="22"/>
        </w:rPr>
      </w:pPr>
      <w:r w:rsidRPr="00234180">
        <w:rPr>
          <w:rFonts w:cs="Arial"/>
          <w:sz w:val="22"/>
          <w:szCs w:val="22"/>
        </w:rPr>
        <w:t>The following groups are responsible for adhering to this document:</w:t>
      </w:r>
    </w:p>
    <w:p w14:paraId="23748965" w14:textId="74E25DC9" w:rsidR="0089619C" w:rsidRPr="00234180" w:rsidRDefault="0071706E" w:rsidP="0089619C">
      <w:pPr>
        <w:numPr>
          <w:ilvl w:val="0"/>
          <w:numId w:val="27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Service Level Management</w:t>
      </w:r>
      <w:r w:rsidR="0089619C">
        <w:rPr>
          <w:rFonts w:cs="Arial"/>
          <w:sz w:val="22"/>
          <w:szCs w:val="22"/>
        </w:rPr>
        <w:t xml:space="preserve"> </w:t>
      </w:r>
    </w:p>
    <w:p w14:paraId="6A338524" w14:textId="77777777" w:rsidR="0089619C" w:rsidRPr="00680B40" w:rsidRDefault="0089619C">
      <w:pPr>
        <w:rPr>
          <w:rFonts w:cs="Arial"/>
          <w:b/>
        </w:rPr>
      </w:pPr>
    </w:p>
    <w:tbl>
      <w:tblPr>
        <w:tblW w:w="54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0"/>
        <w:gridCol w:w="10166"/>
      </w:tblGrid>
      <w:tr w:rsidR="00111997" w:rsidRPr="006108A0" w14:paraId="563F284C" w14:textId="77777777" w:rsidTr="001140F6"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03A36139" w:rsidR="00016922" w:rsidRPr="006108A0" w:rsidRDefault="00016922" w:rsidP="0006055C">
            <w:pPr>
              <w:pStyle w:val="TblHeadings"/>
              <w:rPr>
                <w:rFonts w:cs="Arial"/>
              </w:rPr>
            </w:pPr>
          </w:p>
        </w:tc>
        <w:tc>
          <w:tcPr>
            <w:tcW w:w="46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48A52C5A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</w:p>
        </w:tc>
      </w:tr>
      <w:tr w:rsidR="00BD26C6" w:rsidRPr="006108A0" w14:paraId="538D5901" w14:textId="77777777" w:rsidTr="001140F6"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E852CE" w14:textId="63A30229" w:rsidR="0049715B" w:rsidRDefault="0049715B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access the Details Record form, go to the following UR</w:t>
            </w:r>
            <w:r w:rsidR="003620E3">
              <w:rPr>
                <w:rFonts w:cs="Arial"/>
                <w:sz w:val="22"/>
                <w:szCs w:val="22"/>
              </w:rPr>
              <w:t>L(s)</w:t>
            </w:r>
            <w:r>
              <w:rPr>
                <w:rFonts w:cs="Arial"/>
                <w:sz w:val="22"/>
                <w:szCs w:val="22"/>
              </w:rPr>
              <w:t>:</w:t>
            </w:r>
          </w:p>
          <w:p w14:paraId="6FC83E9C" w14:textId="2ADF353D" w:rsidR="00F32365" w:rsidRDefault="00F32365" w:rsidP="00314D68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500A22AD" w14:textId="1A54BF88" w:rsidR="00F32365" w:rsidRDefault="00F32365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Production:</w:t>
            </w:r>
          </w:p>
          <w:p w14:paraId="5AFADAC6" w14:textId="3ADEE4E0" w:rsidR="00F32365" w:rsidRPr="00B80B4E" w:rsidRDefault="00B80B4E" w:rsidP="00314D68">
            <w:pPr>
              <w:pStyle w:val="NoSpacing"/>
              <w:rPr>
                <w:rStyle w:val="Hyperlink"/>
              </w:rPr>
            </w:pPr>
            <w:r>
              <w:fldChar w:fldCharType="begin"/>
            </w:r>
            <w:r w:rsidR="00E31AA2">
              <w:instrText>HYPERLINK "https://remedy.jacksonnational.com/arsys/forms/remedy/JNL%3ASVC%3AAPP_Details/Administrator+View/?cacheid=8a27e4a4"</w:instrText>
            </w:r>
            <w:r>
              <w:fldChar w:fldCharType="separate"/>
            </w:r>
            <w:r w:rsidRPr="00B80B4E">
              <w:rPr>
                <w:rStyle w:val="Hyperlink"/>
              </w:rPr>
              <w:t>https://remedy.jacksonnation</w:t>
            </w:r>
            <w:r w:rsidRPr="00B80B4E">
              <w:rPr>
                <w:rStyle w:val="Hyperlink"/>
              </w:rPr>
              <w:t>a</w:t>
            </w:r>
            <w:r w:rsidRPr="00B80B4E">
              <w:rPr>
                <w:rStyle w:val="Hyperlink"/>
              </w:rPr>
              <w:t>l.com/arsys</w:t>
            </w:r>
            <w:r w:rsidRPr="00B80B4E">
              <w:rPr>
                <w:rStyle w:val="Hyperlink"/>
              </w:rPr>
              <w:t>/</w:t>
            </w:r>
            <w:r w:rsidRPr="00B80B4E">
              <w:rPr>
                <w:rStyle w:val="Hyperlink"/>
              </w:rPr>
              <w:t>forms/remedy/JNL:SVC:APP_Details</w:t>
            </w:r>
          </w:p>
          <w:p w14:paraId="32F94BEE" w14:textId="1B93579E" w:rsidR="00B80B4E" w:rsidRDefault="00B80B4E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fldChar w:fldCharType="end"/>
            </w:r>
          </w:p>
          <w:p w14:paraId="76A0FEA3" w14:textId="0439D873" w:rsidR="008F17BB" w:rsidRDefault="00F32365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Development:</w:t>
            </w:r>
          </w:p>
          <w:p w14:paraId="28FED710" w14:textId="3EEB2213" w:rsidR="0049715B" w:rsidRPr="0049715B" w:rsidRDefault="00111997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hyperlink r:id="rId12" w:history="1">
              <w:r w:rsidRPr="00F85015">
                <w:rPr>
                  <w:rStyle w:val="Hyperlink"/>
                </w:rPr>
                <w:t>https://remedytest.jacksonnational.com/arsys/forms/r</w:t>
              </w:r>
              <w:r w:rsidRPr="00F85015">
                <w:rPr>
                  <w:rStyle w:val="Hyperlink"/>
                </w:rPr>
                <w:t>e</w:t>
              </w:r>
              <w:r w:rsidRPr="00F85015">
                <w:rPr>
                  <w:rStyle w:val="Hyperlink"/>
                </w:rPr>
                <w:t>medytest/JNL:SVC:APP_Details</w:t>
              </w:r>
            </w:hyperlink>
          </w:p>
        </w:tc>
      </w:tr>
      <w:tr w:rsidR="00BD26C6" w:rsidRPr="006108A0" w14:paraId="4A8F5F6F" w14:textId="77777777" w:rsidTr="001140F6"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6DF95" w14:textId="43E43797" w:rsidR="00E46525" w:rsidRDefault="00B82FA1" w:rsidP="0049715B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14:paraId="253574F2" w14:textId="77777777" w:rsidR="00B82FA1" w:rsidRDefault="00B82FA1" w:rsidP="0049715B">
            <w:pPr>
              <w:pStyle w:val="StepsNumber"/>
              <w:rPr>
                <w:rFonts w:cs="Arial"/>
              </w:rPr>
            </w:pPr>
          </w:p>
          <w:p w14:paraId="709C4D2F" w14:textId="3F0EDEEA" w:rsidR="0049715B" w:rsidRPr="006108A0" w:rsidRDefault="0049715B" w:rsidP="0049715B">
            <w:pPr>
              <w:pStyle w:val="StepsNumber"/>
              <w:rPr>
                <w:rFonts w:cs="Arial"/>
              </w:rPr>
            </w:pPr>
          </w:p>
        </w:tc>
        <w:tc>
          <w:tcPr>
            <w:tcW w:w="4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965F4" w14:textId="188143D4" w:rsidR="00DA016F" w:rsidRDefault="00B82FA1" w:rsidP="0049715B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B82FA1">
              <w:rPr>
                <w:rFonts w:ascii="Arial" w:hAnsi="Arial" w:cs="Arial"/>
                <w:b/>
                <w:sz w:val="22"/>
                <w:szCs w:val="22"/>
              </w:rPr>
              <w:t>Search for Detail Record</w:t>
            </w:r>
          </w:p>
          <w:p w14:paraId="5E710E34" w14:textId="2875B3BE" w:rsidR="0049715B" w:rsidRPr="002404C0" w:rsidRDefault="0049715B" w:rsidP="0049715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2404C0">
              <w:rPr>
                <w:rFonts w:ascii="Arial" w:hAnsi="Arial" w:cs="Arial"/>
                <w:sz w:val="22"/>
                <w:szCs w:val="22"/>
              </w:rPr>
              <w:t xml:space="preserve">A search for </w:t>
            </w:r>
            <w:r w:rsidR="00EC02A2">
              <w:rPr>
                <w:rFonts w:ascii="Arial" w:hAnsi="Arial" w:cs="Arial"/>
                <w:sz w:val="22"/>
                <w:szCs w:val="22"/>
              </w:rPr>
              <w:t>a</w:t>
            </w:r>
            <w:r w:rsidRPr="002404C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Detail</w:t>
            </w:r>
            <w:r w:rsidRPr="002404C0">
              <w:rPr>
                <w:rFonts w:ascii="Arial" w:hAnsi="Arial" w:cs="Arial"/>
                <w:sz w:val="22"/>
                <w:szCs w:val="22"/>
              </w:rPr>
              <w:t xml:space="preserve"> Record can be performed for</w:t>
            </w:r>
            <w:r w:rsidR="00B82FA1">
              <w:rPr>
                <w:rFonts w:ascii="Arial" w:hAnsi="Arial" w:cs="Arial"/>
                <w:sz w:val="22"/>
                <w:szCs w:val="22"/>
              </w:rPr>
              <w:t xml:space="preserve"> an individual Service Target, </w:t>
            </w:r>
            <w:r w:rsidR="00CE23F4">
              <w:rPr>
                <w:rFonts w:ascii="Arial" w:hAnsi="Arial" w:cs="Arial"/>
                <w:sz w:val="22"/>
                <w:szCs w:val="22"/>
              </w:rPr>
              <w:t>Level (aka Business Unit)</w:t>
            </w:r>
            <w:r w:rsidR="00E268EE">
              <w:rPr>
                <w:rFonts w:ascii="Arial" w:hAnsi="Arial" w:cs="Arial"/>
                <w:sz w:val="22"/>
                <w:szCs w:val="22"/>
              </w:rPr>
              <w:t>,</w:t>
            </w:r>
            <w:r w:rsidR="00A95C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57CB9">
              <w:rPr>
                <w:rFonts w:ascii="Arial" w:hAnsi="Arial" w:cs="Arial"/>
                <w:sz w:val="22"/>
                <w:szCs w:val="22"/>
              </w:rPr>
              <w:t>and</w:t>
            </w:r>
            <w:r w:rsidR="00A95C79">
              <w:rPr>
                <w:rFonts w:ascii="Arial" w:hAnsi="Arial" w:cs="Arial"/>
                <w:sz w:val="22"/>
                <w:szCs w:val="22"/>
              </w:rPr>
              <w:t xml:space="preserve"> Service</w:t>
            </w:r>
            <w:r w:rsidR="00B82FA1">
              <w:rPr>
                <w:rFonts w:ascii="Arial" w:hAnsi="Arial" w:cs="Arial"/>
                <w:sz w:val="22"/>
                <w:szCs w:val="22"/>
              </w:rPr>
              <w:t>, or all Service Targets, Business Units</w:t>
            </w:r>
            <w:r w:rsidR="00A95C7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57CB9">
              <w:rPr>
                <w:rFonts w:ascii="Arial" w:hAnsi="Arial" w:cs="Arial"/>
                <w:sz w:val="22"/>
                <w:szCs w:val="22"/>
              </w:rPr>
              <w:t>and</w:t>
            </w:r>
            <w:r w:rsidR="00A95C79">
              <w:rPr>
                <w:rFonts w:ascii="Arial" w:hAnsi="Arial" w:cs="Arial"/>
                <w:sz w:val="22"/>
                <w:szCs w:val="22"/>
              </w:rPr>
              <w:t xml:space="preserve"> Services</w:t>
            </w:r>
            <w:r w:rsidR="00A32ACB">
              <w:rPr>
                <w:rFonts w:ascii="Arial" w:hAnsi="Arial" w:cs="Arial"/>
                <w:sz w:val="22"/>
                <w:szCs w:val="22"/>
              </w:rPr>
              <w:t xml:space="preserve"> using the specified fields on the Detail Record form:</w:t>
            </w:r>
          </w:p>
          <w:p w14:paraId="12A8B2B3" w14:textId="77777777" w:rsidR="0049715B" w:rsidRPr="002404C0" w:rsidRDefault="0049715B" w:rsidP="0049715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58508A24" w14:textId="3D4B6911" w:rsidR="0058711F" w:rsidRPr="00E268EE" w:rsidRDefault="0058711F" w:rsidP="002E0E0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E268EE">
              <w:rPr>
                <w:rFonts w:ascii="Arial" w:hAnsi="Arial" w:cs="Arial"/>
                <w:b/>
                <w:szCs w:val="24"/>
              </w:rPr>
              <w:t xml:space="preserve">Service Target </w:t>
            </w:r>
            <w:r w:rsidR="00A32ACB" w:rsidRPr="00E268EE">
              <w:rPr>
                <w:rFonts w:ascii="Arial" w:hAnsi="Arial" w:cs="Arial"/>
                <w:b/>
                <w:szCs w:val="24"/>
              </w:rPr>
              <w:t>S</w:t>
            </w:r>
            <w:r w:rsidRPr="00E268EE">
              <w:rPr>
                <w:rFonts w:ascii="Arial" w:hAnsi="Arial" w:cs="Arial"/>
                <w:b/>
                <w:szCs w:val="24"/>
              </w:rPr>
              <w:t>earch</w:t>
            </w:r>
          </w:p>
          <w:p w14:paraId="0297DBFF" w14:textId="4AD50309" w:rsidR="0058711F" w:rsidRPr="00CD3E0F" w:rsidRDefault="0058711F" w:rsidP="00E268EE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 information in the “Service Target” field to look for one or more Service Targets.</w:t>
            </w:r>
            <w:r w:rsidR="0049715B" w:rsidRPr="002404C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CABF2D6" w14:textId="39760FB0" w:rsidR="0058711F" w:rsidRPr="00CD3E0F" w:rsidRDefault="0058711F" w:rsidP="00E268EE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the % sign as a wild card.</w:t>
            </w:r>
          </w:p>
          <w:p w14:paraId="2CB451E5" w14:textId="1D9C8C6C" w:rsidR="0058711F" w:rsidRPr="00CD3E0F" w:rsidRDefault="0058711F" w:rsidP="00E268EE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CD3E0F">
              <w:rPr>
                <w:rFonts w:ascii="Arial" w:hAnsi="Arial" w:cs="Arial"/>
                <w:sz w:val="22"/>
                <w:szCs w:val="22"/>
              </w:rPr>
              <w:t>Use the following examples of word combinations to help</w:t>
            </w:r>
            <w:r w:rsidR="00E268EE">
              <w:rPr>
                <w:rFonts w:ascii="Arial" w:hAnsi="Arial" w:cs="Arial"/>
                <w:sz w:val="22"/>
                <w:szCs w:val="22"/>
              </w:rPr>
              <w:t xml:space="preserve"> find what you are looking for.</w:t>
            </w:r>
            <w:r w:rsidR="00CD3E0F" w:rsidRPr="00CD3E0F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3F21BAB9" w14:textId="70375597" w:rsidR="001A1C69" w:rsidRPr="00E32968" w:rsidRDefault="0058711F" w:rsidP="00E32968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58711F">
              <w:rPr>
                <w:rFonts w:ascii="Arial" w:hAnsi="Arial" w:cs="Arial"/>
                <w:b/>
                <w:sz w:val="22"/>
                <w:szCs w:val="22"/>
              </w:rPr>
              <w:t>SVT%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BB7397">
              <w:rPr>
                <w:rFonts w:ascii="Arial" w:hAnsi="Arial" w:cs="Arial"/>
                <w:sz w:val="22"/>
                <w:szCs w:val="22"/>
              </w:rPr>
              <w:t>Displays</w:t>
            </w:r>
            <w:r>
              <w:rPr>
                <w:rFonts w:ascii="Arial" w:hAnsi="Arial" w:cs="Arial"/>
                <w:sz w:val="22"/>
                <w:szCs w:val="22"/>
              </w:rPr>
              <w:t xml:space="preserve"> a list of all Detail Records for all Service Targets.</w:t>
            </w:r>
          </w:p>
          <w:p w14:paraId="011F1A07" w14:textId="17D61F42" w:rsidR="001A1C69" w:rsidRPr="00E32968" w:rsidRDefault="0058711F" w:rsidP="009508A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2968">
              <w:rPr>
                <w:rFonts w:ascii="Arial" w:hAnsi="Arial" w:cs="Arial"/>
                <w:b/>
                <w:sz w:val="22"/>
                <w:szCs w:val="22"/>
              </w:rPr>
              <w:t>SVT%</w:t>
            </w:r>
            <w:r w:rsidR="0011686F" w:rsidRPr="00E32968">
              <w:rPr>
                <w:rFonts w:ascii="Arial" w:hAnsi="Arial" w:cs="Arial"/>
                <w:b/>
                <w:sz w:val="22"/>
                <w:szCs w:val="22"/>
              </w:rPr>
              <w:t>Business</w:t>
            </w:r>
            <w:proofErr w:type="spellEnd"/>
            <w:r w:rsidR="0011686F" w:rsidRPr="00E32968">
              <w:rPr>
                <w:rFonts w:ascii="Arial" w:hAnsi="Arial" w:cs="Arial"/>
                <w:b/>
                <w:sz w:val="22"/>
                <w:szCs w:val="22"/>
              </w:rPr>
              <w:t xml:space="preserve"> Unit Abbreviation</w:t>
            </w:r>
            <w:r w:rsidRPr="00E32968"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BB7397" w:rsidRPr="00E32968">
              <w:rPr>
                <w:rFonts w:ascii="Arial" w:hAnsi="Arial" w:cs="Arial"/>
                <w:sz w:val="22"/>
                <w:szCs w:val="22"/>
              </w:rPr>
              <w:t>Displays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a list all Detail Records for the specified Business Unit (</w:t>
            </w:r>
            <w:r w:rsidR="0011686F" w:rsidRPr="00E32968">
              <w:rPr>
                <w:rFonts w:ascii="Arial" w:hAnsi="Arial" w:cs="Arial"/>
                <w:sz w:val="22"/>
                <w:szCs w:val="22"/>
              </w:rPr>
              <w:t xml:space="preserve">example, </w:t>
            </w:r>
            <w:r w:rsidR="00CC02F0" w:rsidRPr="00E32968">
              <w:rPr>
                <w:rFonts w:ascii="Arial" w:hAnsi="Arial" w:cs="Arial"/>
                <w:sz w:val="22"/>
                <w:szCs w:val="22"/>
              </w:rPr>
              <w:t>SVT%</w:t>
            </w:r>
            <w:r w:rsidR="0011686F" w:rsidRPr="00E32968">
              <w:rPr>
                <w:rFonts w:ascii="Arial" w:hAnsi="Arial" w:cs="Arial"/>
                <w:sz w:val="22"/>
                <w:szCs w:val="22"/>
              </w:rPr>
              <w:t xml:space="preserve">OPS% will display </w:t>
            </w:r>
            <w:proofErr w:type="gramStart"/>
            <w:r w:rsidR="0011686F" w:rsidRPr="00E32968">
              <w:rPr>
                <w:rFonts w:ascii="Arial" w:hAnsi="Arial" w:cs="Arial"/>
                <w:sz w:val="22"/>
                <w:szCs w:val="22"/>
              </w:rPr>
              <w:t>all of</w:t>
            </w:r>
            <w:proofErr w:type="gramEnd"/>
            <w:r w:rsidR="0011686F" w:rsidRPr="00E32968">
              <w:rPr>
                <w:rFonts w:ascii="Arial" w:hAnsi="Arial" w:cs="Arial"/>
                <w:sz w:val="22"/>
                <w:szCs w:val="22"/>
              </w:rPr>
              <w:t xml:space="preserve"> the Detail Records for all Service Targets associated with the Operations Business Unit</w:t>
            </w:r>
            <w:r w:rsidR="00701D6F" w:rsidRPr="00E32968">
              <w:rPr>
                <w:rFonts w:ascii="Arial" w:hAnsi="Arial" w:cs="Arial"/>
                <w:sz w:val="22"/>
                <w:szCs w:val="22"/>
              </w:rPr>
              <w:t xml:space="preserve">.  See </w:t>
            </w:r>
            <w:r w:rsidR="00701D6F" w:rsidRPr="00E32968">
              <w:rPr>
                <w:rFonts w:ascii="Arial" w:hAnsi="Arial" w:cs="Arial"/>
                <w:b/>
                <w:sz w:val="22"/>
                <w:szCs w:val="22"/>
              </w:rPr>
              <w:t>Appendix A</w:t>
            </w:r>
            <w:r w:rsidR="00701D6F" w:rsidRPr="00E32968">
              <w:rPr>
                <w:rFonts w:ascii="Arial" w:hAnsi="Arial" w:cs="Arial"/>
                <w:sz w:val="22"/>
                <w:szCs w:val="22"/>
              </w:rPr>
              <w:t xml:space="preserve"> for more information on Business Unit abbreviations).</w:t>
            </w:r>
          </w:p>
          <w:p w14:paraId="429DEEA4" w14:textId="03D29D79" w:rsidR="001A1C69" w:rsidRPr="00E32968" w:rsidRDefault="0058711F" w:rsidP="00AF2AE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2968">
              <w:rPr>
                <w:rFonts w:ascii="Arial" w:hAnsi="Arial" w:cs="Arial"/>
                <w:b/>
                <w:sz w:val="22"/>
                <w:szCs w:val="22"/>
              </w:rPr>
              <w:t>SVT%</w:t>
            </w:r>
            <w:r w:rsidR="0011686F" w:rsidRPr="00E32968">
              <w:rPr>
                <w:rFonts w:ascii="Arial" w:hAnsi="Arial" w:cs="Arial"/>
                <w:b/>
                <w:sz w:val="22"/>
                <w:szCs w:val="22"/>
              </w:rPr>
              <w:t>Service</w:t>
            </w:r>
            <w:proofErr w:type="spellEnd"/>
            <w:r w:rsidR="0011686F" w:rsidRPr="00E32968">
              <w:rPr>
                <w:rFonts w:ascii="Arial" w:hAnsi="Arial" w:cs="Arial"/>
                <w:b/>
                <w:sz w:val="22"/>
                <w:szCs w:val="22"/>
              </w:rPr>
              <w:t xml:space="preserve"> Name</w:t>
            </w:r>
            <w:r w:rsidRPr="00E32968"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BB7397" w:rsidRPr="00E32968">
              <w:rPr>
                <w:rFonts w:ascii="Arial" w:hAnsi="Arial" w:cs="Arial"/>
                <w:sz w:val="22"/>
                <w:szCs w:val="22"/>
              </w:rPr>
              <w:t>Displays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a list of Detail Records for a single Service, </w:t>
            </w:r>
            <w:r w:rsidR="006F760C" w:rsidRPr="00E32968">
              <w:rPr>
                <w:rFonts w:ascii="Arial" w:hAnsi="Arial" w:cs="Arial"/>
                <w:sz w:val="22"/>
                <w:szCs w:val="22"/>
              </w:rPr>
              <w:t xml:space="preserve">and </w:t>
            </w:r>
            <w:proofErr w:type="gramStart"/>
            <w:r w:rsidR="006F760C" w:rsidRPr="00E32968">
              <w:rPr>
                <w:rFonts w:ascii="Arial" w:hAnsi="Arial" w:cs="Arial"/>
                <w:sz w:val="22"/>
                <w:szCs w:val="22"/>
              </w:rPr>
              <w:t>all of</w:t>
            </w:r>
            <w:proofErr w:type="gramEnd"/>
            <w:r w:rsidRPr="00E32968">
              <w:rPr>
                <w:rFonts w:ascii="Arial" w:hAnsi="Arial" w:cs="Arial"/>
                <w:sz w:val="22"/>
                <w:szCs w:val="22"/>
              </w:rPr>
              <w:t xml:space="preserve"> the Business Units it is associated with.</w:t>
            </w:r>
            <w:r w:rsidR="00401818" w:rsidRPr="00E329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760C" w:rsidRPr="00E32968">
              <w:rPr>
                <w:rFonts w:ascii="Arial" w:hAnsi="Arial" w:cs="Arial"/>
                <w:sz w:val="22"/>
                <w:szCs w:val="22"/>
              </w:rPr>
              <w:t xml:space="preserve">(example, </w:t>
            </w:r>
            <w:r w:rsidR="00253585" w:rsidRPr="00E32968">
              <w:rPr>
                <w:rFonts w:ascii="Arial" w:hAnsi="Arial" w:cs="Arial"/>
                <w:sz w:val="22"/>
                <w:szCs w:val="22"/>
              </w:rPr>
              <w:t xml:space="preserve">SVT%CDS% will </w:t>
            </w:r>
            <w:r w:rsidR="00253585" w:rsidRPr="00E32968">
              <w:rPr>
                <w:rFonts w:ascii="Arial" w:hAnsi="Arial" w:cs="Arial"/>
                <w:sz w:val="22"/>
                <w:szCs w:val="22"/>
              </w:rPr>
              <w:lastRenderedPageBreak/>
              <w:t>display a list of all Detail Records for the CDS service and its corresponding Business Units).</w:t>
            </w:r>
          </w:p>
          <w:p w14:paraId="704264CD" w14:textId="29E7BE74" w:rsidR="00EC02A2" w:rsidRPr="00EC02A2" w:rsidRDefault="00EC02A2" w:rsidP="00EC02A2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711F">
              <w:rPr>
                <w:rFonts w:ascii="Arial" w:hAnsi="Arial" w:cs="Arial"/>
                <w:b/>
                <w:sz w:val="22"/>
                <w:szCs w:val="22"/>
              </w:rPr>
              <w:t>SVT%</w:t>
            </w:r>
            <w:r w:rsidR="0011686F">
              <w:rPr>
                <w:rFonts w:ascii="Arial" w:hAnsi="Arial" w:cs="Arial"/>
                <w:b/>
                <w:sz w:val="22"/>
                <w:szCs w:val="22"/>
              </w:rPr>
              <w:t>Business</w:t>
            </w:r>
            <w:proofErr w:type="spellEnd"/>
            <w:r w:rsidR="0011686F">
              <w:rPr>
                <w:rFonts w:ascii="Arial" w:hAnsi="Arial" w:cs="Arial"/>
                <w:b/>
                <w:sz w:val="22"/>
                <w:szCs w:val="22"/>
              </w:rPr>
              <w:t xml:space="preserve"> Unit </w:t>
            </w:r>
            <w:proofErr w:type="spellStart"/>
            <w:r w:rsidR="0011686F">
              <w:rPr>
                <w:rFonts w:ascii="Arial" w:hAnsi="Arial" w:cs="Arial"/>
                <w:b/>
                <w:sz w:val="22"/>
                <w:szCs w:val="22"/>
              </w:rPr>
              <w:t>Abbreviation</w:t>
            </w:r>
            <w:r w:rsidRPr="0058711F"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="0011686F">
              <w:rPr>
                <w:rFonts w:ascii="Arial" w:hAnsi="Arial" w:cs="Arial"/>
                <w:b/>
                <w:sz w:val="22"/>
                <w:szCs w:val="22"/>
              </w:rPr>
              <w:t>Service</w:t>
            </w:r>
            <w:proofErr w:type="spellEnd"/>
            <w:r w:rsidR="0011686F">
              <w:rPr>
                <w:rFonts w:ascii="Arial" w:hAnsi="Arial" w:cs="Arial"/>
                <w:b/>
                <w:sz w:val="22"/>
                <w:szCs w:val="22"/>
              </w:rPr>
              <w:t xml:space="preserve"> Name</w:t>
            </w:r>
            <w:r w:rsidRPr="0058711F">
              <w:rPr>
                <w:rFonts w:ascii="Arial" w:hAnsi="Arial" w:cs="Arial"/>
                <w:b/>
                <w:sz w:val="22"/>
                <w:szCs w:val="22"/>
              </w:rPr>
              <w:t>%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BB7397">
              <w:rPr>
                <w:rFonts w:ascii="Arial" w:hAnsi="Arial" w:cs="Arial"/>
                <w:sz w:val="22"/>
                <w:szCs w:val="22"/>
              </w:rPr>
              <w:t>Displays</w:t>
            </w:r>
            <w:r w:rsidR="004138C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 list of all Detail Records for a single Service </w:t>
            </w:r>
            <w:r w:rsidR="00D534C7">
              <w:rPr>
                <w:rFonts w:ascii="Arial" w:hAnsi="Arial" w:cs="Arial"/>
                <w:sz w:val="22"/>
                <w:szCs w:val="22"/>
              </w:rPr>
              <w:t>for</w:t>
            </w:r>
            <w:r>
              <w:rPr>
                <w:rFonts w:ascii="Arial" w:hAnsi="Arial" w:cs="Arial"/>
                <w:sz w:val="22"/>
                <w:szCs w:val="22"/>
              </w:rPr>
              <w:t xml:space="preserve"> the specified Business Unit.  (</w:t>
            </w:r>
            <w:r w:rsidR="004001A1">
              <w:rPr>
                <w:rFonts w:ascii="Arial" w:hAnsi="Arial" w:cs="Arial"/>
                <w:sz w:val="22"/>
                <w:szCs w:val="22"/>
              </w:rPr>
              <w:t xml:space="preserve">example, SVT%OPS%CDS% will display the Detail Records for the CDS </w:t>
            </w:r>
            <w:r w:rsidR="007572C6">
              <w:rPr>
                <w:rFonts w:ascii="Arial" w:hAnsi="Arial" w:cs="Arial"/>
                <w:sz w:val="22"/>
                <w:szCs w:val="22"/>
              </w:rPr>
              <w:t>s</w:t>
            </w:r>
            <w:r w:rsidR="004001A1">
              <w:rPr>
                <w:rFonts w:ascii="Arial" w:hAnsi="Arial" w:cs="Arial"/>
                <w:sz w:val="22"/>
                <w:szCs w:val="22"/>
              </w:rPr>
              <w:t>ervice that is associated with the Operations Business Unit</w:t>
            </w:r>
            <w:r w:rsidR="00701D6F">
              <w:rPr>
                <w:rFonts w:ascii="Arial" w:hAnsi="Arial" w:cs="Arial"/>
                <w:sz w:val="22"/>
                <w:szCs w:val="22"/>
              </w:rPr>
              <w:t xml:space="preserve">.  See </w:t>
            </w:r>
            <w:r w:rsidR="00701D6F" w:rsidRPr="00902406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 w:rsidR="00701D6F">
              <w:rPr>
                <w:rFonts w:ascii="Arial" w:hAnsi="Arial" w:cs="Arial"/>
                <w:sz w:val="22"/>
                <w:szCs w:val="22"/>
              </w:rPr>
              <w:t xml:space="preserve"> for more information on Business Unit abbreviations).</w:t>
            </w:r>
          </w:p>
          <w:p w14:paraId="1A1E49C4" w14:textId="1F8EAA04" w:rsidR="0049715B" w:rsidRDefault="0049715B" w:rsidP="00E268EE">
            <w:pPr>
              <w:pStyle w:val="BodyText1"/>
              <w:ind w:left="225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8ED6E63" wp14:editId="172FCB15">
                  <wp:extent cx="3596185" cy="127922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92" cy="13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DFDE1" w14:textId="3F98C7DB" w:rsidR="001A5345" w:rsidRDefault="0049715B" w:rsidP="00A46A40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            </w:t>
            </w:r>
            <w:r w:rsidR="008F17BB" w:rsidRPr="00172F84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="008F17BB" w:rsidRPr="00172F84">
              <w:rPr>
                <w:rFonts w:ascii="Arial" w:hAnsi="Arial" w:cs="Arial"/>
                <w:i/>
                <w:sz w:val="22"/>
                <w:szCs w:val="22"/>
              </w:rPr>
              <w:t xml:space="preserve"> Every single Detail Record for the sp</w:t>
            </w:r>
            <w:r w:rsidR="00323C50">
              <w:rPr>
                <w:rFonts w:ascii="Arial" w:hAnsi="Arial" w:cs="Arial"/>
                <w:i/>
                <w:sz w:val="22"/>
                <w:szCs w:val="22"/>
              </w:rPr>
              <w:t xml:space="preserve">ecified </w:t>
            </w:r>
            <w:r w:rsidR="00A46A40">
              <w:rPr>
                <w:rFonts w:ascii="Arial" w:hAnsi="Arial" w:cs="Arial"/>
                <w:i/>
                <w:sz w:val="22"/>
                <w:szCs w:val="22"/>
              </w:rPr>
              <w:t>search will appear</w:t>
            </w:r>
            <w:r w:rsidR="00C07D0E"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</w:p>
          <w:p w14:paraId="6337E29D" w14:textId="53AAA384" w:rsidR="00C07D0E" w:rsidRDefault="00C07D0E" w:rsidP="00A46A40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</w:t>
            </w:r>
            <w:r w:rsidRPr="00C07D0E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To put any of the columns in alphabetical or numerical order, click the heading</w:t>
            </w:r>
          </w:p>
          <w:p w14:paraId="01F9BBA7" w14:textId="6047B82E" w:rsidR="00C07D0E" w:rsidRDefault="00C07D0E" w:rsidP="00A46A40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       (Date / Business Unit / Service / Service Target) on the blue bar.</w:t>
            </w:r>
          </w:p>
          <w:p w14:paraId="3E7ACED3" w14:textId="4B554BAD" w:rsidR="0049715B" w:rsidRDefault="006117C7" w:rsidP="0049715B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244FEA5" wp14:editId="4BE9CEC4">
                  <wp:extent cx="6309360" cy="68199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D4B59" w14:textId="77777777" w:rsidR="0049715B" w:rsidRDefault="0049715B" w:rsidP="0049715B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</w:t>
            </w:r>
          </w:p>
          <w:p w14:paraId="153517D0" w14:textId="40333BE7" w:rsidR="00666ADA" w:rsidRPr="00E268EE" w:rsidRDefault="00666ADA" w:rsidP="00C00E92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E268EE">
              <w:rPr>
                <w:rFonts w:ascii="Arial" w:hAnsi="Arial" w:cs="Arial"/>
                <w:b/>
                <w:szCs w:val="24"/>
              </w:rPr>
              <w:t>Business Unit Search</w:t>
            </w:r>
          </w:p>
          <w:p w14:paraId="7DE22D63" w14:textId="0C939EFA" w:rsidR="00666ADA" w:rsidRPr="00CD3E0F" w:rsidRDefault="00666ADA" w:rsidP="00E268EE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 w:rsidRPr="00CD3E0F">
              <w:rPr>
                <w:rFonts w:ascii="Arial" w:hAnsi="Arial" w:cs="Arial"/>
                <w:sz w:val="22"/>
                <w:szCs w:val="22"/>
              </w:rPr>
              <w:t>Type information in the “</w:t>
            </w:r>
            <w:r w:rsidR="00A46A40" w:rsidRPr="00CD3E0F">
              <w:rPr>
                <w:rFonts w:ascii="Arial" w:hAnsi="Arial" w:cs="Arial"/>
                <w:sz w:val="22"/>
                <w:szCs w:val="22"/>
              </w:rPr>
              <w:t>Business Unit</w:t>
            </w:r>
            <w:r w:rsidRPr="00CD3E0F">
              <w:rPr>
                <w:rFonts w:ascii="Arial" w:hAnsi="Arial" w:cs="Arial"/>
                <w:sz w:val="22"/>
                <w:szCs w:val="22"/>
              </w:rPr>
              <w:t xml:space="preserve">” field to look for one or more </w:t>
            </w:r>
            <w:r w:rsidR="00925E7B" w:rsidRPr="00CD3E0F">
              <w:rPr>
                <w:rFonts w:ascii="Arial" w:hAnsi="Arial" w:cs="Arial"/>
                <w:sz w:val="22"/>
                <w:szCs w:val="22"/>
              </w:rPr>
              <w:t>Business Units.</w:t>
            </w:r>
            <w:r w:rsidRPr="00CD3E0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CDEBE0D" w14:textId="7DDDAC3E" w:rsidR="00666ADA" w:rsidRPr="00CD3E0F" w:rsidRDefault="00666ADA" w:rsidP="00E268EE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 w:rsidRPr="00CD3E0F">
              <w:rPr>
                <w:rFonts w:ascii="Arial" w:hAnsi="Arial" w:cs="Arial"/>
                <w:sz w:val="22"/>
                <w:szCs w:val="22"/>
              </w:rPr>
              <w:t>Use the % sign as a wild card.</w:t>
            </w:r>
            <w:bookmarkStart w:id="1" w:name="_GoBack"/>
            <w:bookmarkEnd w:id="1"/>
          </w:p>
          <w:p w14:paraId="252B6628" w14:textId="067D9399" w:rsidR="00A46A40" w:rsidRPr="00E32968" w:rsidRDefault="00666ADA" w:rsidP="00E268EE">
            <w:pPr>
              <w:pStyle w:val="BodyText1"/>
              <w:numPr>
                <w:ilvl w:val="0"/>
                <w:numId w:val="40"/>
              </w:numPr>
              <w:rPr>
                <w:rFonts w:cs="Arial"/>
                <w:sz w:val="22"/>
                <w:szCs w:val="22"/>
              </w:rPr>
            </w:pPr>
            <w:r w:rsidRPr="00E32968">
              <w:rPr>
                <w:rFonts w:ascii="Arial" w:hAnsi="Arial" w:cs="Arial"/>
                <w:sz w:val="22"/>
                <w:szCs w:val="22"/>
              </w:rPr>
              <w:t xml:space="preserve">Use the following examples of word combinations to help </w:t>
            </w:r>
            <w:r w:rsidR="00E32968" w:rsidRPr="00E32968">
              <w:rPr>
                <w:rFonts w:ascii="Arial" w:hAnsi="Arial" w:cs="Arial"/>
                <w:sz w:val="22"/>
                <w:szCs w:val="22"/>
              </w:rPr>
              <w:t xml:space="preserve">find what you are looking for. 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B2FFEB5" w14:textId="7F8FF8A8" w:rsidR="001A1C69" w:rsidRPr="00E32968" w:rsidRDefault="004138C3" w:rsidP="00E32968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0C7AC5">
              <w:rPr>
                <w:rFonts w:ascii="Arial" w:hAnsi="Arial" w:cs="Arial"/>
                <w:b/>
                <w:szCs w:val="24"/>
              </w:rPr>
              <w:t>%</w:t>
            </w:r>
            <w:r w:rsidRPr="004138C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0F3BA2">
              <w:rPr>
                <w:rFonts w:ascii="Arial" w:hAnsi="Arial" w:cs="Arial"/>
                <w:sz w:val="22"/>
                <w:szCs w:val="22"/>
              </w:rPr>
              <w:t>Displays</w:t>
            </w:r>
            <w:r>
              <w:rPr>
                <w:rFonts w:ascii="Arial" w:hAnsi="Arial" w:cs="Arial"/>
                <w:sz w:val="22"/>
                <w:szCs w:val="22"/>
              </w:rPr>
              <w:t xml:space="preserve"> a list of all Detail Records for all Business Units that exist.</w:t>
            </w:r>
          </w:p>
          <w:p w14:paraId="01E0605C" w14:textId="2398DC8E" w:rsidR="00701D6F" w:rsidRPr="00E32968" w:rsidRDefault="004138C3" w:rsidP="00AF0425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E32968"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="000B1C7B" w:rsidRPr="00E32968">
              <w:rPr>
                <w:rFonts w:ascii="Arial" w:hAnsi="Arial" w:cs="Arial"/>
                <w:b/>
                <w:sz w:val="22"/>
                <w:szCs w:val="22"/>
              </w:rPr>
              <w:t>Business Unit Name</w:t>
            </w:r>
            <w:r w:rsidRPr="00E32968"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BB7397" w:rsidRPr="00E32968">
              <w:rPr>
                <w:rFonts w:ascii="Arial" w:hAnsi="Arial" w:cs="Arial"/>
                <w:sz w:val="22"/>
                <w:szCs w:val="22"/>
              </w:rPr>
              <w:t xml:space="preserve">Displays 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a list of all the Detail Records for the </w:t>
            </w:r>
            <w:r w:rsidR="000B1C7B" w:rsidRPr="00E32968">
              <w:rPr>
                <w:rFonts w:ascii="Arial" w:hAnsi="Arial" w:cs="Arial"/>
                <w:sz w:val="22"/>
                <w:szCs w:val="22"/>
              </w:rPr>
              <w:t>specified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Business Uni</w:t>
            </w:r>
            <w:r w:rsidR="002D0B3A" w:rsidRPr="00E32968">
              <w:rPr>
                <w:rFonts w:ascii="Arial" w:hAnsi="Arial" w:cs="Arial"/>
                <w:sz w:val="22"/>
                <w:szCs w:val="22"/>
              </w:rPr>
              <w:t xml:space="preserve">t </w:t>
            </w:r>
            <w:r w:rsidR="000B1C7B" w:rsidRPr="00E32968">
              <w:rPr>
                <w:rFonts w:ascii="Arial" w:hAnsi="Arial" w:cs="Arial"/>
                <w:sz w:val="22"/>
                <w:szCs w:val="22"/>
              </w:rPr>
              <w:t xml:space="preserve">(example, %Finance% will display </w:t>
            </w:r>
            <w:proofErr w:type="gramStart"/>
            <w:r w:rsidR="000B1C7B" w:rsidRPr="00E32968">
              <w:rPr>
                <w:rFonts w:ascii="Arial" w:hAnsi="Arial" w:cs="Arial"/>
                <w:sz w:val="22"/>
                <w:szCs w:val="22"/>
              </w:rPr>
              <w:t>all of</w:t>
            </w:r>
            <w:proofErr w:type="gramEnd"/>
            <w:r w:rsidR="000B1C7B" w:rsidRPr="00E32968">
              <w:rPr>
                <w:rFonts w:ascii="Arial" w:hAnsi="Arial" w:cs="Arial"/>
                <w:sz w:val="22"/>
                <w:szCs w:val="22"/>
              </w:rPr>
              <w:t xml:space="preserve"> the Detail Records for the </w:t>
            </w:r>
            <w:r w:rsidR="000B1C7B" w:rsidRPr="00E32968">
              <w:rPr>
                <w:rFonts w:ascii="Arial" w:hAnsi="Arial" w:cs="Arial"/>
                <w:i/>
                <w:sz w:val="22"/>
                <w:szCs w:val="22"/>
              </w:rPr>
              <w:t>JNL Finance SLA</w:t>
            </w:r>
            <w:r w:rsidR="009549E9" w:rsidRPr="00E32968">
              <w:rPr>
                <w:rFonts w:ascii="Arial" w:hAnsi="Arial" w:cs="Arial"/>
                <w:sz w:val="22"/>
                <w:szCs w:val="22"/>
              </w:rPr>
              <w:t xml:space="preserve"> Business Unit. </w:t>
            </w:r>
            <w:r w:rsidR="00701D6F" w:rsidRPr="00E32968">
              <w:rPr>
                <w:rFonts w:ascii="Arial" w:hAnsi="Arial" w:cs="Arial"/>
                <w:sz w:val="22"/>
                <w:szCs w:val="22"/>
              </w:rPr>
              <w:t>S</w:t>
            </w:r>
            <w:r w:rsidR="009549E9" w:rsidRPr="00E32968">
              <w:rPr>
                <w:rFonts w:ascii="Arial" w:hAnsi="Arial" w:cs="Arial"/>
                <w:sz w:val="22"/>
                <w:szCs w:val="22"/>
              </w:rPr>
              <w:t xml:space="preserve">ee </w:t>
            </w:r>
            <w:r w:rsidR="004F7F0C" w:rsidRPr="00E268EE">
              <w:rPr>
                <w:rFonts w:ascii="Arial" w:hAnsi="Arial" w:cs="Arial"/>
                <w:b/>
                <w:i/>
                <w:sz w:val="22"/>
                <w:szCs w:val="22"/>
              </w:rPr>
              <w:t>A</w:t>
            </w:r>
            <w:r w:rsidR="009549E9" w:rsidRPr="00E268EE">
              <w:rPr>
                <w:rFonts w:ascii="Arial" w:hAnsi="Arial" w:cs="Arial"/>
                <w:b/>
                <w:i/>
                <w:sz w:val="22"/>
                <w:szCs w:val="22"/>
              </w:rPr>
              <w:t>ppendix B</w:t>
            </w:r>
            <w:r w:rsidR="009549E9" w:rsidRPr="00E32968">
              <w:rPr>
                <w:rFonts w:ascii="Arial" w:hAnsi="Arial" w:cs="Arial"/>
                <w:sz w:val="22"/>
                <w:szCs w:val="22"/>
              </w:rPr>
              <w:t xml:space="preserve"> for more information).</w:t>
            </w:r>
          </w:p>
          <w:p w14:paraId="76A9AEFE" w14:textId="41E0C93F" w:rsidR="0049715B" w:rsidRPr="00E32968" w:rsidRDefault="009549E9" w:rsidP="00C858FC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E32968">
              <w:rPr>
                <w:rFonts w:ascii="Arial" w:hAnsi="Arial" w:cs="Arial"/>
                <w:b/>
                <w:sz w:val="22"/>
                <w:szCs w:val="22"/>
              </w:rPr>
              <w:t>%Partial Business Unit Name%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BB7397" w:rsidRPr="00E32968">
              <w:rPr>
                <w:rFonts w:ascii="Arial" w:hAnsi="Arial" w:cs="Arial"/>
                <w:sz w:val="22"/>
                <w:szCs w:val="22"/>
              </w:rPr>
              <w:t xml:space="preserve">Displays 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a list of all Detail Records that </w:t>
            </w:r>
            <w:r w:rsidR="008A077A" w:rsidRPr="00E32968">
              <w:rPr>
                <w:rFonts w:ascii="Arial" w:hAnsi="Arial" w:cs="Arial"/>
                <w:sz w:val="22"/>
                <w:szCs w:val="22"/>
              </w:rPr>
              <w:t xml:space="preserve">are for </w:t>
            </w:r>
            <w:r w:rsidR="00701D6F" w:rsidRPr="00E32968">
              <w:rPr>
                <w:rFonts w:ascii="Arial" w:hAnsi="Arial" w:cs="Arial"/>
                <w:sz w:val="22"/>
                <w:szCs w:val="22"/>
              </w:rPr>
              <w:t>B</w:t>
            </w:r>
            <w:r w:rsidR="008A077A" w:rsidRPr="00E32968">
              <w:rPr>
                <w:rFonts w:ascii="Arial" w:hAnsi="Arial" w:cs="Arial"/>
                <w:sz w:val="22"/>
                <w:szCs w:val="22"/>
              </w:rPr>
              <w:t xml:space="preserve">usiness Units that contain the specified part of the </w:t>
            </w:r>
            <w:r w:rsidR="00617D93" w:rsidRPr="00E32968">
              <w:rPr>
                <w:rFonts w:ascii="Arial" w:hAnsi="Arial" w:cs="Arial"/>
                <w:sz w:val="22"/>
                <w:szCs w:val="22"/>
              </w:rPr>
              <w:t>B</w:t>
            </w:r>
            <w:r w:rsidR="008A077A" w:rsidRPr="00E32968">
              <w:rPr>
                <w:rFonts w:ascii="Arial" w:hAnsi="Arial" w:cs="Arial"/>
                <w:sz w:val="22"/>
                <w:szCs w:val="22"/>
              </w:rPr>
              <w:t>usiness Unit name that was entered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(example, %JNL% will display </w:t>
            </w:r>
            <w:proofErr w:type="gramStart"/>
            <w:r w:rsidRPr="00E32968">
              <w:rPr>
                <w:rFonts w:ascii="Arial" w:hAnsi="Arial" w:cs="Arial"/>
                <w:sz w:val="22"/>
                <w:szCs w:val="22"/>
              </w:rPr>
              <w:t>all of</w:t>
            </w:r>
            <w:proofErr w:type="gramEnd"/>
            <w:r w:rsidRPr="00E32968">
              <w:rPr>
                <w:rFonts w:ascii="Arial" w:hAnsi="Arial" w:cs="Arial"/>
                <w:sz w:val="22"/>
                <w:szCs w:val="22"/>
              </w:rPr>
              <w:t xml:space="preserve"> the Business Units that being with “JNL”. </w:t>
            </w:r>
            <w:r w:rsidR="00701D6F" w:rsidRPr="00E32968">
              <w:rPr>
                <w:rFonts w:ascii="Arial" w:hAnsi="Arial" w:cs="Arial"/>
                <w:sz w:val="22"/>
                <w:szCs w:val="22"/>
              </w:rPr>
              <w:t>S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ee </w:t>
            </w:r>
            <w:r w:rsidR="00617D93" w:rsidRPr="00E268EE">
              <w:rPr>
                <w:rFonts w:ascii="Arial" w:hAnsi="Arial" w:cs="Arial"/>
                <w:b/>
                <w:i/>
                <w:sz w:val="22"/>
                <w:szCs w:val="22"/>
              </w:rPr>
              <w:t>A</w:t>
            </w:r>
            <w:r w:rsidRPr="00E268EE">
              <w:rPr>
                <w:rFonts w:ascii="Arial" w:hAnsi="Arial" w:cs="Arial"/>
                <w:b/>
                <w:i/>
                <w:sz w:val="22"/>
                <w:szCs w:val="22"/>
              </w:rPr>
              <w:t>ppendix B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for more information).</w:t>
            </w:r>
          </w:p>
          <w:p w14:paraId="1F33B973" w14:textId="6795568B" w:rsidR="00A46A40" w:rsidRDefault="00666ADA" w:rsidP="00E268EE">
            <w:pPr>
              <w:pStyle w:val="BodyText1"/>
              <w:ind w:left="216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CE0BDB5" wp14:editId="4AA6A9BD">
                  <wp:extent cx="3200400" cy="1308944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95" cy="133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C9214" w14:textId="33680C6E" w:rsidR="00A46A40" w:rsidRDefault="00C07D0E" w:rsidP="00A46A40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     </w:t>
            </w:r>
            <w:r w:rsidR="00A46A40" w:rsidRPr="00172F84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="00A46A40" w:rsidRPr="00172F84">
              <w:rPr>
                <w:rFonts w:ascii="Arial" w:hAnsi="Arial" w:cs="Arial"/>
                <w:i/>
                <w:sz w:val="22"/>
                <w:szCs w:val="22"/>
              </w:rPr>
              <w:t xml:space="preserve"> Every single Detail Record for the sp</w:t>
            </w:r>
            <w:r w:rsidR="00A46A40">
              <w:rPr>
                <w:rFonts w:ascii="Arial" w:hAnsi="Arial" w:cs="Arial"/>
                <w:i/>
                <w:sz w:val="22"/>
                <w:szCs w:val="22"/>
              </w:rPr>
              <w:t>ecified search will appear.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  </w:t>
            </w:r>
          </w:p>
          <w:p w14:paraId="5D430D2B" w14:textId="76CA8F19" w:rsidR="00C07D0E" w:rsidRDefault="00C07D0E" w:rsidP="00C07D0E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  </w:t>
            </w:r>
            <w:r w:rsidR="00D534C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="00E268E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Pr="00C07D0E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To put any of the columns in alphabetical or numerical order, click the heading</w:t>
            </w:r>
          </w:p>
          <w:p w14:paraId="705D24FA" w14:textId="77777777" w:rsidR="00C07D0E" w:rsidRDefault="00C07D0E" w:rsidP="00C07D0E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       (Date / Business Unit / Service / Service Target) on the blue bar.</w:t>
            </w:r>
          </w:p>
          <w:p w14:paraId="7D026171" w14:textId="227469CA" w:rsidR="004138C3" w:rsidRDefault="006117C7" w:rsidP="00DA016F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0B360F" wp14:editId="3425C8D3">
                  <wp:extent cx="6309360" cy="10439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B3457" w14:textId="77777777" w:rsidR="0049715B" w:rsidRDefault="0049715B" w:rsidP="0049715B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</w:p>
          <w:p w14:paraId="35B34FFC" w14:textId="1ED4CB76" w:rsidR="00A46A40" w:rsidRPr="00E268EE" w:rsidRDefault="0049715B" w:rsidP="00C814B1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E268EE">
              <w:rPr>
                <w:rFonts w:ascii="Arial" w:hAnsi="Arial" w:cs="Arial"/>
                <w:b/>
                <w:szCs w:val="24"/>
              </w:rPr>
              <w:t xml:space="preserve">Service </w:t>
            </w:r>
            <w:r w:rsidR="00666ADA" w:rsidRPr="00E268EE">
              <w:rPr>
                <w:rFonts w:ascii="Arial" w:hAnsi="Arial" w:cs="Arial"/>
                <w:b/>
                <w:szCs w:val="24"/>
              </w:rPr>
              <w:t>Search</w:t>
            </w:r>
          </w:p>
          <w:p w14:paraId="78849EB1" w14:textId="49D889D5" w:rsidR="00A46A40" w:rsidRPr="00CD3E0F" w:rsidRDefault="00A46A40" w:rsidP="00E268EE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CD3E0F">
              <w:rPr>
                <w:rFonts w:ascii="Arial" w:hAnsi="Arial" w:cs="Arial"/>
                <w:sz w:val="22"/>
                <w:szCs w:val="22"/>
              </w:rPr>
              <w:t>T</w:t>
            </w:r>
            <w:r w:rsidR="00925E7B" w:rsidRPr="00CD3E0F">
              <w:rPr>
                <w:rFonts w:ascii="Arial" w:hAnsi="Arial" w:cs="Arial"/>
                <w:sz w:val="22"/>
                <w:szCs w:val="22"/>
              </w:rPr>
              <w:t>ype information in the “Service</w:t>
            </w:r>
            <w:r w:rsidRPr="00CD3E0F">
              <w:rPr>
                <w:rFonts w:ascii="Arial" w:hAnsi="Arial" w:cs="Arial"/>
                <w:sz w:val="22"/>
                <w:szCs w:val="22"/>
              </w:rPr>
              <w:t xml:space="preserve">” field to look for one or more </w:t>
            </w:r>
            <w:r w:rsidR="000D608C" w:rsidRPr="00CD3E0F">
              <w:rPr>
                <w:rFonts w:ascii="Arial" w:hAnsi="Arial" w:cs="Arial"/>
                <w:sz w:val="22"/>
                <w:szCs w:val="22"/>
              </w:rPr>
              <w:t>Services.</w:t>
            </w:r>
            <w:r w:rsidRPr="00CD3E0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DDE8860" w14:textId="56D6C0ED" w:rsidR="00A46A40" w:rsidRPr="00CD3E0F" w:rsidRDefault="00A46A40" w:rsidP="00E268EE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CD3E0F">
              <w:rPr>
                <w:rFonts w:ascii="Arial" w:hAnsi="Arial" w:cs="Arial"/>
                <w:sz w:val="22"/>
                <w:szCs w:val="22"/>
              </w:rPr>
              <w:t>Use the % sign as a wild card.</w:t>
            </w:r>
          </w:p>
          <w:p w14:paraId="4849520A" w14:textId="4AFF41A1" w:rsidR="00CE375E" w:rsidRPr="00E32968" w:rsidRDefault="00A46A40" w:rsidP="00E268EE">
            <w:pPr>
              <w:pStyle w:val="BodyText1"/>
              <w:numPr>
                <w:ilvl w:val="0"/>
                <w:numId w:val="41"/>
              </w:numPr>
              <w:rPr>
                <w:rFonts w:cs="Arial"/>
                <w:sz w:val="22"/>
                <w:szCs w:val="22"/>
              </w:rPr>
            </w:pPr>
            <w:r w:rsidRPr="00E32968">
              <w:rPr>
                <w:rFonts w:ascii="Arial" w:hAnsi="Arial" w:cs="Arial"/>
                <w:sz w:val="22"/>
                <w:szCs w:val="22"/>
              </w:rPr>
              <w:t xml:space="preserve">Use the following examples of word combinations to help find what you are looking for.  </w:t>
            </w:r>
          </w:p>
          <w:p w14:paraId="4596BE99" w14:textId="2A11F443" w:rsidR="001A1C69" w:rsidRPr="00E32968" w:rsidRDefault="00CE375E" w:rsidP="00E32968">
            <w:pPr>
              <w:pStyle w:val="BodyText1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 w:rsidRPr="00CE375E">
              <w:rPr>
                <w:rFonts w:ascii="Arial" w:hAnsi="Arial" w:cs="Arial"/>
                <w:b/>
                <w:sz w:val="22"/>
                <w:szCs w:val="22"/>
              </w:rPr>
              <w:t>%Production%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BB7397">
              <w:rPr>
                <w:rFonts w:ascii="Arial" w:hAnsi="Arial" w:cs="Arial"/>
                <w:sz w:val="22"/>
                <w:szCs w:val="22"/>
              </w:rPr>
              <w:t xml:space="preserve">Displays </w:t>
            </w:r>
            <w:r>
              <w:rPr>
                <w:rFonts w:ascii="Arial" w:hAnsi="Arial" w:cs="Arial"/>
                <w:sz w:val="22"/>
                <w:szCs w:val="22"/>
              </w:rPr>
              <w:t xml:space="preserve">a list of all the Detail Records for </w:t>
            </w:r>
            <w:r w:rsidR="000D608C">
              <w:rPr>
                <w:rFonts w:ascii="Arial" w:hAnsi="Arial" w:cs="Arial"/>
                <w:sz w:val="22"/>
                <w:szCs w:val="22"/>
              </w:rPr>
              <w:t xml:space="preserve">all </w:t>
            </w:r>
            <w:r>
              <w:rPr>
                <w:rFonts w:ascii="Arial" w:hAnsi="Arial" w:cs="Arial"/>
                <w:sz w:val="22"/>
                <w:szCs w:val="22"/>
              </w:rPr>
              <w:t>Services that are associated with Service Targets.</w:t>
            </w:r>
          </w:p>
          <w:p w14:paraId="526C90CD" w14:textId="43B2DE5D" w:rsidR="00A46A40" w:rsidRPr="00E32968" w:rsidRDefault="000D608C" w:rsidP="00E87BC3">
            <w:pPr>
              <w:pStyle w:val="BodyText1"/>
              <w:numPr>
                <w:ilvl w:val="0"/>
                <w:numId w:val="37"/>
              </w:numPr>
              <w:rPr>
                <w:rFonts w:cs="Arial"/>
                <w:sz w:val="22"/>
                <w:szCs w:val="22"/>
              </w:rPr>
            </w:pPr>
            <w:r w:rsidRPr="00E32968">
              <w:rPr>
                <w:rFonts w:ascii="Arial" w:hAnsi="Arial" w:cs="Arial"/>
                <w:b/>
                <w:sz w:val="22"/>
                <w:szCs w:val="22"/>
              </w:rPr>
              <w:t>%Service Name</w:t>
            </w:r>
            <w:r w:rsidR="00CE375E" w:rsidRPr="00E32968"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B7397" w:rsidRPr="00E32968">
              <w:rPr>
                <w:rFonts w:ascii="Arial" w:hAnsi="Arial" w:cs="Arial"/>
                <w:sz w:val="22"/>
                <w:szCs w:val="22"/>
              </w:rPr>
              <w:t xml:space="preserve">Displays </w:t>
            </w:r>
            <w:r w:rsidRPr="00E32968">
              <w:rPr>
                <w:rFonts w:ascii="Arial" w:hAnsi="Arial" w:cs="Arial"/>
                <w:sz w:val="22"/>
                <w:szCs w:val="22"/>
              </w:rPr>
              <w:t>a list of all the Detail Records that contain the specified Service name.  (</w:t>
            </w:r>
            <w:r w:rsidR="000B1C7B" w:rsidRPr="00E32968">
              <w:rPr>
                <w:rFonts w:ascii="Arial" w:hAnsi="Arial" w:cs="Arial"/>
                <w:sz w:val="22"/>
                <w:szCs w:val="22"/>
              </w:rPr>
              <w:t>e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xample, %CDS% will </w:t>
            </w:r>
            <w:r w:rsidR="001140F6" w:rsidRPr="00E32968">
              <w:rPr>
                <w:rFonts w:ascii="Arial" w:hAnsi="Arial" w:cs="Arial"/>
                <w:sz w:val="22"/>
                <w:szCs w:val="22"/>
              </w:rPr>
              <w:t>display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E32968">
              <w:rPr>
                <w:rFonts w:ascii="Arial" w:hAnsi="Arial" w:cs="Arial"/>
                <w:sz w:val="22"/>
                <w:szCs w:val="22"/>
              </w:rPr>
              <w:t>all of</w:t>
            </w:r>
            <w:proofErr w:type="gramEnd"/>
            <w:r w:rsidRPr="00E32968">
              <w:rPr>
                <w:rFonts w:ascii="Arial" w:hAnsi="Arial" w:cs="Arial"/>
                <w:sz w:val="22"/>
                <w:szCs w:val="22"/>
              </w:rPr>
              <w:t xml:space="preserve"> the Detail Records for the </w:t>
            </w:r>
            <w:r w:rsidRPr="00E32968">
              <w:rPr>
                <w:rFonts w:ascii="Arial" w:hAnsi="Arial" w:cs="Arial"/>
                <w:i/>
                <w:sz w:val="22"/>
                <w:szCs w:val="22"/>
              </w:rPr>
              <w:t>Cash Disbursement System (CDS)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572C6">
              <w:rPr>
                <w:rFonts w:ascii="Arial" w:hAnsi="Arial" w:cs="Arial"/>
                <w:sz w:val="22"/>
                <w:szCs w:val="22"/>
              </w:rPr>
              <w:t>s</w:t>
            </w:r>
            <w:r w:rsidRPr="00E32968">
              <w:rPr>
                <w:rFonts w:ascii="Arial" w:hAnsi="Arial" w:cs="Arial"/>
                <w:sz w:val="22"/>
                <w:szCs w:val="22"/>
              </w:rPr>
              <w:t>ervice).</w:t>
            </w:r>
          </w:p>
          <w:p w14:paraId="7287CD2E" w14:textId="5E13F5DC" w:rsidR="00A46A40" w:rsidRDefault="008211A7" w:rsidP="00E268EE">
            <w:pPr>
              <w:pStyle w:val="BodyText1"/>
              <w:ind w:left="225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BE7FDB" wp14:editId="0B36F508">
                  <wp:extent cx="3098041" cy="1350972"/>
                  <wp:effectExtent l="0" t="0" r="762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72" cy="136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AABB2" w14:textId="40D58140" w:rsidR="00853E01" w:rsidRDefault="00172F84" w:rsidP="00853E01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 w:rsidRPr="00172F84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</w:t>
            </w:r>
            <w:r w:rsidR="00853E01" w:rsidRPr="00172F84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="00853E01" w:rsidRPr="00172F84">
              <w:rPr>
                <w:rFonts w:ascii="Arial" w:hAnsi="Arial" w:cs="Arial"/>
                <w:i/>
                <w:sz w:val="22"/>
                <w:szCs w:val="22"/>
              </w:rPr>
              <w:t xml:space="preserve"> Every single Detail Record for the sp</w:t>
            </w:r>
            <w:r w:rsidR="00853E01">
              <w:rPr>
                <w:rFonts w:ascii="Arial" w:hAnsi="Arial" w:cs="Arial"/>
                <w:i/>
                <w:sz w:val="22"/>
                <w:szCs w:val="22"/>
              </w:rPr>
              <w:t xml:space="preserve">ecified search will appear.   </w:t>
            </w:r>
          </w:p>
          <w:p w14:paraId="2A69D04A" w14:textId="02DAF030" w:rsidR="00853E01" w:rsidRDefault="00853E01" w:rsidP="00853E01">
            <w:pPr>
              <w:pStyle w:val="BodyText1"/>
              <w:tabs>
                <w:tab w:val="left" w:pos="2130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    </w:t>
            </w:r>
            <w:r w:rsidRPr="00C07D0E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To put any of the columns in alphabetical or numerical order, click the heading</w:t>
            </w:r>
          </w:p>
          <w:p w14:paraId="23F74ABD" w14:textId="3ECBF275" w:rsidR="00853E01" w:rsidRDefault="00853E01" w:rsidP="00853E01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       (Date / Business Unit / Service / Service Target) on the blue bar</w:t>
            </w:r>
          </w:p>
          <w:p w14:paraId="3FCA2F8F" w14:textId="4D091960" w:rsidR="00A46A40" w:rsidRPr="00314D68" w:rsidRDefault="006117C7" w:rsidP="0049715B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11F4B1E" wp14:editId="5891B688">
                  <wp:extent cx="6181725" cy="7143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6C6" w:rsidRPr="006108A0" w14:paraId="28268E73" w14:textId="77777777" w:rsidTr="001140F6"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49715B" w:rsidRPr="006108A0" w:rsidRDefault="0049715B" w:rsidP="0049715B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6F424F" w14:textId="159D1AD4" w:rsidR="00845BA5" w:rsidRPr="001641E7" w:rsidRDefault="001641E7" w:rsidP="0049715B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1641E7">
              <w:rPr>
                <w:rFonts w:ascii="Arial" w:hAnsi="Arial" w:cs="Arial"/>
                <w:b/>
                <w:sz w:val="22"/>
                <w:szCs w:val="22"/>
              </w:rPr>
              <w:t>Review the Detail Record</w:t>
            </w:r>
          </w:p>
          <w:p w14:paraId="62C44BAD" w14:textId="74B78F5F" w:rsidR="00845BA5" w:rsidRDefault="008C3398" w:rsidP="0049715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new Detail Record is created each da</w:t>
            </w:r>
            <w:r w:rsidR="000B36F2">
              <w:rPr>
                <w:rFonts w:ascii="Arial" w:hAnsi="Arial" w:cs="Arial"/>
                <w:sz w:val="22"/>
                <w:szCs w:val="22"/>
              </w:rPr>
              <w:t>y</w:t>
            </w:r>
            <w:r w:rsidR="00E858EB">
              <w:rPr>
                <w:rFonts w:ascii="Arial" w:hAnsi="Arial" w:cs="Arial"/>
                <w:sz w:val="22"/>
                <w:szCs w:val="22"/>
              </w:rPr>
              <w:t xml:space="preserve"> when the Master Refresh automatically runs at 12:30 AM</w:t>
            </w:r>
            <w:r w:rsidR="00E268EE">
              <w:rPr>
                <w:rFonts w:ascii="Arial" w:hAnsi="Arial" w:cs="Arial"/>
                <w:sz w:val="22"/>
                <w:szCs w:val="22"/>
              </w:rPr>
              <w:t xml:space="preserve"> or if a Master Refresh is run manually during the day</w:t>
            </w:r>
            <w:r>
              <w:rPr>
                <w:rFonts w:ascii="Arial" w:hAnsi="Arial" w:cs="Arial"/>
                <w:sz w:val="22"/>
                <w:szCs w:val="22"/>
              </w:rPr>
              <w:t xml:space="preserve">.  Subsequent refreshes will update the Detail Records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 the event that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comments or carve outs are applied to the Incident ticket for the specified date.</w:t>
            </w:r>
            <w:r w:rsidR="000B36F2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2B6F5EF0" w14:textId="77777777" w:rsidR="008C3398" w:rsidRPr="00507956" w:rsidRDefault="008C3398" w:rsidP="0049715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19C9948F" w14:textId="2344C4EE" w:rsidR="009A4B80" w:rsidRPr="00507956" w:rsidRDefault="009A4B80" w:rsidP="0049715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 the following fields:</w:t>
            </w:r>
          </w:p>
          <w:p w14:paraId="5640207A" w14:textId="0CF564CB" w:rsidR="00507956" w:rsidRDefault="00845BA5" w:rsidP="00845BA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507956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65DC4">
              <w:rPr>
                <w:rFonts w:ascii="Arial" w:hAnsi="Arial" w:cs="Arial"/>
                <w:sz w:val="22"/>
                <w:szCs w:val="22"/>
              </w:rPr>
              <w:t>The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date and time in which the Detail Record begins.  The time should </w:t>
            </w:r>
            <w:r w:rsidR="00965DC4">
              <w:rPr>
                <w:rFonts w:ascii="Arial" w:hAnsi="Arial" w:cs="Arial"/>
                <w:sz w:val="22"/>
                <w:szCs w:val="22"/>
              </w:rPr>
              <w:t>always be</w:t>
            </w:r>
          </w:p>
          <w:p w14:paraId="494458D8" w14:textId="733966AD" w:rsidR="00845BA5" w:rsidRPr="00507956" w:rsidRDefault="00507956" w:rsidP="00507956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</w:t>
            </w:r>
            <w:r w:rsidR="00965DC4" w:rsidRPr="00E858EB">
              <w:rPr>
                <w:rFonts w:ascii="Arial" w:hAnsi="Arial" w:cs="Arial"/>
                <w:sz w:val="22"/>
                <w:szCs w:val="22"/>
              </w:rPr>
              <w:t>1</w:t>
            </w:r>
            <w:r w:rsidR="00845BA5" w:rsidRPr="00507956">
              <w:rPr>
                <w:rFonts w:ascii="Arial" w:hAnsi="Arial" w:cs="Arial"/>
                <w:sz w:val="22"/>
                <w:szCs w:val="22"/>
              </w:rPr>
              <w:t>2:00:00 AM.</w:t>
            </w:r>
          </w:p>
          <w:p w14:paraId="219C37C8" w14:textId="4231FEC9" w:rsidR="006F2BE5" w:rsidRDefault="00845BA5" w:rsidP="00845BA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507956">
              <w:rPr>
                <w:rFonts w:ascii="Arial" w:hAnsi="Arial" w:cs="Arial"/>
                <w:b/>
                <w:sz w:val="22"/>
                <w:szCs w:val="22"/>
              </w:rPr>
              <w:t>Business Unit: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5DC4">
              <w:rPr>
                <w:rFonts w:ascii="Arial" w:hAnsi="Arial" w:cs="Arial"/>
                <w:sz w:val="22"/>
                <w:szCs w:val="22"/>
              </w:rPr>
              <w:t>Displays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Business Unit heading in which the data will appear on </w:t>
            </w:r>
          </w:p>
          <w:p w14:paraId="05143129" w14:textId="7599B6B5" w:rsidR="00845BA5" w:rsidRPr="00507956" w:rsidRDefault="006F2BE5" w:rsidP="00845BA5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845BA5" w:rsidRPr="00507956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845BA5" w:rsidRPr="00507956">
              <w:rPr>
                <w:rFonts w:ascii="Arial" w:hAnsi="Arial" w:cs="Arial"/>
                <w:sz w:val="22"/>
                <w:szCs w:val="22"/>
              </w:rPr>
              <w:t>LM report,</w:t>
            </w:r>
            <w:r w:rsidR="00D169D6" w:rsidRPr="00507956">
              <w:rPr>
                <w:rFonts w:ascii="Arial" w:hAnsi="Arial" w:cs="Arial"/>
                <w:sz w:val="22"/>
                <w:szCs w:val="22"/>
              </w:rPr>
              <w:t xml:space="preserve"> b</w:t>
            </w:r>
            <w:r w:rsidR="00845BA5" w:rsidRPr="00507956">
              <w:rPr>
                <w:rFonts w:ascii="Arial" w:hAnsi="Arial" w:cs="Arial"/>
                <w:sz w:val="22"/>
                <w:szCs w:val="22"/>
              </w:rPr>
              <w:t xml:space="preserve">ased on the </w:t>
            </w:r>
            <w:r w:rsidR="00C9046E">
              <w:rPr>
                <w:rFonts w:ascii="Arial" w:hAnsi="Arial" w:cs="Arial"/>
                <w:sz w:val="22"/>
                <w:szCs w:val="22"/>
              </w:rPr>
              <w:t xml:space="preserve">Business Unit in the </w:t>
            </w:r>
            <w:r w:rsidR="00845BA5" w:rsidRPr="00507956">
              <w:rPr>
                <w:rFonts w:ascii="Arial" w:hAnsi="Arial" w:cs="Arial"/>
                <w:sz w:val="22"/>
                <w:szCs w:val="22"/>
              </w:rPr>
              <w:t>Master Record.</w:t>
            </w:r>
          </w:p>
          <w:p w14:paraId="421DBF4E" w14:textId="098B96C0" w:rsidR="00845BA5" w:rsidRPr="00507956" w:rsidRDefault="00D169D6" w:rsidP="00845BA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507956">
              <w:rPr>
                <w:rFonts w:ascii="Arial" w:hAnsi="Arial" w:cs="Arial"/>
                <w:b/>
                <w:sz w:val="22"/>
                <w:szCs w:val="22"/>
              </w:rPr>
              <w:t>Service Target Name: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The full name of the Service Target</w:t>
            </w:r>
            <w:r w:rsidR="00976B40">
              <w:rPr>
                <w:rFonts w:ascii="Arial" w:hAnsi="Arial" w:cs="Arial"/>
                <w:sz w:val="22"/>
                <w:szCs w:val="22"/>
              </w:rPr>
              <w:t xml:space="preserve"> from the Master Record.</w:t>
            </w:r>
          </w:p>
          <w:p w14:paraId="198677DA" w14:textId="77777777" w:rsidR="000B36F2" w:rsidRDefault="00D169D6" w:rsidP="00845BA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507956">
              <w:rPr>
                <w:rFonts w:ascii="Arial" w:hAnsi="Arial" w:cs="Arial"/>
                <w:b/>
                <w:sz w:val="22"/>
                <w:szCs w:val="22"/>
              </w:rPr>
              <w:t>Service: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The full name of the Configuration Item ass</w:t>
            </w:r>
            <w:r w:rsidR="000B36F2">
              <w:rPr>
                <w:rFonts w:ascii="Arial" w:hAnsi="Arial" w:cs="Arial"/>
                <w:sz w:val="22"/>
                <w:szCs w:val="22"/>
              </w:rPr>
              <w:t xml:space="preserve">ociated with the Service Target from the </w:t>
            </w:r>
          </w:p>
          <w:p w14:paraId="392BA6CC" w14:textId="5FCCD1D1" w:rsidR="00D169D6" w:rsidRPr="00507956" w:rsidRDefault="000B36F2" w:rsidP="000B36F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>
              <w:rPr>
                <w:rFonts w:ascii="Arial" w:hAnsi="Arial" w:cs="Arial"/>
                <w:sz w:val="22"/>
                <w:szCs w:val="22"/>
              </w:rPr>
              <w:t>Master Record.</w:t>
            </w:r>
          </w:p>
          <w:p w14:paraId="049B31BF" w14:textId="1EA657D9" w:rsidR="00C40928" w:rsidRDefault="00C40928" w:rsidP="00845BA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TimeDuration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5DC4">
              <w:rPr>
                <w:rFonts w:ascii="Arial" w:hAnsi="Arial" w:cs="Arial"/>
                <w:sz w:val="22"/>
                <w:szCs w:val="22"/>
              </w:rPr>
              <w:t>The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9D6" w:rsidRPr="00507956">
              <w:rPr>
                <w:rFonts w:ascii="Arial" w:hAnsi="Arial" w:cs="Arial"/>
                <w:sz w:val="22"/>
                <w:szCs w:val="22"/>
              </w:rPr>
              <w:t>expected number of uptime minutes for the service on</w:t>
            </w:r>
            <w:r w:rsidR="00965DC4">
              <w:rPr>
                <w:rFonts w:ascii="Arial" w:hAnsi="Arial" w:cs="Arial"/>
                <w:sz w:val="22"/>
                <w:szCs w:val="22"/>
              </w:rPr>
              <w:t xml:space="preserve"> the specified date</w:t>
            </w:r>
            <w:r w:rsidR="00D169D6" w:rsidRPr="0050795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CDDEE9E" w14:textId="3FC1B29F" w:rsidR="006B6C69" w:rsidRDefault="00C40928" w:rsidP="00C40928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</w:t>
            </w:r>
            <w:r w:rsidR="00D169D6" w:rsidRPr="00507956">
              <w:rPr>
                <w:rFonts w:ascii="Arial" w:hAnsi="Arial" w:cs="Arial"/>
                <w:sz w:val="22"/>
                <w:szCs w:val="22"/>
              </w:rPr>
              <w:t>in the “Date” field.</w:t>
            </w:r>
            <w:r w:rsidR="006B6C69">
              <w:rPr>
                <w:rFonts w:ascii="Arial" w:hAnsi="Arial" w:cs="Arial"/>
                <w:sz w:val="22"/>
                <w:szCs w:val="22"/>
              </w:rPr>
              <w:t xml:space="preserve">  It is derived from the availability time </w:t>
            </w:r>
            <w:r w:rsidR="00965DC4">
              <w:rPr>
                <w:rFonts w:ascii="Arial" w:hAnsi="Arial" w:cs="Arial"/>
                <w:sz w:val="22"/>
                <w:szCs w:val="22"/>
              </w:rPr>
              <w:t>frames located on the</w:t>
            </w:r>
          </w:p>
          <w:p w14:paraId="571975E8" w14:textId="51BD3FB0" w:rsidR="00D169D6" w:rsidRPr="00507956" w:rsidRDefault="006B6C69" w:rsidP="00C40928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Master Record.</w:t>
            </w:r>
          </w:p>
          <w:p w14:paraId="3463D5D1" w14:textId="14EEB6B9" w:rsidR="00C40928" w:rsidRDefault="00D169D6" w:rsidP="00D169D6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507956">
              <w:rPr>
                <w:rFonts w:ascii="Arial" w:hAnsi="Arial" w:cs="Arial"/>
                <w:b/>
                <w:sz w:val="22"/>
                <w:szCs w:val="22"/>
              </w:rPr>
              <w:lastRenderedPageBreak/>
              <w:t>Error Duration: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5DC4">
              <w:rPr>
                <w:rFonts w:ascii="Arial" w:hAnsi="Arial" w:cs="Arial"/>
                <w:sz w:val="22"/>
                <w:szCs w:val="22"/>
              </w:rPr>
              <w:t>The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572C6">
              <w:rPr>
                <w:rFonts w:ascii="Arial" w:hAnsi="Arial" w:cs="Arial"/>
                <w:sz w:val="22"/>
                <w:szCs w:val="22"/>
              </w:rPr>
              <w:t>number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of minutes the service was down based on the </w:t>
            </w:r>
            <w:r w:rsidR="00965DC4">
              <w:rPr>
                <w:rFonts w:ascii="Arial" w:hAnsi="Arial" w:cs="Arial"/>
                <w:sz w:val="22"/>
                <w:szCs w:val="22"/>
              </w:rPr>
              <w:t>CI Unavailability</w:t>
            </w:r>
          </w:p>
          <w:p w14:paraId="1ACC0E99" w14:textId="62F7D315" w:rsidR="00C40928" w:rsidRDefault="00C40928" w:rsidP="00D169D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D169D6" w:rsidRPr="00507956">
              <w:rPr>
                <w:rFonts w:ascii="Arial" w:hAnsi="Arial" w:cs="Arial"/>
                <w:sz w:val="22"/>
                <w:szCs w:val="22"/>
              </w:rPr>
              <w:t>Record.</w:t>
            </w:r>
            <w:r w:rsidR="002713C0">
              <w:rPr>
                <w:rFonts w:ascii="Arial" w:hAnsi="Arial" w:cs="Arial"/>
                <w:sz w:val="22"/>
                <w:szCs w:val="22"/>
              </w:rPr>
              <w:t xml:space="preserve">  If a “Full” carve 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out was applied, the </w:t>
            </w:r>
            <w:r w:rsidR="00965DC4">
              <w:rPr>
                <w:rFonts w:ascii="Arial" w:hAnsi="Arial" w:cs="Arial"/>
                <w:sz w:val="22"/>
                <w:szCs w:val="22"/>
              </w:rPr>
              <w:t xml:space="preserve">minutes will be zero.  See </w:t>
            </w:r>
          </w:p>
          <w:p w14:paraId="1B482064" w14:textId="536AF739" w:rsidR="00D169D6" w:rsidRPr="00507956" w:rsidRDefault="00C40928" w:rsidP="00D169D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</w:t>
            </w:r>
            <w:r w:rsidR="00965DC4">
              <w:rPr>
                <w:rFonts w:ascii="Arial" w:hAnsi="Arial" w:cs="Arial"/>
                <w:sz w:val="22"/>
                <w:szCs w:val="22"/>
              </w:rPr>
              <w:t>“Blackout</w:t>
            </w:r>
            <w:r w:rsidR="0011361C">
              <w:rPr>
                <w:rFonts w:ascii="Arial" w:hAnsi="Arial" w:cs="Arial"/>
                <w:sz w:val="22"/>
                <w:szCs w:val="22"/>
              </w:rPr>
              <w:t xml:space="preserve"> Duration” below.</w:t>
            </w:r>
          </w:p>
          <w:p w14:paraId="41901B5C" w14:textId="50D061D5" w:rsidR="00F77F0F" w:rsidRDefault="00D169D6" w:rsidP="00507956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507956">
              <w:rPr>
                <w:rFonts w:ascii="Arial" w:hAnsi="Arial" w:cs="Arial"/>
                <w:b/>
                <w:sz w:val="22"/>
                <w:szCs w:val="22"/>
              </w:rPr>
              <w:t>Blackout Duration: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D5696">
              <w:rPr>
                <w:rFonts w:ascii="Arial" w:hAnsi="Arial" w:cs="Arial"/>
                <w:sz w:val="22"/>
                <w:szCs w:val="22"/>
              </w:rPr>
              <w:t>Displays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the </w:t>
            </w:r>
            <w:proofErr w:type="gramStart"/>
            <w:r w:rsidRPr="00507956">
              <w:rPr>
                <w:rFonts w:ascii="Arial" w:hAnsi="Arial" w:cs="Arial"/>
                <w:sz w:val="22"/>
                <w:szCs w:val="22"/>
              </w:rPr>
              <w:t>amount</w:t>
            </w:r>
            <w:proofErr w:type="gramEnd"/>
            <w:r w:rsidRPr="00507956">
              <w:rPr>
                <w:rFonts w:ascii="Arial" w:hAnsi="Arial" w:cs="Arial"/>
                <w:sz w:val="22"/>
                <w:szCs w:val="22"/>
              </w:rPr>
              <w:t xml:space="preserve"> of minutes that was </w:t>
            </w:r>
            <w:r w:rsidR="00F715A6">
              <w:rPr>
                <w:rFonts w:ascii="Arial" w:hAnsi="Arial" w:cs="Arial"/>
                <w:sz w:val="22"/>
                <w:szCs w:val="22"/>
              </w:rPr>
              <w:t>carved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out in the </w:t>
            </w:r>
            <w:r w:rsidR="002D5696">
              <w:rPr>
                <w:rFonts w:ascii="Arial" w:hAnsi="Arial" w:cs="Arial"/>
                <w:sz w:val="22"/>
                <w:szCs w:val="22"/>
              </w:rPr>
              <w:t>CI</w:t>
            </w:r>
          </w:p>
          <w:p w14:paraId="0519394E" w14:textId="4E135770" w:rsidR="006F2BE5" w:rsidRDefault="00F77F0F" w:rsidP="0050795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>U</w:t>
            </w:r>
            <w:r w:rsidR="00D169D6" w:rsidRPr="00507956">
              <w:rPr>
                <w:rFonts w:ascii="Arial" w:hAnsi="Arial" w:cs="Arial"/>
                <w:sz w:val="22"/>
                <w:szCs w:val="22"/>
              </w:rPr>
              <w:t>navailability Record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.  If a “Full” </w:t>
            </w:r>
            <w:r w:rsidR="002713C0">
              <w:rPr>
                <w:rFonts w:ascii="Arial" w:hAnsi="Arial" w:cs="Arial"/>
                <w:sz w:val="22"/>
                <w:szCs w:val="22"/>
              </w:rPr>
              <w:t xml:space="preserve">carve 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out was applied, the </w:t>
            </w:r>
            <w:r w:rsidR="002D5696">
              <w:rPr>
                <w:rFonts w:ascii="Arial" w:hAnsi="Arial" w:cs="Arial"/>
                <w:sz w:val="22"/>
                <w:szCs w:val="22"/>
              </w:rPr>
              <w:t xml:space="preserve">total amount </w:t>
            </w:r>
          </w:p>
          <w:p w14:paraId="35AFA61C" w14:textId="7356A635" w:rsidR="006F2BE5" w:rsidRDefault="006F2BE5" w:rsidP="0050795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of minutes from the CI Unavailability record will </w:t>
            </w:r>
            <w:r w:rsidR="002D5696">
              <w:rPr>
                <w:rFonts w:ascii="Arial" w:hAnsi="Arial" w:cs="Arial"/>
                <w:sz w:val="22"/>
                <w:szCs w:val="22"/>
              </w:rPr>
              <w:t>appear here.  If a “Partial”</w:t>
            </w:r>
          </w:p>
          <w:p w14:paraId="213E61FF" w14:textId="35829A06" w:rsidR="006F2BE5" w:rsidRDefault="006F2BE5" w:rsidP="0050795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</w:t>
            </w:r>
            <w:r w:rsidR="002713C0">
              <w:rPr>
                <w:rFonts w:ascii="Arial" w:hAnsi="Arial" w:cs="Arial"/>
                <w:sz w:val="22"/>
                <w:szCs w:val="22"/>
              </w:rPr>
              <w:t xml:space="preserve">carve </w:t>
            </w:r>
            <w:r>
              <w:rPr>
                <w:rFonts w:ascii="Arial" w:hAnsi="Arial" w:cs="Arial"/>
                <w:sz w:val="22"/>
                <w:szCs w:val="22"/>
              </w:rPr>
              <w:t xml:space="preserve">out was applied, only the </w:t>
            </w:r>
            <w:r w:rsidR="002D5696">
              <w:rPr>
                <w:rFonts w:ascii="Arial" w:hAnsi="Arial" w:cs="Arial"/>
                <w:sz w:val="22"/>
                <w:szCs w:val="22"/>
              </w:rPr>
              <w:t>minutes in the second CI Unavailability</w:t>
            </w:r>
          </w:p>
          <w:p w14:paraId="3D742FD4" w14:textId="77777777" w:rsidR="008E596E" w:rsidRDefault="006F2BE5" w:rsidP="0050795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record will appear.  </w:t>
            </w:r>
          </w:p>
          <w:p w14:paraId="6CCB6284" w14:textId="77777777" w:rsidR="008E596E" w:rsidRDefault="008E596E" w:rsidP="008E596E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For more information see:</w:t>
            </w:r>
          </w:p>
          <w:p w14:paraId="13F75446" w14:textId="17D5F797" w:rsidR="00C73BEF" w:rsidRDefault="008E596E" w:rsidP="00E858E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hyperlink r:id="rId19" w:history="1">
              <w:r w:rsidRPr="008E596E">
                <w:rPr>
                  <w:rStyle w:val="Hyperlink"/>
                  <w:rFonts w:ascii="Arial" w:hAnsi="Arial" w:cs="Arial"/>
                  <w:sz w:val="22"/>
                  <w:szCs w:val="22"/>
                </w:rPr>
                <w:t>Apply a Carve Out to CI Unavailability Records Procedure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E858EB">
              <w:rPr>
                <w:rFonts w:ascii="Arial" w:hAnsi="Arial" w:cs="Arial"/>
                <w:sz w:val="22"/>
                <w:szCs w:val="22"/>
              </w:rPr>
              <w:t xml:space="preserve">                            </w:t>
            </w:r>
          </w:p>
          <w:p w14:paraId="7C8FC1A4" w14:textId="77777777" w:rsidR="004C7CD6" w:rsidRDefault="004C7CD6" w:rsidP="004C7CD6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7CD6">
              <w:rPr>
                <w:rFonts w:ascii="Arial" w:hAnsi="Arial" w:cs="Arial"/>
                <w:b/>
                <w:sz w:val="22"/>
                <w:szCs w:val="22"/>
              </w:rPr>
              <w:t>BTS_Description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E6636">
              <w:rPr>
                <w:rFonts w:ascii="Arial" w:hAnsi="Arial" w:cs="Arial"/>
                <w:sz w:val="22"/>
                <w:szCs w:val="22"/>
              </w:rPr>
              <w:t xml:space="preserve">The Service Target time frame for the specified date in the </w:t>
            </w:r>
            <w:r>
              <w:rPr>
                <w:rFonts w:ascii="Arial" w:hAnsi="Arial" w:cs="Arial"/>
                <w:sz w:val="22"/>
                <w:szCs w:val="22"/>
              </w:rPr>
              <w:t xml:space="preserve">“Date” field. </w:t>
            </w:r>
          </w:p>
          <w:p w14:paraId="3BD3E4F0" w14:textId="0F428FF6" w:rsidR="004C7CD6" w:rsidRDefault="004C7CD6" w:rsidP="004C7CD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</w:t>
            </w:r>
            <w:r w:rsidRPr="004C7CD6">
              <w:rPr>
                <w:rFonts w:ascii="Arial" w:hAnsi="Arial" w:cs="Arial"/>
                <w:sz w:val="22"/>
                <w:szCs w:val="22"/>
              </w:rPr>
              <w:t>It will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368F2">
              <w:rPr>
                <w:rFonts w:ascii="Arial" w:hAnsi="Arial" w:cs="Arial"/>
                <w:sz w:val="22"/>
                <w:szCs w:val="22"/>
              </w:rPr>
              <w:t>m</w:t>
            </w:r>
            <w:r w:rsidRPr="009E6636">
              <w:rPr>
                <w:rFonts w:ascii="Arial" w:hAnsi="Arial" w:cs="Arial"/>
                <w:sz w:val="22"/>
                <w:szCs w:val="22"/>
              </w:rPr>
              <w:t xml:space="preserve">atch the availability time frame for the specified day </w:t>
            </w:r>
            <w:r>
              <w:rPr>
                <w:rFonts w:ascii="Arial" w:hAnsi="Arial" w:cs="Arial"/>
                <w:sz w:val="22"/>
                <w:szCs w:val="22"/>
              </w:rPr>
              <w:t xml:space="preserve">of the week </w:t>
            </w:r>
          </w:p>
          <w:p w14:paraId="3B8788C1" w14:textId="00BB106F" w:rsidR="001F4454" w:rsidRDefault="004C7CD6" w:rsidP="004C7CD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on the Master Record.</w:t>
            </w:r>
          </w:p>
          <w:p w14:paraId="55DC9076" w14:textId="77777777" w:rsidR="001135D9" w:rsidRDefault="001135D9" w:rsidP="001135D9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1135D9">
              <w:rPr>
                <w:rFonts w:ascii="Arial" w:hAnsi="Arial" w:cs="Arial"/>
                <w:b/>
                <w:sz w:val="22"/>
                <w:szCs w:val="22"/>
              </w:rPr>
              <w:t>Compliance Target:</w:t>
            </w:r>
            <w:r>
              <w:rPr>
                <w:rFonts w:ascii="Arial" w:hAnsi="Arial" w:cs="Arial"/>
                <w:sz w:val="22"/>
                <w:szCs w:val="22"/>
              </w:rPr>
              <w:t xml:space="preserve"> The Service Target percentage based on what is set in the </w:t>
            </w:r>
          </w:p>
          <w:p w14:paraId="64FD56BA" w14:textId="2460E232" w:rsidR="001135D9" w:rsidRDefault="001135D9" w:rsidP="001135D9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</w:t>
            </w:r>
            <w:r w:rsidR="00C922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137D">
              <w:rPr>
                <w:rFonts w:ascii="Arial" w:hAnsi="Arial" w:cs="Arial"/>
                <w:sz w:val="22"/>
                <w:szCs w:val="22"/>
              </w:rPr>
              <w:t>“Compliance Target” field of the Master Record.</w:t>
            </w:r>
          </w:p>
          <w:p w14:paraId="69827A73" w14:textId="0AE63844" w:rsidR="00B60BFF" w:rsidRDefault="00B60BFF" w:rsidP="00B60BFF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60BFF">
              <w:rPr>
                <w:rFonts w:ascii="Arial" w:hAnsi="Arial" w:cs="Arial"/>
                <w:b/>
                <w:sz w:val="22"/>
                <w:szCs w:val="22"/>
              </w:rPr>
              <w:t>OverAllStartTime</w:t>
            </w:r>
            <w:proofErr w:type="spellEnd"/>
            <w:r w:rsidRPr="00B60BFF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B39AF">
              <w:rPr>
                <w:rFonts w:ascii="Arial" w:hAnsi="Arial" w:cs="Arial"/>
                <w:sz w:val="22"/>
                <w:szCs w:val="22"/>
              </w:rPr>
              <w:t>Displays</w:t>
            </w:r>
            <w:r>
              <w:rPr>
                <w:rFonts w:ascii="Arial" w:hAnsi="Arial" w:cs="Arial"/>
                <w:sz w:val="22"/>
                <w:szCs w:val="22"/>
              </w:rPr>
              <w:t xml:space="preserve"> the start date and time of the Measurement Record.  </w:t>
            </w:r>
            <w:r w:rsidR="00BB39AF">
              <w:rPr>
                <w:rFonts w:ascii="Arial" w:hAnsi="Arial" w:cs="Arial"/>
                <w:sz w:val="22"/>
                <w:szCs w:val="22"/>
              </w:rPr>
              <w:t>The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E4FA03F" w14:textId="38D7CE42" w:rsidR="00C922B8" w:rsidRDefault="00B60BFF" w:rsidP="00B60BFF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</w:t>
            </w:r>
            <w:r w:rsidR="00F647A1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F008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expected date should always be the first of the month and </w:t>
            </w:r>
            <w:r w:rsidR="00BB39AF">
              <w:rPr>
                <w:rFonts w:ascii="Arial" w:hAnsi="Arial" w:cs="Arial"/>
                <w:sz w:val="22"/>
                <w:szCs w:val="22"/>
              </w:rPr>
              <w:t>the expected</w:t>
            </w:r>
          </w:p>
          <w:p w14:paraId="5DADFB21" w14:textId="71E563C8" w:rsidR="00B60BFF" w:rsidRDefault="00C922B8" w:rsidP="00B60BFF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</w:t>
            </w:r>
            <w:r w:rsidR="004F00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60BFF">
              <w:rPr>
                <w:rFonts w:ascii="Arial" w:hAnsi="Arial" w:cs="Arial"/>
                <w:sz w:val="22"/>
                <w:szCs w:val="22"/>
              </w:rPr>
              <w:t xml:space="preserve">time should always be 12:00:00 AM. </w:t>
            </w:r>
          </w:p>
          <w:p w14:paraId="4B20F78C" w14:textId="236DDCD9" w:rsidR="00F306CF" w:rsidRDefault="00F306CF" w:rsidP="00F306CF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F306CF">
              <w:rPr>
                <w:rFonts w:ascii="Arial" w:hAnsi="Arial" w:cs="Arial"/>
                <w:b/>
                <w:sz w:val="22"/>
                <w:szCs w:val="22"/>
              </w:rPr>
              <w:t>Error 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This is not being used at this time.</w:t>
            </w:r>
          </w:p>
          <w:p w14:paraId="48BE25F5" w14:textId="502697C6" w:rsidR="00F306CF" w:rsidRDefault="00F306CF" w:rsidP="00CA397D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F306CF">
              <w:rPr>
                <w:rFonts w:ascii="Arial" w:hAnsi="Arial" w:cs="Arial"/>
                <w:b/>
                <w:sz w:val="22"/>
                <w:szCs w:val="22"/>
              </w:rPr>
              <w:t>Blackout 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This information is pulled from the Incident Ticket Work Detail log</w:t>
            </w:r>
          </w:p>
          <w:p w14:paraId="23058E6A" w14:textId="4747893A" w:rsidR="00F306CF" w:rsidRDefault="00CA397D" w:rsidP="00CA397D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  <w:r w:rsidR="00F306CF">
              <w:rPr>
                <w:rFonts w:ascii="Arial" w:hAnsi="Arial" w:cs="Arial"/>
                <w:sz w:val="22"/>
                <w:szCs w:val="22"/>
              </w:rPr>
              <w:t xml:space="preserve">when a comment is added and the “Work Type Info” is set to “SLA </w:t>
            </w:r>
          </w:p>
          <w:p w14:paraId="1E1A940C" w14:textId="77777777" w:rsidR="008E596E" w:rsidRDefault="00CA397D" w:rsidP="00CA397D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C73BE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c</w:t>
            </w:r>
            <w:r w:rsidR="00F306CF">
              <w:rPr>
                <w:rFonts w:ascii="Arial" w:hAnsi="Arial" w:cs="Arial"/>
                <w:sz w:val="22"/>
                <w:szCs w:val="22"/>
              </w:rPr>
              <w:t>omment”.</w:t>
            </w:r>
            <w:r w:rsidR="0037346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E55E9E7" w14:textId="77777777" w:rsidR="008E596E" w:rsidRDefault="008E596E" w:rsidP="00CA397D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For more information see:</w:t>
            </w:r>
          </w:p>
          <w:p w14:paraId="4743DC48" w14:textId="551464C5" w:rsidR="00CA397D" w:rsidRPr="00024B89" w:rsidRDefault="008E596E" w:rsidP="00CA397D">
            <w:pPr>
              <w:pStyle w:val="BodyText1"/>
              <w:ind w:left="720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  <w:r w:rsidR="00024B89">
              <w:rPr>
                <w:rStyle w:val="Hyperlink"/>
                <w:rFonts w:ascii="Arial" w:hAnsi="Arial" w:cs="Arial"/>
                <w:sz w:val="22"/>
                <w:szCs w:val="22"/>
              </w:rPr>
              <w:fldChar w:fldCharType="begin"/>
            </w:r>
            <w:r w:rsidR="00024B89">
              <w:rPr>
                <w:rStyle w:val="Hyperlink"/>
                <w:rFonts w:ascii="Arial" w:hAnsi="Arial" w:cs="Arial"/>
                <w:sz w:val="22"/>
                <w:szCs w:val="22"/>
              </w:rPr>
              <w:instrText xml:space="preserve"> HYPERLINK "../SLA%20Reporting%20Procedures/Add%20Comments%20to%20SLM%20Incident%20Ticket%20Procedure.docx" </w:instrText>
            </w:r>
            <w:r w:rsidR="00024B89">
              <w:rPr>
                <w:rStyle w:val="Hyperlink"/>
                <w:rFonts w:ascii="Arial" w:hAnsi="Arial" w:cs="Arial"/>
                <w:sz w:val="22"/>
                <w:szCs w:val="22"/>
              </w:rPr>
              <w:fldChar w:fldCharType="separate"/>
            </w:r>
            <w:r w:rsidRPr="00024B89">
              <w:rPr>
                <w:rStyle w:val="Hyperlink"/>
                <w:rFonts w:ascii="Arial" w:hAnsi="Arial" w:cs="Arial"/>
                <w:sz w:val="22"/>
                <w:szCs w:val="22"/>
              </w:rPr>
              <w:t>Add Comments to SLM Incident Ticket Procedure.</w:t>
            </w:r>
          </w:p>
          <w:p w14:paraId="6D8DF3C8" w14:textId="0D4C83BB" w:rsidR="008D4965" w:rsidRDefault="00024B89" w:rsidP="008D496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end"/>
            </w:r>
            <w:r w:rsidR="00646924" w:rsidRPr="00646924">
              <w:rPr>
                <w:rFonts w:ascii="Arial" w:hAnsi="Arial" w:cs="Arial"/>
                <w:b/>
                <w:sz w:val="22"/>
                <w:szCs w:val="22"/>
              </w:rPr>
              <w:t>Verified:</w:t>
            </w:r>
            <w:r w:rsidR="006469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5DC4">
              <w:rPr>
                <w:rFonts w:ascii="Arial" w:hAnsi="Arial" w:cs="Arial"/>
                <w:sz w:val="22"/>
                <w:szCs w:val="22"/>
              </w:rPr>
              <w:t>Display</w:t>
            </w:r>
            <w:r w:rsidR="000D6F90">
              <w:rPr>
                <w:rFonts w:ascii="Arial" w:hAnsi="Arial" w:cs="Arial"/>
                <w:sz w:val="22"/>
                <w:szCs w:val="22"/>
              </w:rPr>
              <w:t>s</w:t>
            </w:r>
            <w:r w:rsidR="00646924">
              <w:rPr>
                <w:rFonts w:ascii="Arial" w:hAnsi="Arial" w:cs="Arial"/>
                <w:sz w:val="22"/>
                <w:szCs w:val="22"/>
              </w:rPr>
              <w:t xml:space="preserve"> the </w:t>
            </w:r>
            <w:proofErr w:type="gramStart"/>
            <w:r w:rsidR="00646924">
              <w:rPr>
                <w:rFonts w:ascii="Arial" w:hAnsi="Arial" w:cs="Arial"/>
                <w:sz w:val="22"/>
                <w:szCs w:val="22"/>
              </w:rPr>
              <w:t>amount</w:t>
            </w:r>
            <w:proofErr w:type="gramEnd"/>
            <w:r w:rsidR="00646924">
              <w:rPr>
                <w:rFonts w:ascii="Arial" w:hAnsi="Arial" w:cs="Arial"/>
                <w:sz w:val="22"/>
                <w:szCs w:val="22"/>
              </w:rPr>
              <w:t xml:space="preserve"> of minutes that will appear on the SLM Report. </w:t>
            </w:r>
            <w:r w:rsidR="00965DC4">
              <w:rPr>
                <w:rFonts w:ascii="Arial" w:hAnsi="Arial" w:cs="Arial"/>
                <w:sz w:val="22"/>
                <w:szCs w:val="22"/>
              </w:rPr>
              <w:t>It is the result</w:t>
            </w:r>
            <w:r w:rsidR="006469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D693E3F" w14:textId="77777777" w:rsidR="007572C6" w:rsidRDefault="00646924" w:rsidP="0064692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="004F008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of</w:t>
            </w:r>
            <w:r w:rsidR="00FF2C28">
              <w:rPr>
                <w:rFonts w:ascii="Arial" w:hAnsi="Arial" w:cs="Arial"/>
                <w:sz w:val="22"/>
                <w:szCs w:val="22"/>
              </w:rPr>
              <w:t xml:space="preserve"> “</w:t>
            </w:r>
            <w:proofErr w:type="spellStart"/>
            <w:r w:rsidR="00FF2C28">
              <w:rPr>
                <w:rFonts w:ascii="Arial" w:hAnsi="Arial" w:cs="Arial"/>
                <w:sz w:val="22"/>
                <w:szCs w:val="22"/>
              </w:rPr>
              <w:t>TimeDuration</w:t>
            </w:r>
            <w:proofErr w:type="spellEnd"/>
            <w:r w:rsidR="00FF2C28">
              <w:rPr>
                <w:rFonts w:ascii="Arial" w:hAnsi="Arial" w:cs="Arial"/>
                <w:sz w:val="22"/>
                <w:szCs w:val="22"/>
              </w:rPr>
              <w:t>” mi</w:t>
            </w:r>
            <w:r w:rsidR="007572C6">
              <w:rPr>
                <w:rFonts w:ascii="Arial" w:hAnsi="Arial" w:cs="Arial"/>
                <w:sz w:val="22"/>
                <w:szCs w:val="22"/>
              </w:rPr>
              <w:t>n</w:t>
            </w:r>
            <w:r w:rsidR="00FF2C28">
              <w:rPr>
                <w:rFonts w:ascii="Arial" w:hAnsi="Arial" w:cs="Arial"/>
                <w:sz w:val="22"/>
                <w:szCs w:val="22"/>
              </w:rPr>
              <w:t xml:space="preserve">utes minus the “Error Duration” and “Blackout </w:t>
            </w:r>
            <w:r w:rsidR="00965DC4">
              <w:rPr>
                <w:rFonts w:ascii="Arial" w:hAnsi="Arial" w:cs="Arial"/>
                <w:sz w:val="22"/>
                <w:szCs w:val="22"/>
              </w:rPr>
              <w:t>D</w:t>
            </w:r>
            <w:r w:rsidR="00FF2C28">
              <w:rPr>
                <w:rFonts w:ascii="Arial" w:hAnsi="Arial" w:cs="Arial"/>
                <w:sz w:val="22"/>
                <w:szCs w:val="22"/>
              </w:rPr>
              <w:t>uration”</w:t>
            </w:r>
          </w:p>
          <w:p w14:paraId="3C68A9CC" w14:textId="285D2E72" w:rsidR="00646924" w:rsidRDefault="007572C6" w:rsidP="0064692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FF2C2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2C28">
              <w:rPr>
                <w:rFonts w:ascii="Arial" w:hAnsi="Arial" w:cs="Arial"/>
                <w:sz w:val="22"/>
                <w:szCs w:val="22"/>
              </w:rPr>
              <w:t>minutes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F2C28">
              <w:rPr>
                <w:rFonts w:ascii="Arial" w:hAnsi="Arial" w:cs="Arial"/>
                <w:sz w:val="22"/>
                <w:szCs w:val="22"/>
              </w:rPr>
              <w:t>also found on the Detail Record.</w:t>
            </w:r>
          </w:p>
          <w:p w14:paraId="20A60A2D" w14:textId="77777777" w:rsidR="003E00BA" w:rsidRDefault="00646924" w:rsidP="00646924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646924">
              <w:rPr>
                <w:rFonts w:ascii="Arial" w:hAnsi="Arial" w:cs="Arial"/>
                <w:b/>
                <w:sz w:val="22"/>
                <w:szCs w:val="22"/>
              </w:rPr>
              <w:t>Error:</w:t>
            </w:r>
            <w:r>
              <w:rPr>
                <w:rFonts w:ascii="Arial" w:hAnsi="Arial" w:cs="Arial"/>
                <w:sz w:val="22"/>
                <w:szCs w:val="22"/>
              </w:rPr>
              <w:t xml:space="preserve"> This is the amount of </w:t>
            </w:r>
            <w:r w:rsidR="00CA397D">
              <w:rPr>
                <w:rFonts w:ascii="Arial" w:hAnsi="Arial" w:cs="Arial"/>
                <w:sz w:val="22"/>
                <w:szCs w:val="22"/>
              </w:rPr>
              <w:t xml:space="preserve">error </w:t>
            </w:r>
            <w:r>
              <w:rPr>
                <w:rFonts w:ascii="Arial" w:hAnsi="Arial" w:cs="Arial"/>
                <w:sz w:val="22"/>
                <w:szCs w:val="22"/>
              </w:rPr>
              <w:t xml:space="preserve">minutes that will appear on the SLM Report.  It </w:t>
            </w:r>
            <w:r w:rsidR="003E00BA">
              <w:rPr>
                <w:rFonts w:ascii="Arial" w:hAnsi="Arial" w:cs="Arial"/>
                <w:sz w:val="22"/>
                <w:szCs w:val="22"/>
              </w:rPr>
              <w:t>is the total of</w:t>
            </w:r>
          </w:p>
          <w:p w14:paraId="69EBB65B" w14:textId="12B4B492" w:rsidR="003E00BA" w:rsidRDefault="003E00BA" w:rsidP="003E00BA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“Error Duration” minutes minus the “Blackout Duration” minutes.</w:t>
            </w:r>
            <w:r w:rsidR="006469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65D78AE" w14:textId="77777777" w:rsidR="00B95630" w:rsidRDefault="00CA397D" w:rsidP="003E00BA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CA397D">
              <w:rPr>
                <w:rFonts w:ascii="Arial" w:hAnsi="Arial" w:cs="Arial"/>
                <w:b/>
                <w:sz w:val="22"/>
                <w:szCs w:val="22"/>
              </w:rPr>
              <w:t>Actual Percentage:</w:t>
            </w:r>
            <w:r>
              <w:rPr>
                <w:rFonts w:ascii="Arial" w:hAnsi="Arial" w:cs="Arial"/>
                <w:sz w:val="22"/>
                <w:szCs w:val="22"/>
              </w:rPr>
              <w:t xml:space="preserve"> This is the percentage of </w:t>
            </w:r>
            <w:r w:rsidR="00B95630">
              <w:rPr>
                <w:rFonts w:ascii="Arial" w:hAnsi="Arial" w:cs="Arial"/>
                <w:sz w:val="22"/>
                <w:szCs w:val="22"/>
              </w:rPr>
              <w:t>available</w:t>
            </w:r>
            <w:r>
              <w:rPr>
                <w:rFonts w:ascii="Arial" w:hAnsi="Arial" w:cs="Arial"/>
                <w:sz w:val="22"/>
                <w:szCs w:val="22"/>
              </w:rPr>
              <w:t xml:space="preserve"> minutes that will appear on </w:t>
            </w:r>
            <w:r w:rsidR="00B95630">
              <w:rPr>
                <w:rFonts w:ascii="Arial" w:hAnsi="Arial" w:cs="Arial"/>
                <w:sz w:val="22"/>
                <w:szCs w:val="22"/>
              </w:rPr>
              <w:t xml:space="preserve">the SLM </w:t>
            </w:r>
          </w:p>
          <w:p w14:paraId="2FC328CF" w14:textId="77777777" w:rsidR="00DE0CFE" w:rsidRDefault="00B95630" w:rsidP="00965DC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Report.  It is the result of the </w:t>
            </w:r>
            <w:r w:rsidR="00965DC4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="00965DC4">
              <w:rPr>
                <w:rFonts w:ascii="Arial" w:hAnsi="Arial" w:cs="Arial"/>
                <w:sz w:val="22"/>
                <w:szCs w:val="22"/>
              </w:rPr>
              <w:t>TimeDuration</w:t>
            </w:r>
            <w:proofErr w:type="spellEnd"/>
            <w:r w:rsidR="00965DC4">
              <w:rPr>
                <w:rFonts w:ascii="Arial" w:hAnsi="Arial" w:cs="Arial"/>
                <w:sz w:val="22"/>
                <w:szCs w:val="22"/>
              </w:rPr>
              <w:t xml:space="preserve">” minutes minus the “Error </w:t>
            </w:r>
          </w:p>
          <w:p w14:paraId="140FA2F0" w14:textId="75BEEF9A" w:rsidR="00D169D6" w:rsidRDefault="00DE0CFE" w:rsidP="00B424D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</w:t>
            </w:r>
            <w:r w:rsidR="00965DC4">
              <w:rPr>
                <w:rFonts w:ascii="Arial" w:hAnsi="Arial" w:cs="Arial"/>
                <w:sz w:val="22"/>
                <w:szCs w:val="22"/>
              </w:rPr>
              <w:t>Duration” minutes mult</w:t>
            </w:r>
            <w:r w:rsidR="00B424D0">
              <w:rPr>
                <w:rFonts w:ascii="Arial" w:hAnsi="Arial" w:cs="Arial"/>
                <w:sz w:val="22"/>
                <w:szCs w:val="22"/>
              </w:rPr>
              <w:t>i</w:t>
            </w:r>
            <w:r w:rsidR="00965DC4">
              <w:rPr>
                <w:rFonts w:ascii="Arial" w:hAnsi="Arial" w:cs="Arial"/>
                <w:sz w:val="22"/>
                <w:szCs w:val="22"/>
              </w:rPr>
              <w:t>pl</w:t>
            </w:r>
            <w:r w:rsidR="00B424D0">
              <w:rPr>
                <w:rFonts w:ascii="Arial" w:hAnsi="Arial" w:cs="Arial"/>
                <w:sz w:val="22"/>
                <w:szCs w:val="22"/>
              </w:rPr>
              <w:t>i</w:t>
            </w:r>
            <w:r w:rsidR="00965DC4">
              <w:rPr>
                <w:rFonts w:ascii="Arial" w:hAnsi="Arial" w:cs="Arial"/>
                <w:sz w:val="22"/>
                <w:szCs w:val="22"/>
              </w:rPr>
              <w:t xml:space="preserve">ed by 100%. </w:t>
            </w:r>
          </w:p>
          <w:p w14:paraId="21AB9A1B" w14:textId="18BC8731" w:rsidR="00D169D6" w:rsidRDefault="00D169D6" w:rsidP="00D169D6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</w:t>
            </w:r>
          </w:p>
          <w:p w14:paraId="65442A6B" w14:textId="77777777" w:rsidR="00D26AC0" w:rsidRDefault="00D26AC0" w:rsidP="0049715B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3686D58" wp14:editId="616EE211">
                  <wp:extent cx="6259217" cy="2457450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195" cy="249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1F872" w14:textId="77777777" w:rsidR="001641E7" w:rsidRDefault="001641E7" w:rsidP="0049715B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C188DBD" w14:textId="29334710" w:rsidR="001641E7" w:rsidRDefault="001641E7" w:rsidP="001641E7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1140F6">
              <w:rPr>
                <w:rFonts w:ascii="Arial" w:hAnsi="Arial" w:cs="Arial"/>
                <w:b/>
                <w:i/>
                <w:sz w:val="22"/>
                <w:szCs w:val="22"/>
              </w:rPr>
              <w:lastRenderedPageBreak/>
              <w:t>Note:</w:t>
            </w:r>
            <w:r w:rsidRPr="001140F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4A55D8">
              <w:rPr>
                <w:rFonts w:ascii="Arial" w:hAnsi="Arial" w:cs="Arial"/>
                <w:i/>
                <w:sz w:val="22"/>
                <w:szCs w:val="22"/>
              </w:rPr>
              <w:t>An automatic Master Refresh runs at 12:30 AM each morning, which creates</w:t>
            </w:r>
            <w:r w:rsidR="00CF0737">
              <w:rPr>
                <w:rFonts w:ascii="Arial" w:hAnsi="Arial" w:cs="Arial"/>
                <w:i/>
                <w:sz w:val="22"/>
                <w:szCs w:val="22"/>
              </w:rPr>
              <w:t xml:space="preserve"> a new daily </w:t>
            </w:r>
            <w:r w:rsidRPr="004A55D8">
              <w:rPr>
                <w:rFonts w:ascii="Arial" w:hAnsi="Arial" w:cs="Arial"/>
                <w:i/>
                <w:sz w:val="22"/>
                <w:szCs w:val="22"/>
              </w:rPr>
              <w:t>Detail Record.  A Master Refresh</w:t>
            </w:r>
            <w:r w:rsidR="00701D6F">
              <w:rPr>
                <w:rFonts w:ascii="Arial" w:hAnsi="Arial" w:cs="Arial"/>
                <w:i/>
                <w:sz w:val="22"/>
                <w:szCs w:val="22"/>
              </w:rPr>
              <w:t xml:space="preserve"> is</w:t>
            </w:r>
            <w:r w:rsidRPr="004A55D8">
              <w:rPr>
                <w:rFonts w:ascii="Arial" w:hAnsi="Arial" w:cs="Arial"/>
                <w:i/>
                <w:sz w:val="22"/>
                <w:szCs w:val="22"/>
              </w:rPr>
              <w:t xml:space="preserve"> run manually to update the Detail Record.  This is to incorporate carve outs and comments that are applied to the CI Unavailability record and </w:t>
            </w:r>
            <w:r w:rsidR="001B4431">
              <w:rPr>
                <w:rFonts w:ascii="Arial" w:hAnsi="Arial" w:cs="Arial"/>
                <w:i/>
                <w:sz w:val="22"/>
                <w:szCs w:val="22"/>
              </w:rPr>
              <w:t xml:space="preserve">SLM </w:t>
            </w:r>
            <w:r w:rsidRPr="004A55D8">
              <w:rPr>
                <w:rFonts w:ascii="Arial" w:hAnsi="Arial" w:cs="Arial"/>
                <w:i/>
                <w:sz w:val="22"/>
                <w:szCs w:val="22"/>
              </w:rPr>
              <w:t xml:space="preserve">Incident ticket.  </w:t>
            </w:r>
          </w:p>
          <w:p w14:paraId="62DBDFD3" w14:textId="13900227" w:rsidR="001B4431" w:rsidRPr="00A30BFE" w:rsidRDefault="001B4431" w:rsidP="00CF0737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800C33" w14:textId="340EC155" w:rsidR="008E6F2A" w:rsidRDefault="00666ADA" w:rsidP="001972A2">
      <w:pPr>
        <w:rPr>
          <w:rFonts w:cs="Arial"/>
          <w:sz w:val="22"/>
          <w:szCs w:val="22"/>
        </w:rPr>
      </w:pPr>
      <w:r>
        <w:rPr>
          <w:rFonts w:cs="Arial"/>
          <w:b/>
        </w:rPr>
        <w:lastRenderedPageBreak/>
        <w:br w:type="page"/>
      </w:r>
    </w:p>
    <w:p w14:paraId="4360DA4B" w14:textId="77777777" w:rsidR="008E6F2A" w:rsidRDefault="008E6F2A" w:rsidP="008E6F2A">
      <w:pPr>
        <w:rPr>
          <w:rFonts w:cs="Arial"/>
          <w:sz w:val="22"/>
          <w:szCs w:val="22"/>
        </w:rPr>
      </w:pPr>
    </w:p>
    <w:p w14:paraId="5E619012" w14:textId="4F9BC9D1" w:rsidR="008E6F2A" w:rsidRPr="00BC3A3B" w:rsidRDefault="008E6F2A" w:rsidP="008E6F2A">
      <w:pPr>
        <w:rPr>
          <w:rFonts w:cs="Arial"/>
          <w:b/>
        </w:rPr>
      </w:pPr>
      <w:bookmarkStart w:id="2" w:name="_Hlk535487716"/>
      <w:r w:rsidRPr="00BC3A3B">
        <w:rPr>
          <w:rFonts w:cs="Arial"/>
          <w:b/>
        </w:rPr>
        <w:t xml:space="preserve">Appendix </w:t>
      </w:r>
      <w:r w:rsidR="006B619A">
        <w:rPr>
          <w:rFonts w:cs="Arial"/>
          <w:b/>
        </w:rPr>
        <w:t>A</w:t>
      </w:r>
      <w:r w:rsidRPr="00BC3A3B">
        <w:rPr>
          <w:rFonts w:cs="Arial"/>
          <w:b/>
        </w:rPr>
        <w:t xml:space="preserve"> – Business Units</w:t>
      </w:r>
    </w:p>
    <w:p w14:paraId="5FE0E31F" w14:textId="77777777" w:rsidR="008E6F2A" w:rsidRPr="00BC3A3B" w:rsidRDefault="008E6F2A" w:rsidP="008E6F2A">
      <w:pPr>
        <w:rPr>
          <w:rFonts w:cs="Arial"/>
          <w:sz w:val="22"/>
          <w:szCs w:val="22"/>
        </w:rPr>
      </w:pPr>
    </w:p>
    <w:p w14:paraId="5175FB45" w14:textId="77777777" w:rsidR="008E6F2A" w:rsidRPr="00BC3A3B" w:rsidRDefault="008E6F2A" w:rsidP="008E6F2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current</w:t>
      </w:r>
      <w:r w:rsidRPr="00BC3A3B">
        <w:rPr>
          <w:rFonts w:cs="Arial"/>
          <w:sz w:val="22"/>
          <w:szCs w:val="22"/>
        </w:rPr>
        <w:t xml:space="preserve"> Business Units </w:t>
      </w:r>
      <w:r>
        <w:rPr>
          <w:rFonts w:cs="Arial"/>
          <w:sz w:val="22"/>
          <w:szCs w:val="22"/>
        </w:rPr>
        <w:t>must appear exactly as listed in the “Business Unit” field of the Master Record.</w:t>
      </w:r>
    </w:p>
    <w:p w14:paraId="36356C32" w14:textId="2684752F" w:rsidR="008E6F2A" w:rsidRDefault="008E6F2A" w:rsidP="008E6F2A">
      <w:pPr>
        <w:rPr>
          <w:rFonts w:cs="Arial"/>
        </w:rPr>
      </w:pPr>
    </w:p>
    <w:p w14:paraId="382F98DA" w14:textId="77777777" w:rsidR="00080A59" w:rsidRPr="00624163" w:rsidRDefault="00080A59" w:rsidP="00080A5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Jackson Enterprise Technology </w:t>
      </w:r>
    </w:p>
    <w:p w14:paraId="429062EB" w14:textId="77777777" w:rsidR="00080A59" w:rsidRDefault="00080A59" w:rsidP="008E6F2A">
      <w:pPr>
        <w:rPr>
          <w:rFonts w:cs="Arial"/>
        </w:rPr>
      </w:pPr>
    </w:p>
    <w:p w14:paraId="3A8483BF" w14:textId="77777777" w:rsidR="008E6F2A" w:rsidRDefault="008E6F2A" w:rsidP="008E6F2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JNL Actuarial SLA</w:t>
      </w:r>
    </w:p>
    <w:p w14:paraId="08BEF81A" w14:textId="77777777" w:rsidR="008E6F2A" w:rsidRDefault="008E6F2A" w:rsidP="008E6F2A">
      <w:pPr>
        <w:rPr>
          <w:rFonts w:cs="Arial"/>
          <w:sz w:val="22"/>
          <w:szCs w:val="22"/>
        </w:rPr>
      </w:pPr>
    </w:p>
    <w:p w14:paraId="2140BC63" w14:textId="77777777" w:rsidR="008E6F2A" w:rsidRDefault="008E6F2A" w:rsidP="008E6F2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JNL Finance SLA</w:t>
      </w:r>
    </w:p>
    <w:p w14:paraId="4B87EB9E" w14:textId="77777777" w:rsidR="008E6F2A" w:rsidRDefault="008E6F2A" w:rsidP="008E6F2A">
      <w:pPr>
        <w:rPr>
          <w:rFonts w:cs="Arial"/>
          <w:sz w:val="22"/>
          <w:szCs w:val="22"/>
        </w:rPr>
      </w:pPr>
    </w:p>
    <w:p w14:paraId="3866FB71" w14:textId="77777777" w:rsidR="008E6F2A" w:rsidRDefault="008E6F2A" w:rsidP="008E6F2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JNL Asset Management </w:t>
      </w:r>
    </w:p>
    <w:p w14:paraId="19B30C2D" w14:textId="77777777" w:rsidR="008E6F2A" w:rsidRDefault="008E6F2A" w:rsidP="008E6F2A">
      <w:pPr>
        <w:rPr>
          <w:rFonts w:cs="Arial"/>
          <w:sz w:val="22"/>
          <w:szCs w:val="22"/>
        </w:rPr>
      </w:pPr>
    </w:p>
    <w:p w14:paraId="04E6E701" w14:textId="77777777" w:rsidR="008E6F2A" w:rsidRDefault="008E6F2A" w:rsidP="008E6F2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JNL Operations SLA</w:t>
      </w:r>
    </w:p>
    <w:p w14:paraId="2938BDDF" w14:textId="77777777" w:rsidR="008E6F2A" w:rsidRDefault="008E6F2A" w:rsidP="008E6F2A">
      <w:pPr>
        <w:rPr>
          <w:rFonts w:cs="Arial"/>
          <w:sz w:val="22"/>
          <w:szCs w:val="22"/>
        </w:rPr>
      </w:pPr>
    </w:p>
    <w:bookmarkEnd w:id="2"/>
    <w:p w14:paraId="542D4546" w14:textId="1507C7FA" w:rsidR="00666ADA" w:rsidRDefault="00666ADA" w:rsidP="008E6F2A">
      <w:pPr>
        <w:rPr>
          <w:rFonts w:cs="Arial"/>
        </w:rPr>
      </w:pPr>
    </w:p>
    <w:p w14:paraId="668F810F" w14:textId="2E0F15EC" w:rsidR="00080A59" w:rsidRDefault="00080A59" w:rsidP="008E6F2A">
      <w:pPr>
        <w:rPr>
          <w:rFonts w:cs="Arial"/>
        </w:rPr>
      </w:pPr>
    </w:p>
    <w:p w14:paraId="6CF4A7B4" w14:textId="77777777" w:rsidR="006B619A" w:rsidRDefault="006B619A" w:rsidP="008E6F2A">
      <w:pPr>
        <w:rPr>
          <w:rFonts w:cs="Arial"/>
        </w:rPr>
      </w:pPr>
    </w:p>
    <w:p w14:paraId="67C763C5" w14:textId="31D67A84" w:rsidR="00666ADA" w:rsidRDefault="00666ADA" w:rsidP="00666ADA">
      <w:pPr>
        <w:rPr>
          <w:rFonts w:cs="Arial"/>
        </w:rPr>
      </w:pPr>
    </w:p>
    <w:p w14:paraId="351BB598" w14:textId="02FD5003" w:rsidR="001972A2" w:rsidRDefault="001972A2" w:rsidP="001972A2">
      <w:pPr>
        <w:rPr>
          <w:rFonts w:cs="Arial"/>
          <w:b/>
        </w:rPr>
      </w:pPr>
      <w:bookmarkStart w:id="3" w:name="_Hlk536536621"/>
      <w:r>
        <w:rPr>
          <w:rFonts w:cs="Arial"/>
          <w:b/>
        </w:rPr>
        <w:t xml:space="preserve">Appendix </w:t>
      </w:r>
      <w:r w:rsidR="006B619A">
        <w:rPr>
          <w:rFonts w:cs="Arial"/>
          <w:b/>
        </w:rPr>
        <w:t>B</w:t>
      </w:r>
      <w:r>
        <w:rPr>
          <w:rFonts w:cs="Arial"/>
          <w:b/>
        </w:rPr>
        <w:t xml:space="preserve"> – Business Unit Abbreviations</w:t>
      </w:r>
    </w:p>
    <w:p w14:paraId="03124849" w14:textId="77777777" w:rsidR="001972A2" w:rsidRDefault="001972A2" w:rsidP="001972A2">
      <w:pPr>
        <w:rPr>
          <w:rFonts w:cs="Arial"/>
          <w:b/>
        </w:rPr>
      </w:pPr>
    </w:p>
    <w:p w14:paraId="6F6BD79B" w14:textId="77777777" w:rsidR="001972A2" w:rsidRDefault="001972A2" w:rsidP="001972A2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Actuarial – ACT</w:t>
      </w:r>
    </w:p>
    <w:p w14:paraId="173B5345" w14:textId="77777777" w:rsidR="001972A2" w:rsidRDefault="001972A2" w:rsidP="001972A2">
      <w:pPr>
        <w:rPr>
          <w:rFonts w:cs="Arial"/>
          <w:sz w:val="22"/>
          <w:szCs w:val="22"/>
        </w:rPr>
      </w:pPr>
    </w:p>
    <w:p w14:paraId="59F62F25" w14:textId="1D772BD0" w:rsidR="001972A2" w:rsidRDefault="001972A2" w:rsidP="001972A2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Finance – FIN</w:t>
      </w:r>
    </w:p>
    <w:p w14:paraId="7FD89D0E" w14:textId="340E21C4" w:rsidR="00080A59" w:rsidRDefault="00080A59" w:rsidP="001972A2">
      <w:pPr>
        <w:rPr>
          <w:rFonts w:cs="Arial"/>
          <w:sz w:val="22"/>
          <w:szCs w:val="22"/>
        </w:rPr>
      </w:pPr>
    </w:p>
    <w:p w14:paraId="1D322376" w14:textId="7669915D" w:rsidR="00080A59" w:rsidRDefault="00080A59" w:rsidP="001972A2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Jackson Enterprise Technology </w:t>
      </w:r>
      <w:r w:rsidR="00513D8D">
        <w:rPr>
          <w:rFonts w:cs="Arial"/>
          <w:sz w:val="22"/>
          <w:szCs w:val="22"/>
        </w:rPr>
        <w:t>-</w:t>
      </w:r>
      <w:r>
        <w:rPr>
          <w:rFonts w:cs="Arial"/>
          <w:sz w:val="22"/>
          <w:szCs w:val="22"/>
        </w:rPr>
        <w:t xml:space="preserve"> JET</w:t>
      </w:r>
    </w:p>
    <w:p w14:paraId="547B774E" w14:textId="77777777" w:rsidR="001972A2" w:rsidRDefault="001972A2" w:rsidP="001972A2">
      <w:pPr>
        <w:rPr>
          <w:rFonts w:cs="Arial"/>
          <w:sz w:val="22"/>
          <w:szCs w:val="22"/>
        </w:rPr>
      </w:pPr>
    </w:p>
    <w:p w14:paraId="1F9CD583" w14:textId="77777777" w:rsidR="001972A2" w:rsidRDefault="001972A2" w:rsidP="001972A2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JNL Asset Management – JNAM </w:t>
      </w:r>
    </w:p>
    <w:p w14:paraId="5D5B89AE" w14:textId="77777777" w:rsidR="001972A2" w:rsidRDefault="001972A2" w:rsidP="001972A2">
      <w:pPr>
        <w:rPr>
          <w:rFonts w:cs="Arial"/>
          <w:sz w:val="22"/>
          <w:szCs w:val="22"/>
        </w:rPr>
      </w:pPr>
    </w:p>
    <w:p w14:paraId="1BBDC9E1" w14:textId="77777777" w:rsidR="001972A2" w:rsidRDefault="001972A2" w:rsidP="001972A2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Operations – OPS</w:t>
      </w:r>
    </w:p>
    <w:bookmarkEnd w:id="3"/>
    <w:p w14:paraId="5AF68544" w14:textId="77777777" w:rsidR="001972A2" w:rsidRDefault="001972A2" w:rsidP="001972A2">
      <w:pPr>
        <w:rPr>
          <w:rFonts w:cs="Arial"/>
          <w:sz w:val="22"/>
          <w:szCs w:val="22"/>
        </w:rPr>
      </w:pPr>
    </w:p>
    <w:p w14:paraId="0C26EF86" w14:textId="0F52A29C" w:rsidR="00853E01" w:rsidRDefault="00853E01" w:rsidP="00666ADA">
      <w:pPr>
        <w:rPr>
          <w:rFonts w:cs="Arial"/>
        </w:rPr>
      </w:pPr>
    </w:p>
    <w:p w14:paraId="12C05C75" w14:textId="39800E65" w:rsidR="00845BA5" w:rsidRDefault="00845BA5" w:rsidP="00385E21">
      <w:pPr>
        <w:rPr>
          <w:rFonts w:cs="Arial"/>
          <w:b/>
        </w:rPr>
      </w:pPr>
    </w:p>
    <w:p w14:paraId="00B50BDE" w14:textId="3C94E897" w:rsidR="007572C6" w:rsidRDefault="007572C6" w:rsidP="00385E21">
      <w:pPr>
        <w:rPr>
          <w:rFonts w:cs="Arial"/>
          <w:b/>
        </w:rPr>
      </w:pPr>
    </w:p>
    <w:p w14:paraId="2BD8EEC7" w14:textId="77777777" w:rsidR="006B619A" w:rsidRDefault="006B619A" w:rsidP="00385E21">
      <w:pPr>
        <w:rPr>
          <w:rFonts w:cs="Arial"/>
          <w:b/>
        </w:rPr>
      </w:pPr>
    </w:p>
    <w:p w14:paraId="24E82E95" w14:textId="77777777" w:rsidR="0089619C" w:rsidRDefault="0089619C" w:rsidP="0089619C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7A4FC2D9" w14:textId="77777777" w:rsidR="0089619C" w:rsidRDefault="0089619C" w:rsidP="0089619C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60F2EBED" w14:textId="24C6C699" w:rsidR="0089619C" w:rsidRDefault="0089619C" w:rsidP="0089619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</w:t>
      </w:r>
      <w:r w:rsidR="0071706E">
        <w:rPr>
          <w:rFonts w:ascii="Arial" w:hAnsi="Arial" w:cs="Arial"/>
          <w:sz w:val="20"/>
        </w:rPr>
        <w:t>Service Level Management</w:t>
      </w:r>
    </w:p>
    <w:p w14:paraId="6251CEEB" w14:textId="1E310113" w:rsidR="0089619C" w:rsidRDefault="0089619C" w:rsidP="0089619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</w:t>
      </w:r>
      <w:r w:rsidR="0071706E">
        <w:rPr>
          <w:rFonts w:ascii="Arial" w:hAnsi="Arial" w:cs="Arial"/>
          <w:sz w:val="20"/>
        </w:rPr>
        <w:t>Service Level Management</w:t>
      </w:r>
    </w:p>
    <w:p w14:paraId="777BF5D1" w14:textId="77777777" w:rsidR="0089619C" w:rsidRDefault="0089619C" w:rsidP="0089619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64CD85B6" w:rsidR="00843C24" w:rsidRDefault="0071706E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</w:t>
            </w:r>
            <w:r w:rsidR="00843C24">
              <w:rPr>
                <w:rFonts w:cs="Arial"/>
              </w:rPr>
              <w:t xml:space="preserve">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0CA78DBE" w:rsidR="00843C24" w:rsidRDefault="0089619C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Bodeddula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Director, JET </w:t>
            </w:r>
            <w:r w:rsidR="0071706E">
              <w:rPr>
                <w:rFonts w:ascii="Arial" w:hAnsi="Arial" w:cs="Arial"/>
                <w:sz w:val="18"/>
                <w:szCs w:val="18"/>
              </w:rPr>
              <w:t>Service Level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4148C2B9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BD26C6">
              <w:rPr>
                <w:rFonts w:ascii="Arial" w:hAnsi="Arial" w:cs="Arial"/>
                <w:sz w:val="18"/>
                <w:szCs w:val="18"/>
              </w:rPr>
              <w:t>08/25/2017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F715A6" w:rsidRDefault="00F715A6">
      <w:r>
        <w:separator/>
      </w:r>
    </w:p>
  </w:endnote>
  <w:endnote w:type="continuationSeparator" w:id="0">
    <w:p w14:paraId="5C54B699" w14:textId="77777777" w:rsidR="00F715A6" w:rsidRDefault="00F7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F715A6" w:rsidRDefault="00F715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02C7C84B" w:rsidR="00F715A6" w:rsidRDefault="00F715A6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71706E">
      <w:rPr>
        <w:noProof/>
      </w:rPr>
      <w:t>4/13/2020 1:13 PM</w:t>
    </w:r>
    <w:r>
      <w:fldChar w:fldCharType="end"/>
    </w:r>
    <w:r>
      <w:t xml:space="preserve">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7C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7C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F715A6" w:rsidRDefault="00F715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F715A6" w:rsidRDefault="00F71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F715A6" w:rsidRDefault="00F715A6">
      <w:r>
        <w:separator/>
      </w:r>
    </w:p>
  </w:footnote>
  <w:footnote w:type="continuationSeparator" w:id="0">
    <w:p w14:paraId="5435A3AD" w14:textId="77777777" w:rsidR="00F715A6" w:rsidRDefault="00F71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F715A6" w:rsidRDefault="00F715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F715A6" w:rsidRDefault="00F715A6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F715A6" w:rsidRDefault="00F71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D6D0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17D5E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90858"/>
    <w:multiLevelType w:val="hybridMultilevel"/>
    <w:tmpl w:val="8A58C25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D2D05B3"/>
    <w:multiLevelType w:val="hybridMultilevel"/>
    <w:tmpl w:val="CAAE0916"/>
    <w:lvl w:ilvl="0" w:tplc="0CC2C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F2A446C"/>
    <w:multiLevelType w:val="hybridMultilevel"/>
    <w:tmpl w:val="4D3EC9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2F371072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6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8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3AD117F6"/>
    <w:multiLevelType w:val="hybridMultilevel"/>
    <w:tmpl w:val="F08CD3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B7515A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2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4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6" w15:restartNumberingAfterBreak="0">
    <w:nsid w:val="580A332C"/>
    <w:multiLevelType w:val="hybridMultilevel"/>
    <w:tmpl w:val="A6DA71D6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7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8" w15:restartNumberingAfterBreak="0">
    <w:nsid w:val="609F0D02"/>
    <w:multiLevelType w:val="hybridMultilevel"/>
    <w:tmpl w:val="912826A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3F3511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8D72F8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F2A47"/>
    <w:multiLevelType w:val="hybridMultilevel"/>
    <w:tmpl w:val="CF72F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6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7" w15:restartNumberingAfterBreak="0">
    <w:nsid w:val="76E05377"/>
    <w:multiLevelType w:val="hybridMultilevel"/>
    <w:tmpl w:val="6B503F2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8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39"/>
  </w:num>
  <w:num w:numId="4">
    <w:abstractNumId w:val="38"/>
  </w:num>
  <w:num w:numId="5">
    <w:abstractNumId w:val="30"/>
  </w:num>
  <w:num w:numId="6">
    <w:abstractNumId w:val="12"/>
  </w:num>
  <w:num w:numId="7">
    <w:abstractNumId w:val="23"/>
  </w:num>
  <w:num w:numId="8">
    <w:abstractNumId w:val="2"/>
  </w:num>
  <w:num w:numId="9">
    <w:abstractNumId w:val="13"/>
  </w:num>
  <w:num w:numId="10">
    <w:abstractNumId w:val="22"/>
  </w:num>
  <w:num w:numId="11">
    <w:abstractNumId w:val="25"/>
  </w:num>
  <w:num w:numId="12">
    <w:abstractNumId w:val="0"/>
  </w:num>
  <w:num w:numId="13">
    <w:abstractNumId w:val="33"/>
  </w:num>
  <w:num w:numId="14">
    <w:abstractNumId w:val="1"/>
  </w:num>
  <w:num w:numId="15">
    <w:abstractNumId w:val="17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  <w:num w:numId="20">
    <w:abstractNumId w:val="36"/>
  </w:num>
  <w:num w:numId="21">
    <w:abstractNumId w:val="10"/>
  </w:num>
  <w:num w:numId="22">
    <w:abstractNumId w:val="27"/>
  </w:num>
  <w:num w:numId="23">
    <w:abstractNumId w:val="3"/>
  </w:num>
  <w:num w:numId="24">
    <w:abstractNumId w:val="35"/>
  </w:num>
  <w:num w:numId="25">
    <w:abstractNumId w:val="21"/>
  </w:num>
  <w:num w:numId="26">
    <w:abstractNumId w:val="18"/>
  </w:num>
  <w:num w:numId="27">
    <w:abstractNumId w:val="5"/>
  </w:num>
  <w:num w:numId="28">
    <w:abstractNumId w:val="27"/>
  </w:num>
  <w:num w:numId="29">
    <w:abstractNumId w:val="6"/>
  </w:num>
  <w:num w:numId="30">
    <w:abstractNumId w:val="9"/>
  </w:num>
  <w:num w:numId="31">
    <w:abstractNumId w:val="34"/>
  </w:num>
  <w:num w:numId="32">
    <w:abstractNumId w:val="37"/>
  </w:num>
  <w:num w:numId="33">
    <w:abstractNumId w:val="31"/>
  </w:num>
  <w:num w:numId="34">
    <w:abstractNumId w:val="7"/>
  </w:num>
  <w:num w:numId="35">
    <w:abstractNumId w:val="29"/>
  </w:num>
  <w:num w:numId="36">
    <w:abstractNumId w:val="20"/>
  </w:num>
  <w:num w:numId="37">
    <w:abstractNumId w:val="26"/>
  </w:num>
  <w:num w:numId="38">
    <w:abstractNumId w:val="14"/>
  </w:num>
  <w:num w:numId="39">
    <w:abstractNumId w:val="11"/>
  </w:num>
  <w:num w:numId="40">
    <w:abstractNumId w:val="28"/>
  </w:num>
  <w:num w:numId="41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056F0"/>
    <w:rsid w:val="00016922"/>
    <w:rsid w:val="00024B89"/>
    <w:rsid w:val="0006055C"/>
    <w:rsid w:val="00061B56"/>
    <w:rsid w:val="0007410E"/>
    <w:rsid w:val="00080A59"/>
    <w:rsid w:val="0009009E"/>
    <w:rsid w:val="000A0B5B"/>
    <w:rsid w:val="000A0C5F"/>
    <w:rsid w:val="000B1C7B"/>
    <w:rsid w:val="000B36F2"/>
    <w:rsid w:val="000C7AC5"/>
    <w:rsid w:val="000D608C"/>
    <w:rsid w:val="000D6F90"/>
    <w:rsid w:val="000F3BA2"/>
    <w:rsid w:val="00106A5A"/>
    <w:rsid w:val="00107EDA"/>
    <w:rsid w:val="001117F9"/>
    <w:rsid w:val="00111997"/>
    <w:rsid w:val="001135D9"/>
    <w:rsid w:val="0011361C"/>
    <w:rsid w:val="001140F6"/>
    <w:rsid w:val="00115FED"/>
    <w:rsid w:val="0011686F"/>
    <w:rsid w:val="00130DE0"/>
    <w:rsid w:val="00157A90"/>
    <w:rsid w:val="001641E7"/>
    <w:rsid w:val="00167C33"/>
    <w:rsid w:val="0017155C"/>
    <w:rsid w:val="00172F84"/>
    <w:rsid w:val="001972A2"/>
    <w:rsid w:val="001A1C69"/>
    <w:rsid w:val="001A5345"/>
    <w:rsid w:val="001B4431"/>
    <w:rsid w:val="001F4454"/>
    <w:rsid w:val="001F74C6"/>
    <w:rsid w:val="00211368"/>
    <w:rsid w:val="00211F74"/>
    <w:rsid w:val="0023466E"/>
    <w:rsid w:val="00243F84"/>
    <w:rsid w:val="00253585"/>
    <w:rsid w:val="002713C0"/>
    <w:rsid w:val="002966FD"/>
    <w:rsid w:val="002B2743"/>
    <w:rsid w:val="002C56A9"/>
    <w:rsid w:val="002D0B3A"/>
    <w:rsid w:val="002D5696"/>
    <w:rsid w:val="002E4B80"/>
    <w:rsid w:val="00312DA6"/>
    <w:rsid w:val="0031456C"/>
    <w:rsid w:val="00314D68"/>
    <w:rsid w:val="00323C50"/>
    <w:rsid w:val="0032548B"/>
    <w:rsid w:val="003620E3"/>
    <w:rsid w:val="00373467"/>
    <w:rsid w:val="00385E21"/>
    <w:rsid w:val="0038754C"/>
    <w:rsid w:val="00396B5B"/>
    <w:rsid w:val="003B3686"/>
    <w:rsid w:val="003B4B97"/>
    <w:rsid w:val="003B57FA"/>
    <w:rsid w:val="003B67DF"/>
    <w:rsid w:val="003C04ED"/>
    <w:rsid w:val="003E00BA"/>
    <w:rsid w:val="003E140A"/>
    <w:rsid w:val="003E386F"/>
    <w:rsid w:val="003E68D2"/>
    <w:rsid w:val="004001A1"/>
    <w:rsid w:val="00401818"/>
    <w:rsid w:val="004138C3"/>
    <w:rsid w:val="0044545F"/>
    <w:rsid w:val="00461E98"/>
    <w:rsid w:val="0047123C"/>
    <w:rsid w:val="0049715B"/>
    <w:rsid w:val="004A140E"/>
    <w:rsid w:val="004A55D8"/>
    <w:rsid w:val="004B304A"/>
    <w:rsid w:val="004C67AB"/>
    <w:rsid w:val="004C7CD6"/>
    <w:rsid w:val="004D4088"/>
    <w:rsid w:val="004D4360"/>
    <w:rsid w:val="004E4078"/>
    <w:rsid w:val="004F0088"/>
    <w:rsid w:val="004F2DE1"/>
    <w:rsid w:val="004F7425"/>
    <w:rsid w:val="004F7F0C"/>
    <w:rsid w:val="00507956"/>
    <w:rsid w:val="00513D8D"/>
    <w:rsid w:val="00524153"/>
    <w:rsid w:val="005332E6"/>
    <w:rsid w:val="00535AA7"/>
    <w:rsid w:val="005645D8"/>
    <w:rsid w:val="0058711F"/>
    <w:rsid w:val="005C6621"/>
    <w:rsid w:val="005E137D"/>
    <w:rsid w:val="005F084F"/>
    <w:rsid w:val="005F33BA"/>
    <w:rsid w:val="006020C7"/>
    <w:rsid w:val="006108A0"/>
    <w:rsid w:val="006117C7"/>
    <w:rsid w:val="00617D93"/>
    <w:rsid w:val="00626C5A"/>
    <w:rsid w:val="00631334"/>
    <w:rsid w:val="00631C3E"/>
    <w:rsid w:val="00646924"/>
    <w:rsid w:val="00662AD3"/>
    <w:rsid w:val="00666ADA"/>
    <w:rsid w:val="00675066"/>
    <w:rsid w:val="00680B40"/>
    <w:rsid w:val="006B180D"/>
    <w:rsid w:val="006B449F"/>
    <w:rsid w:val="006B5C10"/>
    <w:rsid w:val="006B6098"/>
    <w:rsid w:val="006B619A"/>
    <w:rsid w:val="006B6C69"/>
    <w:rsid w:val="006C1CB0"/>
    <w:rsid w:val="006E34A9"/>
    <w:rsid w:val="006F2BE5"/>
    <w:rsid w:val="006F36F3"/>
    <w:rsid w:val="006F4D22"/>
    <w:rsid w:val="006F760C"/>
    <w:rsid w:val="00701D6F"/>
    <w:rsid w:val="00705F94"/>
    <w:rsid w:val="0071521F"/>
    <w:rsid w:val="0071706E"/>
    <w:rsid w:val="007254B7"/>
    <w:rsid w:val="007572C6"/>
    <w:rsid w:val="007653F6"/>
    <w:rsid w:val="007675E4"/>
    <w:rsid w:val="00771E7A"/>
    <w:rsid w:val="007A3C31"/>
    <w:rsid w:val="007A4E80"/>
    <w:rsid w:val="007D015B"/>
    <w:rsid w:val="007D06FE"/>
    <w:rsid w:val="007E3C7B"/>
    <w:rsid w:val="0080549C"/>
    <w:rsid w:val="00812063"/>
    <w:rsid w:val="008211A7"/>
    <w:rsid w:val="008368F2"/>
    <w:rsid w:val="00843C24"/>
    <w:rsid w:val="00845BA5"/>
    <w:rsid w:val="00853E01"/>
    <w:rsid w:val="0088665D"/>
    <w:rsid w:val="0089619C"/>
    <w:rsid w:val="008A077A"/>
    <w:rsid w:val="008A4F4C"/>
    <w:rsid w:val="008B0205"/>
    <w:rsid w:val="008B4573"/>
    <w:rsid w:val="008C2ABE"/>
    <w:rsid w:val="008C3398"/>
    <w:rsid w:val="008D3A31"/>
    <w:rsid w:val="008D4965"/>
    <w:rsid w:val="008D5F03"/>
    <w:rsid w:val="008E4CFE"/>
    <w:rsid w:val="008E596E"/>
    <w:rsid w:val="008E6F2A"/>
    <w:rsid w:val="008F1737"/>
    <w:rsid w:val="008F17BB"/>
    <w:rsid w:val="008F4526"/>
    <w:rsid w:val="00902406"/>
    <w:rsid w:val="009060E1"/>
    <w:rsid w:val="00910B9D"/>
    <w:rsid w:val="009249F3"/>
    <w:rsid w:val="00925E7B"/>
    <w:rsid w:val="009549E9"/>
    <w:rsid w:val="00957CB9"/>
    <w:rsid w:val="00965DC4"/>
    <w:rsid w:val="00966150"/>
    <w:rsid w:val="0097409F"/>
    <w:rsid w:val="00976B40"/>
    <w:rsid w:val="009A4B80"/>
    <w:rsid w:val="009B39DF"/>
    <w:rsid w:val="009E6636"/>
    <w:rsid w:val="00A07439"/>
    <w:rsid w:val="00A14DB3"/>
    <w:rsid w:val="00A2001B"/>
    <w:rsid w:val="00A30BFE"/>
    <w:rsid w:val="00A32ACB"/>
    <w:rsid w:val="00A423BC"/>
    <w:rsid w:val="00A46084"/>
    <w:rsid w:val="00A46A40"/>
    <w:rsid w:val="00A64533"/>
    <w:rsid w:val="00A648F6"/>
    <w:rsid w:val="00A7322E"/>
    <w:rsid w:val="00A81FF8"/>
    <w:rsid w:val="00A95C79"/>
    <w:rsid w:val="00A967C8"/>
    <w:rsid w:val="00AC0954"/>
    <w:rsid w:val="00AC46F6"/>
    <w:rsid w:val="00AF2F1F"/>
    <w:rsid w:val="00B079AE"/>
    <w:rsid w:val="00B16274"/>
    <w:rsid w:val="00B424D0"/>
    <w:rsid w:val="00B60BFF"/>
    <w:rsid w:val="00B80B4E"/>
    <w:rsid w:val="00B82FA1"/>
    <w:rsid w:val="00B90FB0"/>
    <w:rsid w:val="00B95630"/>
    <w:rsid w:val="00BB39AF"/>
    <w:rsid w:val="00BB6713"/>
    <w:rsid w:val="00BB7397"/>
    <w:rsid w:val="00BB775C"/>
    <w:rsid w:val="00BC23AD"/>
    <w:rsid w:val="00BD26C6"/>
    <w:rsid w:val="00BF67ED"/>
    <w:rsid w:val="00C037D5"/>
    <w:rsid w:val="00C07D0E"/>
    <w:rsid w:val="00C33C45"/>
    <w:rsid w:val="00C36B2B"/>
    <w:rsid w:val="00C406EB"/>
    <w:rsid w:val="00C40928"/>
    <w:rsid w:val="00C6391F"/>
    <w:rsid w:val="00C73BEF"/>
    <w:rsid w:val="00C8221C"/>
    <w:rsid w:val="00C82A3C"/>
    <w:rsid w:val="00C82C5C"/>
    <w:rsid w:val="00C84303"/>
    <w:rsid w:val="00C9046E"/>
    <w:rsid w:val="00C922B8"/>
    <w:rsid w:val="00CA26B0"/>
    <w:rsid w:val="00CA397D"/>
    <w:rsid w:val="00CA3CFE"/>
    <w:rsid w:val="00CC02F0"/>
    <w:rsid w:val="00CD295E"/>
    <w:rsid w:val="00CD3E0F"/>
    <w:rsid w:val="00CD6C5A"/>
    <w:rsid w:val="00CE015A"/>
    <w:rsid w:val="00CE23F4"/>
    <w:rsid w:val="00CE2CF6"/>
    <w:rsid w:val="00CE375E"/>
    <w:rsid w:val="00CF0737"/>
    <w:rsid w:val="00D02451"/>
    <w:rsid w:val="00D111C7"/>
    <w:rsid w:val="00D169D6"/>
    <w:rsid w:val="00D21BB2"/>
    <w:rsid w:val="00D25EE2"/>
    <w:rsid w:val="00D26AC0"/>
    <w:rsid w:val="00D534C7"/>
    <w:rsid w:val="00D61A99"/>
    <w:rsid w:val="00D64584"/>
    <w:rsid w:val="00D82AD1"/>
    <w:rsid w:val="00D91257"/>
    <w:rsid w:val="00D93799"/>
    <w:rsid w:val="00D96F67"/>
    <w:rsid w:val="00D97043"/>
    <w:rsid w:val="00DA016F"/>
    <w:rsid w:val="00DC3C44"/>
    <w:rsid w:val="00DC4B42"/>
    <w:rsid w:val="00DE0CFE"/>
    <w:rsid w:val="00E074B6"/>
    <w:rsid w:val="00E172F0"/>
    <w:rsid w:val="00E268EE"/>
    <w:rsid w:val="00E31AA2"/>
    <w:rsid w:val="00E32968"/>
    <w:rsid w:val="00E46525"/>
    <w:rsid w:val="00E46634"/>
    <w:rsid w:val="00E55DD3"/>
    <w:rsid w:val="00E66CE6"/>
    <w:rsid w:val="00E75ED5"/>
    <w:rsid w:val="00E842EF"/>
    <w:rsid w:val="00E858EB"/>
    <w:rsid w:val="00E87D75"/>
    <w:rsid w:val="00E94B60"/>
    <w:rsid w:val="00EC02A2"/>
    <w:rsid w:val="00ED441B"/>
    <w:rsid w:val="00ED5AC8"/>
    <w:rsid w:val="00F17820"/>
    <w:rsid w:val="00F306CF"/>
    <w:rsid w:val="00F32365"/>
    <w:rsid w:val="00F345F1"/>
    <w:rsid w:val="00F647A1"/>
    <w:rsid w:val="00F715A6"/>
    <w:rsid w:val="00F77F0F"/>
    <w:rsid w:val="00F84556"/>
    <w:rsid w:val="00FD20EF"/>
    <w:rsid w:val="00FF2C28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Mention">
    <w:name w:val="Mention"/>
    <w:basedOn w:val="DefaultParagraphFont"/>
    <w:uiPriority w:val="99"/>
    <w:semiHidden/>
    <w:unhideWhenUsed/>
    <w:rsid w:val="0049715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3236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871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1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remedytest.jacksonnational.com/arsys/forms/remedytest/JNL:SVC:APP_Details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../SLA%20Reporting%20Procedures/Apply%20a%20Carve%20Out%20to%20CI%20Unavailability%20Records%20Procedure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a5e94a0-206e-4392-b45d-0da65212796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2075FAC-E6FA-412E-AA5E-38FE1FDA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690</TotalTime>
  <Pages>6</Pages>
  <Words>1410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155</cp:revision>
  <cp:lastPrinted>2019-01-29T19:51:00Z</cp:lastPrinted>
  <dcterms:created xsi:type="dcterms:W3CDTF">2017-02-14T20:54:00Z</dcterms:created>
  <dcterms:modified xsi:type="dcterms:W3CDTF">2020-04-13T19:16:00Z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
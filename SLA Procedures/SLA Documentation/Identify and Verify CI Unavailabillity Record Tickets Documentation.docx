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79236BF7" w:rsidR="00D02451" w:rsidRPr="00A2001B" w:rsidRDefault="004E71F4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Identify</w:t>
      </w:r>
      <w:r w:rsidR="000F42D2">
        <w:rPr>
          <w:rFonts w:cs="Arial"/>
          <w:color w:val="C00000"/>
        </w:rPr>
        <w:t xml:space="preserve"> and Verify</w:t>
      </w:r>
      <w:r>
        <w:rPr>
          <w:rFonts w:cs="Arial"/>
          <w:color w:val="C00000"/>
        </w:rPr>
        <w:t xml:space="preserve"> CI Unavailability Record Tickets Documentation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4FE13078" w:rsidR="00115FED" w:rsidRDefault="004E71F4" w:rsidP="00157A90">
      <w:pPr>
        <w:rPr>
          <w:rFonts w:cs="Arial"/>
          <w:sz w:val="22"/>
          <w:szCs w:val="22"/>
        </w:rPr>
      </w:pPr>
      <w:r w:rsidRPr="00F34394">
        <w:rPr>
          <w:rFonts w:cs="Arial"/>
          <w:sz w:val="22"/>
          <w:szCs w:val="22"/>
        </w:rPr>
        <w:t xml:space="preserve">When an application with a Service Target created for SLA monitoring experiences an outage, Service Level Management receives an email from Remedy </w:t>
      </w:r>
      <w:r>
        <w:rPr>
          <w:rFonts w:cs="Arial"/>
          <w:sz w:val="22"/>
          <w:szCs w:val="22"/>
        </w:rPr>
        <w:t>indicating</w:t>
      </w:r>
      <w:r w:rsidRPr="00F34394">
        <w:rPr>
          <w:rFonts w:cs="Arial"/>
          <w:sz w:val="22"/>
          <w:szCs w:val="22"/>
        </w:rPr>
        <w:t xml:space="preserve"> that an </w:t>
      </w:r>
      <w:r>
        <w:rPr>
          <w:rFonts w:cs="Arial"/>
          <w:sz w:val="22"/>
          <w:szCs w:val="22"/>
        </w:rPr>
        <w:t xml:space="preserve">SLM Incident ticket has been created.  This ticket contains a CI Unavailability Record which is used for recording the duration of the outage.  </w:t>
      </w:r>
      <w:r w:rsidR="009B07A7">
        <w:rPr>
          <w:rFonts w:cs="Arial"/>
          <w:sz w:val="22"/>
          <w:szCs w:val="22"/>
        </w:rPr>
        <w:t>Service Level Management reviews the tickets and conducts an investigation to explain the cause of the outage.</w:t>
      </w:r>
    </w:p>
    <w:p w14:paraId="1A2A3922" w14:textId="3C04C907" w:rsidR="0033048E" w:rsidRDefault="0033048E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1EA0F580" w14:textId="169A444E" w:rsidR="0033048E" w:rsidRPr="005C7969" w:rsidRDefault="005C7969" w:rsidP="00157A90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"https://confluence.jacksonnational.com/display/CPENABLE/02+-+Working+CI+Unavailability+Record+Tickets+Procedure" </w:instrText>
      </w:r>
      <w:r>
        <w:rPr>
          <w:rFonts w:cs="Arial"/>
          <w:sz w:val="22"/>
          <w:szCs w:val="22"/>
        </w:rPr>
      </w:r>
      <w:r>
        <w:rPr>
          <w:rFonts w:cs="Arial"/>
          <w:sz w:val="22"/>
          <w:szCs w:val="22"/>
        </w:rPr>
        <w:fldChar w:fldCharType="separate"/>
      </w:r>
      <w:r w:rsidR="0033048E" w:rsidRPr="005C7969">
        <w:rPr>
          <w:rStyle w:val="Hyperlink"/>
          <w:rFonts w:cs="Arial"/>
          <w:sz w:val="22"/>
          <w:szCs w:val="22"/>
        </w:rPr>
        <w:t>Working CI Unavailability Record Tickets Procedure</w:t>
      </w:r>
    </w:p>
    <w:p w14:paraId="69CEC441" w14:textId="2F5A6F7B" w:rsidR="004E71F4" w:rsidRDefault="005C7969" w:rsidP="00157A90">
      <w:pPr>
        <w:rPr>
          <w:rFonts w:cs="Arial"/>
          <w:sz w:val="20"/>
        </w:rPr>
      </w:pPr>
      <w:r>
        <w:rPr>
          <w:rFonts w:cs="Arial"/>
          <w:sz w:val="22"/>
          <w:szCs w:val="22"/>
        </w:rPr>
        <w:fldChar w:fldCharType="end"/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59273DDC" w:rsidR="00016922" w:rsidRPr="006108A0" w:rsidRDefault="00016922" w:rsidP="0006055C">
            <w:pPr>
              <w:pStyle w:val="TblHeadings"/>
              <w:rPr>
                <w:rFonts w:cs="Arial"/>
              </w:rPr>
            </w:pP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323FEB00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87AA92" w14:textId="3BEC5911" w:rsidR="00AC7746" w:rsidRPr="004E71F4" w:rsidRDefault="004E71F4" w:rsidP="00DE0D50">
            <w:pPr>
              <w:pStyle w:val="NoSpacing"/>
              <w:rPr>
                <w:rFonts w:cs="Arial"/>
                <w:b/>
                <w:sz w:val="22"/>
                <w:szCs w:val="22"/>
              </w:rPr>
            </w:pPr>
            <w:r w:rsidRPr="004E71F4">
              <w:rPr>
                <w:rFonts w:cs="Arial"/>
                <w:b/>
                <w:sz w:val="22"/>
                <w:szCs w:val="22"/>
              </w:rPr>
              <w:t>Locat</w:t>
            </w:r>
            <w:r>
              <w:rPr>
                <w:rFonts w:cs="Arial"/>
                <w:b/>
                <w:sz w:val="22"/>
                <w:szCs w:val="22"/>
              </w:rPr>
              <w:t>ing</w:t>
            </w:r>
            <w:r w:rsidRPr="004E71F4">
              <w:rPr>
                <w:rFonts w:cs="Arial"/>
                <w:b/>
                <w:sz w:val="22"/>
                <w:szCs w:val="22"/>
              </w:rPr>
              <w:t xml:space="preserve"> email for Incident Tickets with CI Unavailability Records</w:t>
            </w:r>
          </w:p>
          <w:p w14:paraId="1E367B0A" w14:textId="77777777" w:rsidR="004E71F4" w:rsidRDefault="004E71F4" w:rsidP="00DE0D50">
            <w:pPr>
              <w:pStyle w:val="NoSpacing"/>
              <w:rPr>
                <w:rFonts w:cs="Arial"/>
                <w:sz w:val="20"/>
              </w:rPr>
            </w:pPr>
          </w:p>
          <w:p w14:paraId="2B1AE675" w14:textId="1E351583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Whenever an outage occurs for an application that is being monitored for a</w:t>
            </w:r>
            <w:r w:rsidR="005C7969">
              <w:rPr>
                <w:rFonts w:cs="Arial"/>
                <w:sz w:val="22"/>
                <w:szCs w:val="22"/>
              </w:rPr>
              <w:t>n</w:t>
            </w:r>
            <w:r w:rsidRPr="00F34394">
              <w:rPr>
                <w:rFonts w:cs="Arial"/>
                <w:sz w:val="22"/>
                <w:szCs w:val="22"/>
              </w:rPr>
              <w:t xml:space="preserve"> SLA, an email from </w:t>
            </w:r>
            <w:r w:rsidRPr="00F34394">
              <w:rPr>
                <w:rFonts w:cs="Arial"/>
                <w:i/>
                <w:sz w:val="22"/>
                <w:szCs w:val="22"/>
              </w:rPr>
              <w:t>ITSMPROD9</w:t>
            </w:r>
            <w:r w:rsidRPr="00F34394">
              <w:rPr>
                <w:rFonts w:cs="Arial"/>
                <w:sz w:val="22"/>
                <w:szCs w:val="22"/>
              </w:rPr>
              <w:t xml:space="preserve"> will </w:t>
            </w:r>
            <w:r>
              <w:rPr>
                <w:rFonts w:cs="Arial"/>
                <w:sz w:val="22"/>
                <w:szCs w:val="22"/>
              </w:rPr>
              <w:t>be sent to the</w:t>
            </w:r>
            <w:r w:rsidRPr="00F34394">
              <w:rPr>
                <w:rFonts w:cs="Arial"/>
                <w:sz w:val="22"/>
                <w:szCs w:val="22"/>
              </w:rPr>
              <w:t xml:space="preserve"> inbox of Service Level Management team members.</w:t>
            </w:r>
            <w:r>
              <w:rPr>
                <w:rFonts w:cs="Arial"/>
                <w:sz w:val="22"/>
                <w:szCs w:val="22"/>
              </w:rPr>
              <w:t xml:space="preserve">  The subject of the email will begin with “CI Unavailability”.</w:t>
            </w:r>
          </w:p>
          <w:p w14:paraId="4207D658" w14:textId="77777777" w:rsidR="004E71F4" w:rsidRPr="00F34394" w:rsidRDefault="004E71F4" w:rsidP="004E71F4">
            <w:pPr>
              <w:pStyle w:val="NoSpacing"/>
              <w:numPr>
                <w:ilvl w:val="1"/>
                <w:numId w:val="32"/>
              </w:numPr>
              <w:rPr>
                <w:rFonts w:cs="Arial"/>
                <w:i/>
                <w:sz w:val="22"/>
                <w:szCs w:val="22"/>
              </w:rPr>
            </w:pPr>
            <w:r w:rsidRPr="00F3439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Setting up a</w:t>
            </w:r>
            <w:r>
              <w:rPr>
                <w:rFonts w:cs="Arial"/>
                <w:i/>
                <w:sz w:val="22"/>
                <w:szCs w:val="22"/>
              </w:rPr>
              <w:t xml:space="preserve"> personal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email rule to automatically move the emails prefaced with “CI Unavailability” in the subject line will help identify the outages easier.</w:t>
            </w:r>
          </w:p>
          <w:p w14:paraId="41B6BE84" w14:textId="77777777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The email will contain the Service (application) name in the subject line and within the body of the email.</w:t>
            </w:r>
          </w:p>
          <w:p w14:paraId="1AB7B1E9" w14:textId="77777777" w:rsidR="004E71F4" w:rsidRPr="00F34394" w:rsidRDefault="004E71F4" w:rsidP="004E71F4">
            <w:pPr>
              <w:pStyle w:val="NoSpacing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 xml:space="preserve">The </w:t>
            </w:r>
            <w:r>
              <w:rPr>
                <w:rFonts w:cs="Arial"/>
                <w:sz w:val="22"/>
                <w:szCs w:val="22"/>
              </w:rPr>
              <w:t xml:space="preserve">SLM </w:t>
            </w:r>
            <w:r w:rsidRPr="00F34394">
              <w:rPr>
                <w:rFonts w:cs="Arial"/>
                <w:sz w:val="22"/>
                <w:szCs w:val="22"/>
              </w:rPr>
              <w:t>Incident Ticket number is located within the body of the email on the “Cross Reference ID” line.</w:t>
            </w:r>
          </w:p>
          <w:p w14:paraId="28FED710" w14:textId="413D752C" w:rsidR="004E71F4" w:rsidRPr="00314D68" w:rsidRDefault="004E71F4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C4F61E" wp14:editId="3822D4A2">
                  <wp:extent cx="5328920" cy="208128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5" cy="210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DFC62" w14:textId="2DA50558" w:rsidR="00AC7746" w:rsidRPr="004E71F4" w:rsidRDefault="004E71F4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4E71F4">
              <w:rPr>
                <w:rFonts w:ascii="Arial" w:hAnsi="Arial" w:cs="Arial"/>
                <w:b/>
                <w:sz w:val="22"/>
                <w:szCs w:val="22"/>
              </w:rPr>
              <w:t>Verification of CI Unavailability Record Tickets</w:t>
            </w:r>
          </w:p>
          <w:p w14:paraId="12AB512C" w14:textId="48182D90" w:rsidR="004E71F4" w:rsidRDefault="004E71F4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Emails should be matched up against the CI Unavailability Record tickets to ensure that there are no tickets that were missed in the event of an email error.</w:t>
            </w:r>
          </w:p>
          <w:p w14:paraId="6298DA7B" w14:textId="77777777" w:rsidR="004E71F4" w:rsidRPr="004E71F4" w:rsidRDefault="004E71F4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155C19A" w14:textId="1D02937A" w:rsidR="004E71F4" w:rsidRDefault="004E71F4" w:rsidP="004E71F4">
            <w:pPr>
              <w:pStyle w:val="NoSpacing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Perform a search in Remedy to verify that no CI Unavailability Record Tickets exist that did not generate an email. Access Remedy at:</w:t>
            </w:r>
          </w:p>
          <w:p w14:paraId="61F108C2" w14:textId="685BF65E" w:rsidR="004E71F4" w:rsidRPr="003045A6" w:rsidRDefault="004E71F4" w:rsidP="004E71F4">
            <w:pPr>
              <w:pStyle w:val="NoSpacing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</w:t>
            </w:r>
            <w:r>
              <w:rPr>
                <w:rFonts w:cs="Arial"/>
                <w:sz w:val="22"/>
                <w:szCs w:val="22"/>
              </w:rPr>
              <w:fldChar w:fldCharType="begin"/>
            </w:r>
            <w:r w:rsidR="005C7969">
              <w:rPr>
                <w:rFonts w:cs="Arial"/>
                <w:sz w:val="22"/>
                <w:szCs w:val="22"/>
              </w:rPr>
              <w:instrText>HYPERLINK "https://remedy.jacksonnational.com/arsys/forms/remedy/SHR%3ALandingConsole/Default+Administrator+View/?cacheid=a926823a"</w:instrText>
            </w:r>
            <w:r w:rsidR="005C7969"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https://re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m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edy.jac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k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sonn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a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t</w:t>
            </w:r>
            <w:r w:rsidRPr="003045A6">
              <w:rPr>
                <w:rStyle w:val="Hyperlink"/>
                <w:rFonts w:cs="Arial"/>
                <w:sz w:val="22"/>
                <w:szCs w:val="22"/>
              </w:rPr>
              <w:t>ional.com/arsys</w:t>
            </w:r>
          </w:p>
          <w:p w14:paraId="76E9F62E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>Click the “Applications” tab on the side.</w:t>
            </w:r>
          </w:p>
          <w:p w14:paraId="08963EA5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Select “Incident Management”.</w:t>
            </w:r>
          </w:p>
          <w:p w14:paraId="06EE0434" w14:textId="77777777" w:rsidR="004E71F4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Select “Search Incident”.</w:t>
            </w:r>
          </w:p>
          <w:p w14:paraId="74240492" w14:textId="77777777" w:rsidR="004E71F4" w:rsidRPr="003045A6" w:rsidRDefault="004E71F4" w:rsidP="004E71F4">
            <w:pPr>
              <w:pStyle w:val="NoSpacing"/>
              <w:numPr>
                <w:ilvl w:val="0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Use the drop-down men to populate the </w:t>
            </w:r>
            <w:r w:rsidRPr="003045A6">
              <w:rPr>
                <w:rFonts w:cs="Arial"/>
                <w:sz w:val="22"/>
                <w:szCs w:val="22"/>
              </w:rPr>
              <w:t>following fields:</w:t>
            </w:r>
          </w:p>
          <w:p w14:paraId="24D05265" w14:textId="77777777" w:rsidR="004E71F4" w:rsidRPr="00F34394" w:rsidRDefault="004E71F4" w:rsidP="004E71F4">
            <w:pPr>
              <w:pStyle w:val="NoSpacing"/>
              <w:numPr>
                <w:ilvl w:val="2"/>
                <w:numId w:val="37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b/>
                <w:sz w:val="22"/>
                <w:szCs w:val="22"/>
              </w:rPr>
              <w:t>Reported Source</w:t>
            </w:r>
            <w:r w:rsidRPr="00F34394">
              <w:rPr>
                <w:rFonts w:cs="Arial"/>
                <w:sz w:val="22"/>
                <w:szCs w:val="22"/>
              </w:rPr>
              <w:t xml:space="preserve"> – Select “BMC Impact Manager Event”.</w:t>
            </w:r>
          </w:p>
          <w:p w14:paraId="66F5C22F" w14:textId="77777777" w:rsidR="004E71F4" w:rsidRPr="00F34394" w:rsidRDefault="004E71F4" w:rsidP="004E71F4">
            <w:pPr>
              <w:pStyle w:val="NoSpacing"/>
              <w:numPr>
                <w:ilvl w:val="2"/>
                <w:numId w:val="37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b/>
                <w:sz w:val="22"/>
                <w:szCs w:val="22"/>
              </w:rPr>
              <w:t>Assigned Group+</w:t>
            </w:r>
            <w:r w:rsidRPr="00F34394">
              <w:rPr>
                <w:rFonts w:cs="Arial"/>
                <w:sz w:val="22"/>
                <w:szCs w:val="22"/>
              </w:rPr>
              <w:t xml:space="preserve"> - Service Level Management</w:t>
            </w:r>
          </w:p>
          <w:p w14:paraId="7D276893" w14:textId="77777777" w:rsidR="004E71F4" w:rsidRPr="00F34394" w:rsidRDefault="004E71F4" w:rsidP="004E71F4">
            <w:pPr>
              <w:pStyle w:val="NoSpacing"/>
              <w:ind w:left="2160"/>
              <w:rPr>
                <w:rFonts w:cs="Arial"/>
                <w:sz w:val="22"/>
                <w:szCs w:val="22"/>
              </w:rPr>
            </w:pPr>
            <w:r w:rsidRPr="00F34394">
              <w:rPr>
                <w:noProof/>
                <w:sz w:val="22"/>
                <w:szCs w:val="22"/>
              </w:rPr>
              <w:drawing>
                <wp:inline distT="0" distB="0" distL="0" distR="0" wp14:anchorId="4EDB355F" wp14:editId="4A9B5EC5">
                  <wp:extent cx="2251880" cy="696458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995" cy="73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3D7FF" w14:textId="77777777" w:rsidR="004E71F4" w:rsidRPr="00F34394" w:rsidRDefault="004E71F4" w:rsidP="004E71F4">
            <w:pPr>
              <w:pStyle w:val="NoSpacing"/>
              <w:numPr>
                <w:ilvl w:val="0"/>
                <w:numId w:val="38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Click the “Search button.</w:t>
            </w:r>
          </w:p>
          <w:p w14:paraId="1EE23093" w14:textId="77777777" w:rsidR="004E71F4" w:rsidRPr="00F34394" w:rsidRDefault="004E71F4" w:rsidP="004E71F4">
            <w:pPr>
              <w:pStyle w:val="NoSpacing"/>
              <w:ind w:left="1800"/>
              <w:rPr>
                <w:rFonts w:cs="Arial"/>
                <w:sz w:val="22"/>
                <w:szCs w:val="22"/>
              </w:rPr>
            </w:pPr>
            <w:r w:rsidRPr="00F34394">
              <w:rPr>
                <w:noProof/>
                <w:sz w:val="22"/>
                <w:szCs w:val="22"/>
              </w:rPr>
              <w:drawing>
                <wp:inline distT="0" distB="0" distL="0" distR="0" wp14:anchorId="458F7C90" wp14:editId="2CAA87B7">
                  <wp:extent cx="514350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E3045" w14:textId="77777777" w:rsidR="004E71F4" w:rsidRPr="00F34394" w:rsidRDefault="004E71F4" w:rsidP="004E71F4">
            <w:pPr>
              <w:pStyle w:val="NoSpacing"/>
              <w:numPr>
                <w:ilvl w:val="0"/>
                <w:numId w:val="39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A list of Incident Tickets will appear.  Click the “Date/System” tab.</w:t>
            </w:r>
          </w:p>
          <w:p w14:paraId="2C3EC21A" w14:textId="77777777" w:rsidR="004E71F4" w:rsidRDefault="004E71F4" w:rsidP="004E71F4">
            <w:pPr>
              <w:pStyle w:val="NoSpacing"/>
              <w:ind w:left="180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25446F" wp14:editId="21BF1EB5">
                  <wp:extent cx="3209925" cy="609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91CA9" w14:textId="77777777" w:rsidR="004E71F4" w:rsidRPr="00F34394" w:rsidRDefault="004E71F4" w:rsidP="004E71F4">
            <w:pPr>
              <w:pStyle w:val="NoSpacing"/>
              <w:numPr>
                <w:ilvl w:val="0"/>
                <w:numId w:val="40"/>
              </w:numPr>
              <w:rPr>
                <w:rFonts w:cs="Arial"/>
                <w:sz w:val="22"/>
                <w:szCs w:val="22"/>
              </w:rPr>
            </w:pPr>
            <w:r w:rsidRPr="00F34394">
              <w:rPr>
                <w:rFonts w:cs="Arial"/>
                <w:sz w:val="22"/>
                <w:szCs w:val="22"/>
              </w:rPr>
              <w:t>Compare the emails against the Incident Tickets.</w:t>
            </w:r>
          </w:p>
          <w:p w14:paraId="38BD6898" w14:textId="77777777" w:rsidR="004E71F4" w:rsidRPr="00F34394" w:rsidRDefault="004E71F4" w:rsidP="004E71F4">
            <w:pPr>
              <w:pStyle w:val="NoSpacing"/>
              <w:ind w:left="1800"/>
              <w:rPr>
                <w:rFonts w:cs="Arial"/>
                <w:i/>
                <w:sz w:val="22"/>
                <w:szCs w:val="22"/>
              </w:rPr>
            </w:pPr>
            <w:r w:rsidRPr="00F34394">
              <w:rPr>
                <w:rFonts w:cs="Arial"/>
                <w:b/>
                <w:i/>
                <w:sz w:val="22"/>
                <w:szCs w:val="22"/>
              </w:rPr>
              <w:t>Note:</w:t>
            </w:r>
            <w:r w:rsidRPr="00F34394">
              <w:rPr>
                <w:rFonts w:cs="Arial"/>
                <w:i/>
                <w:sz w:val="22"/>
                <w:szCs w:val="22"/>
              </w:rPr>
              <w:t xml:space="preserve"> The “Reported Date” in the ticket and the time of the email may be a minute or two off depending on how long it took to generate the email and send it.  </w:t>
            </w:r>
          </w:p>
          <w:p w14:paraId="3FCA2F8F" w14:textId="0A68E9DD" w:rsidR="004E71F4" w:rsidRPr="004E71F4" w:rsidRDefault="004E71F4" w:rsidP="005C7969">
            <w:pPr>
              <w:pStyle w:val="NoSpacing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2"/>
                <w:szCs w:val="22"/>
              </w:rPr>
              <w:t>If a SLM</w:t>
            </w:r>
            <w:r w:rsidRPr="00F34394">
              <w:rPr>
                <w:rFonts w:cs="Arial"/>
                <w:sz w:val="22"/>
                <w:szCs w:val="22"/>
              </w:rPr>
              <w:t xml:space="preserve"> Incident Ticket exists in which no email was generated, </w:t>
            </w:r>
            <w:r w:rsidR="005C7969">
              <w:rPr>
                <w:rFonts w:cs="Arial"/>
                <w:sz w:val="22"/>
                <w:szCs w:val="22"/>
              </w:rPr>
              <w:t>take note of the ticket number and create a</w:t>
            </w:r>
            <w:r w:rsidRPr="004E71F4">
              <w:rPr>
                <w:rFonts w:cs="Arial"/>
                <w:sz w:val="22"/>
                <w:szCs w:val="22"/>
              </w:rPr>
              <w:t xml:space="preserve">n Incident ticket for the ITSM Suite Administration team to </w:t>
            </w:r>
            <w:r w:rsidR="005C7969">
              <w:rPr>
                <w:rFonts w:cs="Arial"/>
                <w:sz w:val="22"/>
                <w:szCs w:val="22"/>
              </w:rPr>
              <w:t>research</w:t>
            </w:r>
            <w:r w:rsidRPr="004E71F4">
              <w:rPr>
                <w:rFonts w:cs="Arial"/>
                <w:sz w:val="22"/>
                <w:szCs w:val="22"/>
              </w:rPr>
              <w:t xml:space="preserve"> why an email was not generated</w:t>
            </w:r>
            <w:r w:rsidR="005C7969">
              <w:rPr>
                <w:rFonts w:cs="Arial"/>
                <w:sz w:val="22"/>
                <w:szCs w:val="22"/>
              </w:rPr>
              <w:t>.  It is possible that the email is stuck in a queue and could arrive several hours late.</w:t>
            </w:r>
          </w:p>
        </w:tc>
      </w:tr>
      <w:tr w:rsidR="0069396E" w:rsidRPr="006108A0" w14:paraId="14516D7E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878B7" w14:textId="541A3018" w:rsidR="0069396E" w:rsidRPr="006108A0" w:rsidRDefault="0069396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3E3FC" w14:textId="77777777" w:rsidR="0069396E" w:rsidRDefault="0069396E" w:rsidP="0069396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Save the CI Unavailability Email</w:t>
            </w:r>
          </w:p>
          <w:p w14:paraId="0F3DF72B" w14:textId="77777777" w:rsidR="0069396E" w:rsidRDefault="0069396E" w:rsidP="0069396E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73FDE13" w14:textId="77777777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email has been reviewed it should be moved to the “CI Unavailability Outages” folder under the Service Level Management Inbox / 1 YYYY / Reporting / Daily SLA / Current Month / CI Unavailability Outages.</w:t>
            </w:r>
          </w:p>
          <w:p w14:paraId="4837543F" w14:textId="77777777" w:rsidR="0069396E" w:rsidRDefault="0069396E" w:rsidP="0069396E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F0F684" wp14:editId="5B2E0988">
                  <wp:extent cx="1446663" cy="1778309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70" cy="179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CA75" w14:textId="77777777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email to the following location:</w:t>
            </w:r>
          </w:p>
          <w:p w14:paraId="6F80E7A1" w14:textId="0C5A3470" w:rsidR="005B349F" w:rsidRPr="005B349F" w:rsidRDefault="005B349F" w:rsidP="005B349F">
            <w:pPr>
              <w:pStyle w:val="BodyText1"/>
              <w:ind w:left="1080"/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5B349F">
                <w:rPr>
                  <w:rStyle w:val="Hyperlink"/>
                </w:rPr>
                <w:t>O:\share\Service Delivery\Service Level Management\SLA Reporting\Reporting</w:t>
              </w:r>
            </w:hyperlink>
            <w:r>
              <w:t xml:space="preserve"> \YYYY\Daily SLA Report\Month\CI Unavailability Outage Emails</w:t>
            </w:r>
          </w:p>
          <w:p w14:paraId="434D9B25" w14:textId="51C4370E" w:rsidR="0069396E" w:rsidRDefault="0069396E" w:rsidP="0069396E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Publish the email to SharePoint at the following location:</w:t>
            </w:r>
          </w:p>
          <w:p w14:paraId="4F0BD75A" w14:textId="1345B9AE" w:rsidR="0069396E" w:rsidRPr="004E71F4" w:rsidRDefault="005B349F" w:rsidP="0069396E">
            <w:pPr>
              <w:pStyle w:val="BodyText1"/>
              <w:ind w:left="1080"/>
              <w:rPr>
                <w:rFonts w:ascii="Arial" w:hAnsi="Arial" w:cs="Arial"/>
                <w:b/>
                <w:sz w:val="22"/>
                <w:szCs w:val="22"/>
              </w:rPr>
            </w:pPr>
            <w:hyperlink r:id="rId17" w:history="1">
              <w:r w:rsidR="0069396E" w:rsidRPr="00CD35AF">
                <w:rPr>
                  <w:rStyle w:val="Hyperlink"/>
                  <w:rFonts w:ascii="Arial" w:hAnsi="Arial" w:cs="Arial"/>
                  <w:sz w:val="22"/>
                  <w:szCs w:val="22"/>
                </w:rPr>
                <w:t>Daily Reporting/SLM/YYYY/Daily SLA Report/Month/CI Unavailability Outage Emails</w:t>
              </w:r>
            </w:hyperlink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lastRenderedPageBreak/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09CD6F15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5B349F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5B349F">
              <w:rPr>
                <w:rFonts w:ascii="Arial" w:hAnsi="Arial" w:cs="Arial"/>
                <w:sz w:val="18"/>
                <w:szCs w:val="18"/>
              </w:rPr>
              <w:t>Rob Kolm</w:t>
            </w:r>
            <w:r>
              <w:rPr>
                <w:rFonts w:ascii="Arial" w:hAnsi="Arial" w:cs="Arial"/>
                <w:sz w:val="18"/>
                <w:szCs w:val="18"/>
              </w:rPr>
              <w:t>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1DC18E15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4E71F4">
              <w:rPr>
                <w:rFonts w:ascii="Arial" w:hAnsi="Arial" w:cs="Arial"/>
                <w:sz w:val="18"/>
                <w:szCs w:val="18"/>
              </w:rPr>
              <w:t>01/23/2019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5B349F">
              <w:rPr>
                <w:rFonts w:ascii="Arial" w:hAnsi="Arial" w:cs="Arial"/>
                <w:sz w:val="18"/>
                <w:szCs w:val="18"/>
              </w:rPr>
              <w:t>05/15/2020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8473124" w:rsidR="006F36F3" w:rsidRDefault="00D60880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5C7969">
      <w:rPr>
        <w:noProof/>
      </w:rPr>
      <w:t>5/15/2020 10:59 AM</w:t>
    </w:r>
    <w:r>
      <w:fldChar w:fldCharType="end"/>
    </w:r>
    <w:r>
      <w:t xml:space="preserve">                                                                          </w:t>
    </w:r>
    <w:r w:rsidR="006F36F3">
      <w:t xml:space="preserve">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3B43406"/>
    <w:multiLevelType w:val="hybridMultilevel"/>
    <w:tmpl w:val="136A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433468F"/>
    <w:multiLevelType w:val="hybridMultilevel"/>
    <w:tmpl w:val="2AA43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7" w15:restartNumberingAfterBreak="0">
    <w:nsid w:val="08083E2D"/>
    <w:multiLevelType w:val="hybridMultilevel"/>
    <w:tmpl w:val="EDE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2E0A"/>
    <w:multiLevelType w:val="hybridMultilevel"/>
    <w:tmpl w:val="DEB6AA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34501"/>
    <w:multiLevelType w:val="hybridMultilevel"/>
    <w:tmpl w:val="EBDCE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E456163"/>
    <w:multiLevelType w:val="hybridMultilevel"/>
    <w:tmpl w:val="E27E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1725798"/>
    <w:multiLevelType w:val="hybridMultilevel"/>
    <w:tmpl w:val="5FBE86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AA2B2F"/>
    <w:multiLevelType w:val="hybridMultilevel"/>
    <w:tmpl w:val="B20614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2B6739CD"/>
    <w:multiLevelType w:val="hybridMultilevel"/>
    <w:tmpl w:val="71B6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374C29D2"/>
    <w:multiLevelType w:val="hybridMultilevel"/>
    <w:tmpl w:val="0ABAD2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7" w15:restartNumberingAfterBreak="0">
    <w:nsid w:val="4F1E67AB"/>
    <w:multiLevelType w:val="hybridMultilevel"/>
    <w:tmpl w:val="CC36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0" w15:restartNumberingAfterBreak="0">
    <w:nsid w:val="56554EAE"/>
    <w:multiLevelType w:val="hybridMultilevel"/>
    <w:tmpl w:val="51688C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2" w15:restartNumberingAfterBreak="0">
    <w:nsid w:val="6453174E"/>
    <w:multiLevelType w:val="hybridMultilevel"/>
    <w:tmpl w:val="5F6A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141073"/>
    <w:multiLevelType w:val="hybridMultilevel"/>
    <w:tmpl w:val="598A5C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9" w15:restartNumberingAfterBreak="0">
    <w:nsid w:val="73F41A04"/>
    <w:multiLevelType w:val="hybridMultilevel"/>
    <w:tmpl w:val="841E0B32"/>
    <w:lvl w:ilvl="0" w:tplc="9D820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41"/>
  </w:num>
  <w:num w:numId="4">
    <w:abstractNumId w:val="40"/>
  </w:num>
  <w:num w:numId="5">
    <w:abstractNumId w:val="33"/>
  </w:num>
  <w:num w:numId="6">
    <w:abstractNumId w:val="14"/>
  </w:num>
  <w:num w:numId="7">
    <w:abstractNumId w:val="26"/>
  </w:num>
  <w:num w:numId="8">
    <w:abstractNumId w:val="2"/>
  </w:num>
  <w:num w:numId="9">
    <w:abstractNumId w:val="17"/>
  </w:num>
  <w:num w:numId="10">
    <w:abstractNumId w:val="25"/>
  </w:num>
  <w:num w:numId="11">
    <w:abstractNumId w:val="29"/>
  </w:num>
  <w:num w:numId="12">
    <w:abstractNumId w:val="0"/>
  </w:num>
  <w:num w:numId="13">
    <w:abstractNumId w:val="35"/>
  </w:num>
  <w:num w:numId="14">
    <w:abstractNumId w:val="1"/>
  </w:num>
  <w:num w:numId="15">
    <w:abstractNumId w:val="21"/>
  </w:num>
  <w:num w:numId="16">
    <w:abstractNumId w:val="20"/>
  </w:num>
  <w:num w:numId="17">
    <w:abstractNumId w:val="19"/>
  </w:num>
  <w:num w:numId="18">
    <w:abstractNumId w:val="11"/>
  </w:num>
  <w:num w:numId="19">
    <w:abstractNumId w:val="6"/>
  </w:num>
  <w:num w:numId="20">
    <w:abstractNumId w:val="38"/>
  </w:num>
  <w:num w:numId="21">
    <w:abstractNumId w:val="13"/>
  </w:num>
  <w:num w:numId="22">
    <w:abstractNumId w:val="31"/>
  </w:num>
  <w:num w:numId="23">
    <w:abstractNumId w:val="4"/>
  </w:num>
  <w:num w:numId="24">
    <w:abstractNumId w:val="37"/>
  </w:num>
  <w:num w:numId="25">
    <w:abstractNumId w:val="24"/>
  </w:num>
  <w:num w:numId="26">
    <w:abstractNumId w:val="22"/>
  </w:num>
  <w:num w:numId="27">
    <w:abstractNumId w:val="7"/>
  </w:num>
  <w:num w:numId="28">
    <w:abstractNumId w:val="31"/>
  </w:num>
  <w:num w:numId="29">
    <w:abstractNumId w:val="9"/>
  </w:num>
  <w:num w:numId="30">
    <w:abstractNumId w:val="10"/>
  </w:num>
  <w:num w:numId="31">
    <w:abstractNumId w:val="5"/>
  </w:num>
  <w:num w:numId="32">
    <w:abstractNumId w:val="27"/>
  </w:num>
  <w:num w:numId="33">
    <w:abstractNumId w:val="12"/>
  </w:num>
  <w:num w:numId="34">
    <w:abstractNumId w:val="32"/>
  </w:num>
  <w:num w:numId="35">
    <w:abstractNumId w:val="3"/>
  </w:num>
  <w:num w:numId="36">
    <w:abstractNumId w:val="36"/>
  </w:num>
  <w:num w:numId="37">
    <w:abstractNumId w:val="18"/>
  </w:num>
  <w:num w:numId="38">
    <w:abstractNumId w:val="8"/>
  </w:num>
  <w:num w:numId="39">
    <w:abstractNumId w:val="30"/>
  </w:num>
  <w:num w:numId="40">
    <w:abstractNumId w:val="23"/>
  </w:num>
  <w:num w:numId="41">
    <w:abstractNumId w:val="16"/>
  </w:num>
  <w:num w:numId="42">
    <w:abstractNumId w:val="15"/>
  </w:num>
  <w:num w:numId="43">
    <w:abstractNumId w:val="3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0F42D2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E4B80"/>
    <w:rsid w:val="0031456C"/>
    <w:rsid w:val="00314D68"/>
    <w:rsid w:val="0033048E"/>
    <w:rsid w:val="00385E21"/>
    <w:rsid w:val="0038754C"/>
    <w:rsid w:val="00396B5B"/>
    <w:rsid w:val="003B3686"/>
    <w:rsid w:val="003B4B97"/>
    <w:rsid w:val="003B57FA"/>
    <w:rsid w:val="003E140A"/>
    <w:rsid w:val="003E68D2"/>
    <w:rsid w:val="00461E98"/>
    <w:rsid w:val="0047123C"/>
    <w:rsid w:val="004A140E"/>
    <w:rsid w:val="004B304A"/>
    <w:rsid w:val="004D4088"/>
    <w:rsid w:val="004D4360"/>
    <w:rsid w:val="004E4078"/>
    <w:rsid w:val="004E71F4"/>
    <w:rsid w:val="004F2DE1"/>
    <w:rsid w:val="005332E6"/>
    <w:rsid w:val="00535AA7"/>
    <w:rsid w:val="005B349F"/>
    <w:rsid w:val="005C6621"/>
    <w:rsid w:val="005C7969"/>
    <w:rsid w:val="006108A0"/>
    <w:rsid w:val="00631334"/>
    <w:rsid w:val="00662AD3"/>
    <w:rsid w:val="00675066"/>
    <w:rsid w:val="00680B40"/>
    <w:rsid w:val="0069396E"/>
    <w:rsid w:val="0069649F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9B07A7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0880"/>
    <w:rsid w:val="00D61A99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7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docs.jackson.local/it/sites/rs/Daily%20Reporting/Forms/current.aspx?RootFolder=%2Fit%2Fsites%2Frs%2FDaily%20Reporting%2FSLM&amp;View=%7B1D5400F7%2DF40D%2D4DC8%2DAED7%2DCCDABECB8C2F%7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../../../SLA%20Reporting/Reporting/20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243</TotalTime>
  <Pages>3</Pages>
  <Words>549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28</cp:revision>
  <cp:lastPrinted>2010-10-25T17:14:00Z</cp:lastPrinted>
  <dcterms:created xsi:type="dcterms:W3CDTF">2017-02-14T20:54:00Z</dcterms:created>
  <dcterms:modified xsi:type="dcterms:W3CDTF">2020-05-15T15:13:00Z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
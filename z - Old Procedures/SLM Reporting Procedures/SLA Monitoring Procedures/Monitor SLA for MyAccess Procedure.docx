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40922E95" w:rsidR="00D02451" w:rsidRPr="00A2001B" w:rsidRDefault="004F69B6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bookmarkStart w:id="1" w:name="_GoBack"/>
      <w:bookmarkEnd w:id="1"/>
      <w:r>
        <w:rPr>
          <w:rFonts w:cs="Arial"/>
          <w:color w:val="C00000"/>
        </w:rPr>
        <w:t>Monitor SLA for MyAccess Procedure</w:t>
      </w:r>
    </w:p>
    <w:p w14:paraId="664C0E08" w14:textId="19BD69D5" w:rsidR="00D02451" w:rsidRPr="006108A0" w:rsidRDefault="00750BDB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 xml:space="preserve">Continuous Performance </w:t>
      </w:r>
      <w:r w:rsidR="006D764E">
        <w:rPr>
          <w:rFonts w:cs="Arial"/>
        </w:rPr>
        <w:t>Enablement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73E36806" w:rsidR="00115FED" w:rsidRDefault="004F69B6" w:rsidP="00157A90">
      <w:pPr>
        <w:rPr>
          <w:rFonts w:cs="Arial"/>
          <w:sz w:val="20"/>
        </w:rPr>
      </w:pPr>
      <w:r>
        <w:rPr>
          <w:rFonts w:cs="Arial"/>
          <w:sz w:val="20"/>
        </w:rPr>
        <w:t xml:space="preserve">The MyAccess (Remote Access) service is monitored by </w:t>
      </w:r>
      <w:proofErr w:type="spellStart"/>
      <w:r>
        <w:rPr>
          <w:rFonts w:cs="Arial"/>
          <w:sz w:val="20"/>
        </w:rPr>
        <w:t>Pingdom</w:t>
      </w:r>
      <w:proofErr w:type="spellEnd"/>
      <w:r>
        <w:rPr>
          <w:rFonts w:cs="Arial"/>
          <w:sz w:val="20"/>
        </w:rPr>
        <w:t xml:space="preserve">.  The vendor checks the availability of the </w:t>
      </w:r>
      <w:hyperlink r:id="rId11" w:history="1">
        <w:r w:rsidRPr="00C70D22">
          <w:rPr>
            <w:rStyle w:val="Hyperlink"/>
            <w:rFonts w:cs="Arial"/>
            <w:sz w:val="20"/>
          </w:rPr>
          <w:t>https://myaccess.jackson.com</w:t>
        </w:r>
      </w:hyperlink>
      <w:r>
        <w:rPr>
          <w:rFonts w:cs="Arial"/>
          <w:sz w:val="20"/>
        </w:rPr>
        <w:t xml:space="preserve"> website every minute.  Every morning they will send an email to Service Level Management that contains the </w:t>
      </w:r>
      <w:r w:rsidR="0069626B">
        <w:rPr>
          <w:rFonts w:cs="Arial"/>
          <w:sz w:val="20"/>
        </w:rPr>
        <w:t>information needed to keep track of the SLA</w:t>
      </w:r>
      <w:r>
        <w:rPr>
          <w:rFonts w:cs="Arial"/>
          <w:sz w:val="20"/>
        </w:rPr>
        <w:t>.</w:t>
      </w:r>
    </w:p>
    <w:p w14:paraId="641C2F96" w14:textId="77777777" w:rsidR="004F69B6" w:rsidRDefault="004F69B6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457516D9" w:rsidR="00115FED" w:rsidRPr="00115FED" w:rsidRDefault="006D764E" w:rsidP="00AC7746">
      <w:pPr>
        <w:numPr>
          <w:ilvl w:val="0"/>
          <w:numId w:val="27"/>
        </w:numPr>
        <w:rPr>
          <w:rFonts w:cs="Arial"/>
          <w:sz w:val="20"/>
        </w:rPr>
      </w:pPr>
      <w:hyperlink r:id="rId12" w:history="1">
        <w:r w:rsidR="00E94B60" w:rsidRPr="00896AD4">
          <w:rPr>
            <w:rStyle w:val="Hyperlink"/>
            <w:rFonts w:cs="Arial"/>
            <w:sz w:val="20"/>
          </w:rPr>
          <w:t>IT Service Management Policy</w:t>
        </w:r>
      </w:hyperlink>
    </w:p>
    <w:p w14:paraId="4A2DDBDC" w14:textId="77777777" w:rsidR="00157A90" w:rsidRPr="006108A0" w:rsidRDefault="00157A90" w:rsidP="00157A9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6EB95C4F" w:rsidR="00115FED" w:rsidRPr="00115FED" w:rsidRDefault="00750BDB" w:rsidP="00AC7746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 xml:space="preserve">Continuous Performance </w:t>
      </w:r>
      <w:r w:rsidR="006D764E">
        <w:rPr>
          <w:rFonts w:cs="Arial"/>
          <w:sz w:val="20"/>
        </w:rPr>
        <w:t>Enablement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31"/>
      </w:tblGrid>
      <w:tr w:rsidR="002943A7" w:rsidRPr="006108A0" w14:paraId="563F284C" w14:textId="77777777" w:rsidTr="008C31C2"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2943A7" w:rsidRPr="006108A0" w14:paraId="538D5901" w14:textId="77777777" w:rsidTr="008C31C2"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033192" w14:textId="77777777" w:rsidR="00486A44" w:rsidRDefault="004F69B6" w:rsidP="004F69B6">
            <w:pPr>
              <w:pStyle w:val="NoSpacing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An email </w:t>
            </w:r>
            <w:r w:rsidR="002943A7">
              <w:rPr>
                <w:rFonts w:cs="Arial"/>
                <w:sz w:val="20"/>
              </w:rPr>
              <w:t>(Subject: [BULK] MyAccess Availability Repo</w:t>
            </w:r>
            <w:r w:rsidR="00486A44">
              <w:rPr>
                <w:rFonts w:cs="Arial"/>
                <w:sz w:val="20"/>
              </w:rPr>
              <w:t>r</w:t>
            </w:r>
            <w:r w:rsidR="002943A7">
              <w:rPr>
                <w:rFonts w:cs="Arial"/>
                <w:sz w:val="20"/>
              </w:rPr>
              <w:t xml:space="preserve">t YYYY-MM-DD) </w:t>
            </w:r>
            <w:r>
              <w:rPr>
                <w:rFonts w:cs="Arial"/>
                <w:sz w:val="20"/>
              </w:rPr>
              <w:t xml:space="preserve">from the </w:t>
            </w:r>
            <w:proofErr w:type="spellStart"/>
            <w:r>
              <w:rPr>
                <w:rFonts w:cs="Arial"/>
                <w:sz w:val="20"/>
              </w:rPr>
              <w:t>Pingdom</w:t>
            </w:r>
            <w:proofErr w:type="spellEnd"/>
            <w:r>
              <w:rPr>
                <w:rFonts w:cs="Arial"/>
                <w:sz w:val="20"/>
              </w:rPr>
              <w:t xml:space="preserve"> vendor to the Service Level Management </w:t>
            </w:r>
            <w:r w:rsidR="002943A7">
              <w:rPr>
                <w:rFonts w:cs="Arial"/>
                <w:sz w:val="20"/>
              </w:rPr>
              <w:t>inbox will arrive each morning</w:t>
            </w:r>
            <w:r w:rsidR="00486A44">
              <w:rPr>
                <w:rFonts w:cs="Arial"/>
                <w:sz w:val="20"/>
              </w:rPr>
              <w:t xml:space="preserve"> between 10:00 AM ET and 10:30 AM ET</w:t>
            </w:r>
            <w:r w:rsidR="002943A7">
              <w:rPr>
                <w:rFonts w:cs="Arial"/>
                <w:sz w:val="20"/>
              </w:rPr>
              <w:t xml:space="preserve">.  </w:t>
            </w:r>
            <w:r>
              <w:rPr>
                <w:rFonts w:cs="Arial"/>
                <w:sz w:val="20"/>
              </w:rPr>
              <w:t>The email will contain the “Uptime” percentage and the number of “Outages” from the previous date.</w:t>
            </w:r>
            <w:r w:rsidR="00486A44">
              <w:rPr>
                <w:rFonts w:cs="Arial"/>
                <w:sz w:val="20"/>
              </w:rPr>
              <w:t xml:space="preserve">  </w:t>
            </w:r>
          </w:p>
          <w:p w14:paraId="64E6345F" w14:textId="010A5752" w:rsidR="004F69B6" w:rsidRDefault="00486A44" w:rsidP="004F69B6">
            <w:pPr>
              <w:pStyle w:val="NoSpacing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</w:t>
            </w:r>
            <w:proofErr w:type="spellStart"/>
            <w:r>
              <w:rPr>
                <w:rFonts w:cs="Arial"/>
                <w:sz w:val="20"/>
              </w:rPr>
              <w:t>Pingdom</w:t>
            </w:r>
            <w:proofErr w:type="spellEnd"/>
            <w:r>
              <w:rPr>
                <w:rFonts w:cs="Arial"/>
                <w:sz w:val="20"/>
              </w:rPr>
              <w:t xml:space="preserve"> vendor monitors and tests the availability of  </w:t>
            </w:r>
            <w:hyperlink r:id="rId13" w:history="1">
              <w:r w:rsidRPr="00E74155">
                <w:rPr>
                  <w:rStyle w:val="Hyperlink"/>
                  <w:rFonts w:cs="Arial"/>
                  <w:sz w:val="20"/>
                </w:rPr>
                <w:t>https://myaccess.jackson.com</w:t>
              </w:r>
            </w:hyperlink>
            <w:r>
              <w:rPr>
                <w:rFonts w:cs="Arial"/>
                <w:sz w:val="20"/>
              </w:rPr>
              <w:t xml:space="preserve"> every minute.  The percentage is calculated as follows:</w:t>
            </w:r>
          </w:p>
          <w:p w14:paraId="04C48D8E" w14:textId="6A8BC6CF" w:rsidR="00486A44" w:rsidRDefault="00486A44" w:rsidP="004F69B6">
            <w:pPr>
              <w:pStyle w:val="NoSpacing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Expected Minutes per Day (1440) – Outage Minutes / Expected Minutes per Day (1440) * 100</w:t>
            </w:r>
          </w:p>
          <w:p w14:paraId="03F6FB8D" w14:textId="77777777" w:rsidR="00486A44" w:rsidRDefault="00486A44" w:rsidP="004F69B6">
            <w:pPr>
              <w:pStyle w:val="NoSpacing"/>
              <w:rPr>
                <w:rFonts w:cs="Arial"/>
                <w:sz w:val="20"/>
              </w:rPr>
            </w:pPr>
          </w:p>
          <w:p w14:paraId="727A9ED0" w14:textId="666B3839" w:rsidR="004F69B6" w:rsidRDefault="00486A44" w:rsidP="004F69B6">
            <w:pPr>
              <w:pStyle w:val="NoSpacing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A58BDD2" wp14:editId="5C13850C">
                  <wp:extent cx="5540991" cy="1535260"/>
                  <wp:effectExtent l="0" t="0" r="3175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060" cy="154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D6D95" w14:textId="77777777" w:rsidR="009362CB" w:rsidRDefault="009362CB" w:rsidP="004F69B6">
            <w:pPr>
              <w:pStyle w:val="NoSpacing"/>
              <w:rPr>
                <w:rFonts w:cs="Arial"/>
                <w:sz w:val="20"/>
              </w:rPr>
            </w:pPr>
          </w:p>
          <w:p w14:paraId="313DC259" w14:textId="5830795A" w:rsidR="004F69B6" w:rsidRDefault="009362CB" w:rsidP="004F69B6">
            <w:pPr>
              <w:pStyle w:val="NoSpacing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data</w:t>
            </w:r>
            <w:r w:rsidR="004F69B6">
              <w:rPr>
                <w:rFonts w:cs="Arial"/>
                <w:sz w:val="20"/>
              </w:rPr>
              <w:t xml:space="preserve"> must be documented in the </w:t>
            </w:r>
            <w:r w:rsidR="004F69B6" w:rsidRPr="009362CB">
              <w:rPr>
                <w:rFonts w:cs="Arial"/>
                <w:i/>
                <w:sz w:val="20"/>
              </w:rPr>
              <w:t>My Access YYYY</w:t>
            </w:r>
            <w:r w:rsidR="004F69B6">
              <w:rPr>
                <w:rFonts w:cs="Arial"/>
                <w:sz w:val="20"/>
              </w:rPr>
              <w:t xml:space="preserve"> spreadsheet located at:</w:t>
            </w:r>
          </w:p>
          <w:p w14:paraId="111A7FF2" w14:textId="4037010F" w:rsidR="00595498" w:rsidRPr="00595498" w:rsidRDefault="006D764E" w:rsidP="009362CB">
            <w:pPr>
              <w:pStyle w:val="NoSpacing"/>
              <w:numPr>
                <w:ilvl w:val="0"/>
                <w:numId w:val="30"/>
              </w:numPr>
              <w:rPr>
                <w:rStyle w:val="Hyperlink"/>
                <w:rFonts w:cs="Arial"/>
                <w:sz w:val="20"/>
                <w:u w:val="none"/>
              </w:rPr>
            </w:pPr>
            <w:hyperlink r:id="rId15" w:history="1">
              <w:r w:rsidR="00595498" w:rsidRPr="00595498">
                <w:rPr>
                  <w:rStyle w:val="Hyperlink"/>
                  <w:rFonts w:cs="Arial"/>
                  <w:sz w:val="20"/>
                </w:rPr>
                <w:t>\\jacksonnational.com\GROUP\ITVOL1\VOL1\group\PM COE\Forecasting &amp; Metrics Model Rollout\SLA Reporting\Reporting\YYYY\Daily</w:t>
              </w:r>
            </w:hyperlink>
            <w:r w:rsidR="00595498" w:rsidRPr="00595498">
              <w:rPr>
                <w:rStyle w:val="Hyperlink"/>
                <w:rFonts w:cs="Arial"/>
                <w:sz w:val="20"/>
              </w:rPr>
              <w:t xml:space="preserve"> SLA Report\Month\MyAccess</w:t>
            </w:r>
          </w:p>
          <w:p w14:paraId="5204840E" w14:textId="5160FEC4" w:rsidR="004F69B6" w:rsidRDefault="009362CB" w:rsidP="009362CB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Open the spreadsheet.</w:t>
            </w:r>
          </w:p>
          <w:p w14:paraId="3E9D476D" w14:textId="124C2989" w:rsidR="009362CB" w:rsidRDefault="009362CB" w:rsidP="009362CB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the tab for the corresponding month.</w:t>
            </w:r>
          </w:p>
          <w:p w14:paraId="0EE231C8" w14:textId="3A7C699E" w:rsidR="009362CB" w:rsidRDefault="009362CB" w:rsidP="009362CB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the percentage under the “Uptime Percentage Provided by </w:t>
            </w:r>
            <w:proofErr w:type="spellStart"/>
            <w:r>
              <w:rPr>
                <w:rFonts w:cs="Arial"/>
                <w:sz w:val="20"/>
              </w:rPr>
              <w:t>Pingdom</w:t>
            </w:r>
            <w:proofErr w:type="spellEnd"/>
            <w:r>
              <w:rPr>
                <w:rFonts w:cs="Arial"/>
                <w:sz w:val="20"/>
              </w:rPr>
              <w:t>” column.</w:t>
            </w:r>
          </w:p>
          <w:p w14:paraId="51ECA63E" w14:textId="21466CC1" w:rsidR="009362CB" w:rsidRDefault="009362CB" w:rsidP="009362CB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the number of outages under the “Outages Provided by </w:t>
            </w:r>
            <w:proofErr w:type="spellStart"/>
            <w:r>
              <w:rPr>
                <w:rFonts w:cs="Arial"/>
                <w:sz w:val="20"/>
              </w:rPr>
              <w:t>Pingdom</w:t>
            </w:r>
            <w:proofErr w:type="spellEnd"/>
            <w:r>
              <w:rPr>
                <w:rFonts w:cs="Arial"/>
                <w:sz w:val="20"/>
              </w:rPr>
              <w:t>” column.</w:t>
            </w:r>
          </w:p>
          <w:p w14:paraId="25C6DE83" w14:textId="5FF3A95A" w:rsidR="009362CB" w:rsidRPr="009362CB" w:rsidRDefault="009362CB" w:rsidP="009362CB">
            <w:pPr>
              <w:pStyle w:val="NoSpacing"/>
              <w:ind w:left="720"/>
              <w:rPr>
                <w:rFonts w:cs="Arial"/>
                <w:i/>
                <w:sz w:val="20"/>
              </w:rPr>
            </w:pPr>
            <w:r w:rsidRPr="009362CB">
              <w:rPr>
                <w:rFonts w:cs="Arial"/>
                <w:b/>
                <w:i/>
                <w:sz w:val="20"/>
              </w:rPr>
              <w:t>Note:</w:t>
            </w:r>
            <w:r w:rsidRPr="009362CB">
              <w:rPr>
                <w:rFonts w:cs="Arial"/>
                <w:i/>
                <w:sz w:val="20"/>
              </w:rPr>
              <w:t xml:space="preserve"> On Mondays you will need to add the data for Friday, Saturday and Sunday</w:t>
            </w:r>
            <w:r w:rsidR="002943A7">
              <w:rPr>
                <w:rFonts w:cs="Arial"/>
                <w:i/>
                <w:sz w:val="20"/>
              </w:rPr>
              <w:t>, all listed in separate emails.</w:t>
            </w:r>
          </w:p>
          <w:p w14:paraId="54E93D94" w14:textId="77777777" w:rsidR="00AF4163" w:rsidRDefault="009362CB" w:rsidP="009362CB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If the percentage is below 100% and there are outage minutes, </w:t>
            </w:r>
            <w:r w:rsidR="00AF4163">
              <w:rPr>
                <w:rFonts w:cs="Arial"/>
                <w:sz w:val="20"/>
              </w:rPr>
              <w:t>create an Investigation ticket and assign to the Network Engineering team to find out what caused the outage.</w:t>
            </w:r>
          </w:p>
          <w:p w14:paraId="4E3BC2FD" w14:textId="65B4362E" w:rsidR="00AF4163" w:rsidRDefault="00AF4163" w:rsidP="00AF4163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 more information see:</w:t>
            </w:r>
          </w:p>
          <w:p w14:paraId="4D8F6D7C" w14:textId="723C8502" w:rsidR="00AF4163" w:rsidRPr="008C31C2" w:rsidRDefault="008C31C2" w:rsidP="00AF4163">
            <w:pPr>
              <w:pStyle w:val="NoSpacing"/>
              <w:ind w:left="720"/>
              <w:rPr>
                <w:rStyle w:val="Hyperlink"/>
                <w:rFonts w:cs="Arial"/>
                <w:sz w:val="20"/>
              </w:rPr>
            </w:pPr>
            <w:r>
              <w:rPr>
                <w:rStyle w:val="Hyperlink"/>
                <w:rFonts w:cs="Arial"/>
                <w:sz w:val="20"/>
              </w:rPr>
              <w:fldChar w:fldCharType="begin"/>
            </w:r>
            <w:r>
              <w:rPr>
                <w:rStyle w:val="Hyperlink"/>
                <w:rFonts w:cs="Arial"/>
                <w:sz w:val="20"/>
              </w:rPr>
              <w:instrText xml:space="preserve"> HYPERLINK "../SLA%20Reporting%20Procedures/Create%20an%20Investigation%20Ticket%20for%20Missed%20Breached%20SLA%20Procedure.docx" </w:instrText>
            </w:r>
            <w:r>
              <w:rPr>
                <w:rStyle w:val="Hyperlink"/>
                <w:rFonts w:cs="Arial"/>
                <w:sz w:val="20"/>
              </w:rPr>
              <w:fldChar w:fldCharType="separate"/>
            </w:r>
            <w:r w:rsidR="00AF4163" w:rsidRPr="008C31C2">
              <w:rPr>
                <w:rStyle w:val="Hyperlink"/>
                <w:rFonts w:cs="Arial"/>
                <w:sz w:val="20"/>
              </w:rPr>
              <w:t>Create an Investigation Ticket for Missed Breached SLA Procedure</w:t>
            </w:r>
          </w:p>
          <w:p w14:paraId="2B768AC0" w14:textId="5C081324" w:rsidR="004F69B6" w:rsidRDefault="008C31C2" w:rsidP="00DE0D50">
            <w:pPr>
              <w:pStyle w:val="NoSpacing"/>
              <w:numPr>
                <w:ilvl w:val="1"/>
                <w:numId w:val="27"/>
              </w:numPr>
              <w:rPr>
                <w:rFonts w:cs="Arial"/>
                <w:sz w:val="20"/>
              </w:rPr>
            </w:pPr>
            <w:r>
              <w:rPr>
                <w:rStyle w:val="Hyperlink"/>
                <w:rFonts w:cs="Arial"/>
                <w:sz w:val="20"/>
              </w:rPr>
              <w:fldChar w:fldCharType="end"/>
            </w:r>
            <w:r w:rsidR="009362CB">
              <w:rPr>
                <w:rFonts w:cs="Arial"/>
                <w:sz w:val="20"/>
              </w:rPr>
              <w:t>If the outage was during the change window, the Network Engineer must provide the Change number.</w:t>
            </w:r>
          </w:p>
          <w:p w14:paraId="4D305D7D" w14:textId="5F14AF80" w:rsidR="005E5F8F" w:rsidRDefault="005E5F8F" w:rsidP="00DE0D50">
            <w:pPr>
              <w:pStyle w:val="NoSpacing"/>
              <w:numPr>
                <w:ilvl w:val="1"/>
                <w:numId w:val="27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If an Incident or Change ticket is the cause, relate that ticket to the Investigation ticket.</w:t>
            </w:r>
          </w:p>
          <w:p w14:paraId="74DDC298" w14:textId="256AD904" w:rsidR="0069626B" w:rsidRDefault="0069626B" w:rsidP="00DE0D50">
            <w:pPr>
              <w:pStyle w:val="NoSpacing"/>
              <w:numPr>
                <w:ilvl w:val="1"/>
                <w:numId w:val="27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information to the “Comments” field for the corresponding date.</w:t>
            </w:r>
          </w:p>
          <w:p w14:paraId="0F14247B" w14:textId="34E66F7D" w:rsidR="008C31C2" w:rsidRDefault="008C31C2" w:rsidP="00DE0D50">
            <w:pPr>
              <w:pStyle w:val="NoSpacing"/>
              <w:numPr>
                <w:ilvl w:val="1"/>
                <w:numId w:val="27"/>
              </w:numPr>
              <w:rPr>
                <w:rFonts w:cs="Arial"/>
                <w:sz w:val="20"/>
              </w:rPr>
            </w:pPr>
            <w:r>
              <w:rPr>
                <w:sz w:val="20"/>
              </w:rPr>
              <w:t>If an outage was caused by a Change, mark the outage as a “Carve Out” and the percentage as 100%.</w:t>
            </w:r>
          </w:p>
          <w:p w14:paraId="28FED710" w14:textId="5D638F4C" w:rsidR="002943A7" w:rsidRPr="005E5F8F" w:rsidRDefault="008C31C2" w:rsidP="008C31C2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F7D3671" wp14:editId="3F57C69A">
                  <wp:extent cx="5262113" cy="2699375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620" cy="2710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3A7" w:rsidRPr="006108A0" w14:paraId="4A8F5F6F" w14:textId="77777777" w:rsidTr="008C31C2"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2</w:t>
            </w:r>
          </w:p>
        </w:tc>
        <w:tc>
          <w:tcPr>
            <w:tcW w:w="4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447362" w14:textId="06ED3E59" w:rsidR="002943A7" w:rsidRDefault="002943A7" w:rsidP="004F69B6">
            <w:pPr>
              <w:pStyle w:val="NoSpacing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File the emai</w:t>
            </w:r>
            <w:r w:rsidR="0069626B">
              <w:rPr>
                <w:rFonts w:cs="Arial"/>
                <w:sz w:val="20"/>
              </w:rPr>
              <w:t>l:</w:t>
            </w:r>
          </w:p>
          <w:p w14:paraId="20E35EB1" w14:textId="77777777" w:rsidR="002943A7" w:rsidRDefault="002943A7" w:rsidP="004F69B6">
            <w:pPr>
              <w:pStyle w:val="NoSpacing"/>
              <w:rPr>
                <w:rFonts w:cs="Arial"/>
                <w:sz w:val="20"/>
              </w:rPr>
            </w:pPr>
          </w:p>
          <w:p w14:paraId="6CDCAA06" w14:textId="1D78189B" w:rsidR="002943A7" w:rsidRPr="002943A7" w:rsidRDefault="002943A7" w:rsidP="009E710A">
            <w:pPr>
              <w:pStyle w:val="NoSpacing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 w:rsidRPr="002943A7">
              <w:rPr>
                <w:rFonts w:cs="Arial"/>
                <w:sz w:val="20"/>
              </w:rPr>
              <w:t xml:space="preserve">Move the email from </w:t>
            </w:r>
            <w:proofErr w:type="spellStart"/>
            <w:r w:rsidRPr="002943A7">
              <w:rPr>
                <w:rFonts w:cs="Arial"/>
                <w:sz w:val="20"/>
              </w:rPr>
              <w:t>Pingdom</w:t>
            </w:r>
            <w:proofErr w:type="spellEnd"/>
            <w:r w:rsidRPr="002943A7">
              <w:rPr>
                <w:rFonts w:cs="Arial"/>
                <w:sz w:val="20"/>
              </w:rPr>
              <w:t xml:space="preserve"> to the corresponding month’s email folder under Service Level Management Inbox \ </w:t>
            </w:r>
            <w:r w:rsidR="00B00F99">
              <w:rPr>
                <w:rFonts w:cs="Arial"/>
                <w:sz w:val="20"/>
              </w:rPr>
              <w:t>1 YYYY \ Daily SLA \ Month \ MyAccess</w:t>
            </w:r>
            <w:r w:rsidR="0069626B">
              <w:rPr>
                <w:rFonts w:cs="Arial"/>
                <w:sz w:val="20"/>
              </w:rPr>
              <w:t>.</w:t>
            </w:r>
          </w:p>
          <w:p w14:paraId="200F7AEB" w14:textId="6776007C" w:rsidR="002943A7" w:rsidRDefault="00B00F99" w:rsidP="00AF4163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4FD8777" wp14:editId="43786370">
                  <wp:extent cx="1630908" cy="1802583"/>
                  <wp:effectExtent l="0" t="0" r="762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589" cy="182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C4ED9" w14:textId="4B40D097" w:rsidR="002943A7" w:rsidRPr="002943A7" w:rsidRDefault="002943A7" w:rsidP="00342570">
            <w:pPr>
              <w:pStyle w:val="NoSpacing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 w:rsidRPr="002943A7">
              <w:rPr>
                <w:rFonts w:cs="Arial"/>
                <w:sz w:val="20"/>
              </w:rPr>
              <w:t>Save the email to the following location:</w:t>
            </w:r>
          </w:p>
          <w:p w14:paraId="34571AE6" w14:textId="77777777" w:rsidR="008C31C2" w:rsidRPr="008C31C2" w:rsidRDefault="00411004" w:rsidP="008C31C2">
            <w:pPr>
              <w:pStyle w:val="NoSpacing"/>
              <w:numPr>
                <w:ilvl w:val="0"/>
                <w:numId w:val="30"/>
              </w:numPr>
              <w:rPr>
                <w:rStyle w:val="Hyperlink"/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HYPERLINK "\\\\jacksonnational.com\\SHARE\\HQ\\vol3\\share\\Service Delivery\\Service Level Management\\Reporting" </w:instrText>
            </w:r>
            <w:r>
              <w:rPr>
                <w:rFonts w:cs="Arial"/>
                <w:sz w:val="20"/>
              </w:rPr>
              <w:fldChar w:fldCharType="separate"/>
            </w:r>
            <w:hyperlink r:id="rId18" w:history="1">
              <w:r w:rsidR="008C31C2" w:rsidRPr="008C31C2">
                <w:rPr>
                  <w:rStyle w:val="Hyperlink"/>
                  <w:rFonts w:cs="Arial"/>
                  <w:sz w:val="20"/>
                </w:rPr>
                <w:t>\\jacksonnational.com\GROUP\ITVOL1\VOL1\group\PM COE\Forecasting &amp; Metrics Model Rollout\SLA Reporting\Reporting\YYYY\Daily</w:t>
              </w:r>
            </w:hyperlink>
            <w:r w:rsidR="008C31C2" w:rsidRPr="008C31C2">
              <w:rPr>
                <w:rStyle w:val="Hyperlink"/>
                <w:rFonts w:cs="Arial"/>
                <w:sz w:val="20"/>
              </w:rPr>
              <w:t xml:space="preserve"> SLA Report\Month\MyAccess</w:t>
            </w:r>
          </w:p>
          <w:p w14:paraId="3FCA2F8F" w14:textId="2163D27C" w:rsidR="00AC7746" w:rsidRPr="00314D68" w:rsidRDefault="00411004" w:rsidP="008C31C2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9B0CDD4" wp14:editId="19F867F1">
                  <wp:extent cx="4640239" cy="1068956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517" cy="1086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3A7" w:rsidRPr="006108A0" w14:paraId="28268E73" w14:textId="77777777" w:rsidTr="008C31C2"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3</w:t>
            </w:r>
          </w:p>
        </w:tc>
        <w:tc>
          <w:tcPr>
            <w:tcW w:w="4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D3CC2F" w14:textId="7EA56647" w:rsidR="00AC7746" w:rsidRDefault="002943A7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Upload the file to Share</w:t>
            </w:r>
            <w:r w:rsidR="008C31C2"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0"/>
              </w:rPr>
              <w:t>oint:</w:t>
            </w:r>
          </w:p>
          <w:p w14:paraId="718B4C52" w14:textId="77777777" w:rsidR="002943A7" w:rsidRDefault="002943A7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1F1471B3" w14:textId="77777777" w:rsidR="002943A7" w:rsidRDefault="002943A7" w:rsidP="002943A7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Navigate to the following location in </w:t>
            </w:r>
            <w:proofErr w:type="spellStart"/>
            <w:r>
              <w:rPr>
                <w:rFonts w:ascii="Arial" w:hAnsi="Arial" w:cs="Arial"/>
                <w:sz w:val="20"/>
              </w:rPr>
              <w:t>Sharepoint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  <w:p w14:paraId="7A0A8B35" w14:textId="0ECA08E8" w:rsidR="002943A7" w:rsidRPr="00411004" w:rsidRDefault="00411004" w:rsidP="002943A7">
            <w:pPr>
              <w:pStyle w:val="BodyText1"/>
              <w:ind w:left="720"/>
              <w:rPr>
                <w:rStyle w:val="Hyperlink"/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HYPERLINK "http://docs.jackson.local/it/sites/rs/Daily%20Reporting/Forms/current.aspx?RootFolder=%2Fit%2Fsites%2Frs%2FDaily%20Reporting%2FSLM&amp;FolderCTID=0x012000AF1427B489A1CD4BA12B90F950303DFE&amp;View=%7B1D5400F7%2DF40D%2D4DC8%2DAED7%2DCCDABECB8C2F%7D"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Pr="00411004">
              <w:rPr>
                <w:rStyle w:val="Hyperlink"/>
                <w:rFonts w:ascii="Arial" w:hAnsi="Arial" w:cs="Arial"/>
                <w:sz w:val="20"/>
              </w:rPr>
              <w:t>Daily Reporting\SLM\YYYY\Daily SLA Report\Month</w:t>
            </w:r>
          </w:p>
          <w:p w14:paraId="60F70204" w14:textId="00AE0657" w:rsidR="002943A7" w:rsidRDefault="00411004" w:rsidP="002943A7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fldChar w:fldCharType="end"/>
            </w:r>
            <w:r w:rsidR="002943A7">
              <w:rPr>
                <w:rFonts w:ascii="Arial" w:hAnsi="Arial" w:cs="Arial"/>
                <w:sz w:val="20"/>
              </w:rPr>
              <w:t>Click the folder for the current year.</w:t>
            </w:r>
          </w:p>
          <w:p w14:paraId="33BCB8F6" w14:textId="77777777" w:rsidR="002943A7" w:rsidRDefault="002943A7" w:rsidP="002943A7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folder for the current month.</w:t>
            </w:r>
          </w:p>
          <w:p w14:paraId="4A9BB940" w14:textId="77777777" w:rsidR="002943A7" w:rsidRDefault="002943A7" w:rsidP="002943A7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“My Access” folder.</w:t>
            </w:r>
          </w:p>
          <w:p w14:paraId="0E5A2D5F" w14:textId="10DC1F7B" w:rsidR="002943A7" w:rsidRDefault="002943A7" w:rsidP="002943A7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“Upload” button.</w:t>
            </w:r>
          </w:p>
          <w:p w14:paraId="67B066E1" w14:textId="1D225ED3" w:rsidR="00540585" w:rsidRDefault="00540585" w:rsidP="002943A7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“Browse” button and navigate to the location from Step 2 b) and select the email to be uploaded.</w:t>
            </w:r>
          </w:p>
          <w:p w14:paraId="714EA96C" w14:textId="77777777" w:rsidR="00540585" w:rsidRDefault="00540585" w:rsidP="00AF4163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8F35C21" wp14:editId="5D5E9738">
                  <wp:extent cx="4688006" cy="93910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849" cy="94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4AA1D" w14:textId="5F4F0673" w:rsidR="00540585" w:rsidRDefault="00540585" w:rsidP="0054058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“OK” button.</w:t>
            </w:r>
          </w:p>
          <w:p w14:paraId="62DBDFD3" w14:textId="140001BA" w:rsidR="00540585" w:rsidRPr="00314D68" w:rsidRDefault="00540585" w:rsidP="0054058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“Save” button.</w:t>
            </w:r>
          </w:p>
        </w:tc>
      </w:tr>
    </w:tbl>
    <w:p w14:paraId="47356575" w14:textId="333F4323" w:rsidR="00535AA7" w:rsidRDefault="00535AA7" w:rsidP="00535AA7">
      <w:pPr>
        <w:rPr>
          <w:rFonts w:cs="Arial"/>
        </w:rPr>
      </w:pPr>
    </w:p>
    <w:p w14:paraId="586D9C01" w14:textId="77777777" w:rsidR="00385E21" w:rsidRDefault="00385E21" w:rsidP="00385E21">
      <w:pPr>
        <w:rPr>
          <w:rFonts w:cs="Arial"/>
          <w:b/>
        </w:rPr>
      </w:pPr>
    </w:p>
    <w:p w14:paraId="0055ABAD" w14:textId="77777777" w:rsidR="00750BDB" w:rsidRDefault="00750BDB" w:rsidP="00750BDB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71A7C76A" w14:textId="77777777" w:rsidR="00750BDB" w:rsidRDefault="00750BDB" w:rsidP="00750BDB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4C9A16DC" w14:textId="1006C2BD" w:rsidR="00750BDB" w:rsidRDefault="00750BDB" w:rsidP="00750BDB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Director, Continuous Performance </w:t>
      </w:r>
      <w:r w:rsidR="006D764E">
        <w:rPr>
          <w:rFonts w:ascii="Arial" w:hAnsi="Arial" w:cs="Arial"/>
          <w:sz w:val="20"/>
        </w:rPr>
        <w:t>Enablement</w:t>
      </w:r>
    </w:p>
    <w:p w14:paraId="4E6BC69E" w14:textId="62179CDB" w:rsidR="00750BDB" w:rsidRDefault="00750BDB" w:rsidP="00750BDB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Vice President, Continuous Performance </w:t>
      </w:r>
      <w:r w:rsidR="006D764E">
        <w:rPr>
          <w:rFonts w:ascii="Arial" w:hAnsi="Arial" w:cs="Arial"/>
          <w:sz w:val="20"/>
        </w:rPr>
        <w:t>Enablement</w:t>
      </w:r>
    </w:p>
    <w:p w14:paraId="17AF8D4B" w14:textId="77777777" w:rsidR="00750BDB" w:rsidRDefault="00750BDB" w:rsidP="00750BDB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JET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1D3742C6" w:rsidR="00843C24" w:rsidRDefault="00097016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 xml:space="preserve">Continuous Performance </w:t>
            </w:r>
            <w:r w:rsidR="006D764E">
              <w:rPr>
                <w:rFonts w:cs="Arial"/>
              </w:rPr>
              <w:t>Enablement</w:t>
            </w:r>
            <w:r>
              <w:rPr>
                <w:rFonts w:cs="Arial"/>
              </w:rPr>
              <w:t xml:space="preserve"> </w:t>
            </w:r>
            <w:r w:rsidR="00843C24">
              <w:rPr>
                <w:rFonts w:cs="Arial"/>
              </w:rPr>
              <w:t>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4189107C" w:rsidR="00843C24" w:rsidRDefault="00750BDB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CPE Metrics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Approving Authority: Bali Bodeddula, Director, JET Continuous Performance </w:t>
            </w:r>
            <w:r w:rsidR="006D764E">
              <w:rPr>
                <w:rFonts w:ascii="Arial" w:hAnsi="Arial" w:cs="Arial"/>
                <w:sz w:val="18"/>
                <w:szCs w:val="18"/>
              </w:rPr>
              <w:t>Enablement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4B9D0BA8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4617B6">
              <w:rPr>
                <w:rFonts w:ascii="Arial" w:hAnsi="Arial" w:cs="Arial"/>
                <w:sz w:val="18"/>
                <w:szCs w:val="18"/>
              </w:rPr>
              <w:t>12/11/2018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default" r:id="rId21"/>
      <w:footerReference w:type="default" r:id="rId22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05D0D4A6" w:rsidR="006F36F3" w:rsidRDefault="00517ED1">
    <w:pPr>
      <w:pStyle w:val="Footer"/>
    </w:pPr>
    <w:r>
      <w:t xml:space="preserve">              </w:t>
    </w:r>
    <w:r>
      <w:fldChar w:fldCharType="begin"/>
    </w:r>
    <w:r>
      <w:instrText xml:space="preserve"> DATE \@ "M/d/yyyy h:mm am/pm" </w:instrText>
    </w:r>
    <w:r>
      <w:fldChar w:fldCharType="separate"/>
    </w:r>
    <w:r w:rsidR="006D764E">
      <w:rPr>
        <w:noProof/>
      </w:rPr>
      <w:t>9/24/2019 11:34 AM</w:t>
    </w:r>
    <w:r>
      <w:fldChar w:fldCharType="end"/>
    </w:r>
    <w:r>
      <w:t xml:space="preserve">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6F36F3">
              <w:t xml:space="preserve">Page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PAGE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  <w:r w:rsidR="006F36F3">
              <w:t xml:space="preserve"> of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NUMPAGES 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7376CB3"/>
    <w:multiLevelType w:val="hybridMultilevel"/>
    <w:tmpl w:val="9DE28AC2"/>
    <w:lvl w:ilvl="0" w:tplc="DA6847E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83E2D"/>
    <w:multiLevelType w:val="hybridMultilevel"/>
    <w:tmpl w:val="C8DE6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9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1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2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3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5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6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7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19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0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1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2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6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27" w15:restartNumberingAfterBreak="0">
    <w:nsid w:val="78D97F71"/>
    <w:multiLevelType w:val="hybridMultilevel"/>
    <w:tmpl w:val="BF92B7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3C4C98"/>
    <w:multiLevelType w:val="hybridMultilevel"/>
    <w:tmpl w:val="3DCAC3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30"/>
  </w:num>
  <w:num w:numId="4">
    <w:abstractNumId w:val="29"/>
  </w:num>
  <w:num w:numId="5">
    <w:abstractNumId w:val="22"/>
  </w:num>
  <w:num w:numId="6">
    <w:abstractNumId w:val="10"/>
  </w:num>
  <w:num w:numId="7">
    <w:abstractNumId w:val="18"/>
  </w:num>
  <w:num w:numId="8">
    <w:abstractNumId w:val="2"/>
  </w:num>
  <w:num w:numId="9">
    <w:abstractNumId w:val="11"/>
  </w:num>
  <w:num w:numId="10">
    <w:abstractNumId w:val="17"/>
  </w:num>
  <w:num w:numId="11">
    <w:abstractNumId w:val="20"/>
  </w:num>
  <w:num w:numId="12">
    <w:abstractNumId w:val="0"/>
  </w:num>
  <w:num w:numId="13">
    <w:abstractNumId w:val="24"/>
  </w:num>
  <w:num w:numId="14">
    <w:abstractNumId w:val="1"/>
  </w:num>
  <w:num w:numId="15">
    <w:abstractNumId w:val="14"/>
  </w:num>
  <w:num w:numId="16">
    <w:abstractNumId w:val="13"/>
  </w:num>
  <w:num w:numId="17">
    <w:abstractNumId w:val="12"/>
  </w:num>
  <w:num w:numId="18">
    <w:abstractNumId w:val="8"/>
  </w:num>
  <w:num w:numId="19">
    <w:abstractNumId w:val="4"/>
  </w:num>
  <w:num w:numId="20">
    <w:abstractNumId w:val="26"/>
  </w:num>
  <w:num w:numId="21">
    <w:abstractNumId w:val="9"/>
  </w:num>
  <w:num w:numId="22">
    <w:abstractNumId w:val="21"/>
  </w:num>
  <w:num w:numId="23">
    <w:abstractNumId w:val="3"/>
  </w:num>
  <w:num w:numId="24">
    <w:abstractNumId w:val="25"/>
  </w:num>
  <w:num w:numId="25">
    <w:abstractNumId w:val="16"/>
  </w:num>
  <w:num w:numId="26">
    <w:abstractNumId w:val="15"/>
  </w:num>
  <w:num w:numId="27">
    <w:abstractNumId w:val="6"/>
  </w:num>
  <w:num w:numId="28">
    <w:abstractNumId w:val="21"/>
  </w:num>
  <w:num w:numId="29">
    <w:abstractNumId w:val="7"/>
  </w:num>
  <w:num w:numId="30">
    <w:abstractNumId w:val="5"/>
  </w:num>
  <w:num w:numId="31">
    <w:abstractNumId w:val="28"/>
  </w:num>
  <w:num w:numId="32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6055C"/>
    <w:rsid w:val="00061B56"/>
    <w:rsid w:val="00097016"/>
    <w:rsid w:val="000A0C5F"/>
    <w:rsid w:val="00106A5A"/>
    <w:rsid w:val="00107EDA"/>
    <w:rsid w:val="001117F9"/>
    <w:rsid w:val="00115FED"/>
    <w:rsid w:val="00130DE0"/>
    <w:rsid w:val="00157A90"/>
    <w:rsid w:val="00211F74"/>
    <w:rsid w:val="00243F84"/>
    <w:rsid w:val="00252403"/>
    <w:rsid w:val="002943A7"/>
    <w:rsid w:val="002966FD"/>
    <w:rsid w:val="002B2743"/>
    <w:rsid w:val="002E4B80"/>
    <w:rsid w:val="0031456C"/>
    <w:rsid w:val="00314D68"/>
    <w:rsid w:val="00385E21"/>
    <w:rsid w:val="0038754C"/>
    <w:rsid w:val="00396B5B"/>
    <w:rsid w:val="003B3686"/>
    <w:rsid w:val="003B4B97"/>
    <w:rsid w:val="003B57FA"/>
    <w:rsid w:val="003E140A"/>
    <w:rsid w:val="003E68D2"/>
    <w:rsid w:val="00411004"/>
    <w:rsid w:val="004617B6"/>
    <w:rsid w:val="00461E98"/>
    <w:rsid w:val="0047123C"/>
    <w:rsid w:val="00486A44"/>
    <w:rsid w:val="004A140E"/>
    <w:rsid w:val="004B304A"/>
    <w:rsid w:val="004D4088"/>
    <w:rsid w:val="004D4360"/>
    <w:rsid w:val="004E4078"/>
    <w:rsid w:val="004F2DE1"/>
    <w:rsid w:val="004F69B6"/>
    <w:rsid w:val="00517ED1"/>
    <w:rsid w:val="005332E6"/>
    <w:rsid w:val="00535AA7"/>
    <w:rsid w:val="00540585"/>
    <w:rsid w:val="00592ECF"/>
    <w:rsid w:val="00595498"/>
    <w:rsid w:val="005C6621"/>
    <w:rsid w:val="005E5F8F"/>
    <w:rsid w:val="006108A0"/>
    <w:rsid w:val="00631334"/>
    <w:rsid w:val="00662AD3"/>
    <w:rsid w:val="00675066"/>
    <w:rsid w:val="00680B40"/>
    <w:rsid w:val="0069626B"/>
    <w:rsid w:val="006B180D"/>
    <w:rsid w:val="006B449F"/>
    <w:rsid w:val="006B5C10"/>
    <w:rsid w:val="006B6098"/>
    <w:rsid w:val="006C1CB0"/>
    <w:rsid w:val="006D764E"/>
    <w:rsid w:val="006D7E01"/>
    <w:rsid w:val="006E34A9"/>
    <w:rsid w:val="006F36F3"/>
    <w:rsid w:val="00705F94"/>
    <w:rsid w:val="0071521F"/>
    <w:rsid w:val="007254B7"/>
    <w:rsid w:val="00750BDB"/>
    <w:rsid w:val="007653F6"/>
    <w:rsid w:val="007675E4"/>
    <w:rsid w:val="007A3C31"/>
    <w:rsid w:val="007A4E80"/>
    <w:rsid w:val="007D015B"/>
    <w:rsid w:val="007D06FE"/>
    <w:rsid w:val="0080549C"/>
    <w:rsid w:val="00812063"/>
    <w:rsid w:val="00843C24"/>
    <w:rsid w:val="00896AD4"/>
    <w:rsid w:val="008A03E0"/>
    <w:rsid w:val="008B6C2B"/>
    <w:rsid w:val="008C2ABE"/>
    <w:rsid w:val="008C31C2"/>
    <w:rsid w:val="008D3A31"/>
    <w:rsid w:val="008F1737"/>
    <w:rsid w:val="008F4526"/>
    <w:rsid w:val="009015AD"/>
    <w:rsid w:val="009060E1"/>
    <w:rsid w:val="009249F3"/>
    <w:rsid w:val="009362CB"/>
    <w:rsid w:val="009618D1"/>
    <w:rsid w:val="00966150"/>
    <w:rsid w:val="00A07439"/>
    <w:rsid w:val="00A14DB3"/>
    <w:rsid w:val="00A2001B"/>
    <w:rsid w:val="00A45654"/>
    <w:rsid w:val="00A46084"/>
    <w:rsid w:val="00A64533"/>
    <w:rsid w:val="00A7322E"/>
    <w:rsid w:val="00A81FF8"/>
    <w:rsid w:val="00A967C8"/>
    <w:rsid w:val="00AA7FEE"/>
    <w:rsid w:val="00AC0954"/>
    <w:rsid w:val="00AC46F6"/>
    <w:rsid w:val="00AC7746"/>
    <w:rsid w:val="00AF2F1F"/>
    <w:rsid w:val="00AF4163"/>
    <w:rsid w:val="00B00F99"/>
    <w:rsid w:val="00B16274"/>
    <w:rsid w:val="00BB6713"/>
    <w:rsid w:val="00BB775C"/>
    <w:rsid w:val="00BF67ED"/>
    <w:rsid w:val="00C037D5"/>
    <w:rsid w:val="00C33C45"/>
    <w:rsid w:val="00C8221C"/>
    <w:rsid w:val="00C82A3C"/>
    <w:rsid w:val="00C82C5C"/>
    <w:rsid w:val="00C84303"/>
    <w:rsid w:val="00CA26B0"/>
    <w:rsid w:val="00CA3CFE"/>
    <w:rsid w:val="00CD295E"/>
    <w:rsid w:val="00CE2CF6"/>
    <w:rsid w:val="00D02451"/>
    <w:rsid w:val="00D21BB2"/>
    <w:rsid w:val="00D25EE2"/>
    <w:rsid w:val="00D61A99"/>
    <w:rsid w:val="00D82AD1"/>
    <w:rsid w:val="00D96F67"/>
    <w:rsid w:val="00DC4B42"/>
    <w:rsid w:val="00DE0D50"/>
    <w:rsid w:val="00E172F0"/>
    <w:rsid w:val="00E66CE6"/>
    <w:rsid w:val="00E842EF"/>
    <w:rsid w:val="00E94B60"/>
    <w:rsid w:val="00ED441B"/>
    <w:rsid w:val="00ED5AC8"/>
    <w:rsid w:val="00F17820"/>
    <w:rsid w:val="00F345F1"/>
    <w:rsid w:val="00F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943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yaccess.jackson.com" TargetMode="External"/><Relationship Id="rId18" Type="http://schemas.openxmlformats.org/officeDocument/2006/relationships/hyperlink" Target="file:///\\jacksonnational.com\GROUP\ITVOL1\VOL1\group\PM%20COE\Forecasting%20&amp;%20Metrics%20Model%20Rollout\SLA%20Reporting\Reporting\YYYY\Daily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yaccess.jackson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file:///\\jacksonnational.com\GROUP\ITVOL1\VOL1\group\PM%20COE\Forecasting%20&amp;%20Metrics%20Model%20Rollout\SLA%20Reporting\Reporting\YYYY\Daily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F038F8-7778-4D79-9B3D-071E08731E28}">
  <ds:schemaRefs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ba5e94a0-206e-4392-b45d-0da65212796d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ITPP.dot</Template>
  <TotalTime>279</TotalTime>
  <Pages>3</Pages>
  <Words>511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Henry</cp:lastModifiedBy>
  <cp:revision>38</cp:revision>
  <cp:lastPrinted>2019-01-23T18:34:00Z</cp:lastPrinted>
  <dcterms:created xsi:type="dcterms:W3CDTF">2017-02-14T20:54:00Z</dcterms:created>
  <dcterms:modified xsi:type="dcterms:W3CDTF">2019-09-24T15:35:00Z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
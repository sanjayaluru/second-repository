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0C4FE53A" w:rsidR="00D02451" w:rsidRPr="00A2001B" w:rsidRDefault="006E22BF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Incident Ticket </w:t>
      </w:r>
      <w:r w:rsidR="00D460B6">
        <w:rPr>
          <w:rFonts w:cs="Arial"/>
          <w:color w:val="C00000"/>
        </w:rPr>
        <w:t xml:space="preserve">with CI Unavailability Record </w:t>
      </w:r>
      <w:r>
        <w:rPr>
          <w:rFonts w:cs="Arial"/>
          <w:color w:val="C00000"/>
        </w:rPr>
        <w:t>Documentation</w:t>
      </w:r>
      <w:r w:rsidR="00314D68">
        <w:rPr>
          <w:rFonts w:cs="Arial"/>
          <w:color w:val="C00000"/>
        </w:rPr>
        <w:t xml:space="preserve"> 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0B3A28B6" w14:textId="122FB9D5" w:rsidR="00A967C8" w:rsidRDefault="005937D4" w:rsidP="00A967C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4201BE" w:rsidRPr="00334970">
        <w:rPr>
          <w:rFonts w:cs="Arial"/>
          <w:sz w:val="22"/>
          <w:szCs w:val="22"/>
        </w:rPr>
        <w:t xml:space="preserve"> </w:t>
      </w:r>
      <w:r w:rsidR="00B32858">
        <w:rPr>
          <w:rFonts w:cs="Arial"/>
          <w:sz w:val="22"/>
          <w:szCs w:val="22"/>
        </w:rPr>
        <w:t xml:space="preserve">SLM </w:t>
      </w:r>
      <w:r w:rsidR="004201BE" w:rsidRPr="00334970">
        <w:rPr>
          <w:rFonts w:cs="Arial"/>
          <w:sz w:val="22"/>
          <w:szCs w:val="22"/>
        </w:rPr>
        <w:t xml:space="preserve">Incident ticket is automatically created by </w:t>
      </w:r>
      <w:r w:rsidR="00B32858">
        <w:rPr>
          <w:rFonts w:cs="Arial"/>
          <w:sz w:val="22"/>
          <w:szCs w:val="22"/>
        </w:rPr>
        <w:t xml:space="preserve">the </w:t>
      </w:r>
      <w:r w:rsidR="004201BE" w:rsidRPr="00334970">
        <w:rPr>
          <w:rFonts w:cs="Arial"/>
          <w:sz w:val="22"/>
          <w:szCs w:val="22"/>
        </w:rPr>
        <w:t>BMC Event Manager</w:t>
      </w:r>
      <w:r w:rsidR="00B32858">
        <w:rPr>
          <w:rFonts w:cs="Arial"/>
          <w:sz w:val="22"/>
          <w:szCs w:val="22"/>
        </w:rPr>
        <w:t xml:space="preserve"> </w:t>
      </w:r>
      <w:r w:rsidR="004201BE" w:rsidRPr="00334970">
        <w:rPr>
          <w:rFonts w:cs="Arial"/>
          <w:sz w:val="22"/>
          <w:szCs w:val="22"/>
        </w:rPr>
        <w:t xml:space="preserve">when an application outage is recognized by various monitoring tools.  The ticket will contain a CI Unavailability </w:t>
      </w:r>
      <w:r w:rsidR="00ED2F92">
        <w:rPr>
          <w:rFonts w:cs="Arial"/>
          <w:sz w:val="22"/>
          <w:szCs w:val="22"/>
        </w:rPr>
        <w:t>R</w:t>
      </w:r>
      <w:r w:rsidR="004201BE" w:rsidRPr="00334970">
        <w:rPr>
          <w:rFonts w:cs="Arial"/>
          <w:sz w:val="22"/>
          <w:szCs w:val="22"/>
        </w:rPr>
        <w:t xml:space="preserve">ecord when certain flags are set.  </w:t>
      </w:r>
      <w:r w:rsidR="00ED2F92" w:rsidRPr="00465580">
        <w:rPr>
          <w:rFonts w:cs="Arial"/>
          <w:sz w:val="22"/>
          <w:szCs w:val="22"/>
        </w:rPr>
        <w:t xml:space="preserve">The record is used to calculate the duration of the outage and </w:t>
      </w:r>
      <w:r w:rsidR="00ED2F92">
        <w:rPr>
          <w:rFonts w:cs="Arial"/>
          <w:sz w:val="22"/>
          <w:szCs w:val="22"/>
        </w:rPr>
        <w:t xml:space="preserve">supplies information to the </w:t>
      </w:r>
      <w:r w:rsidR="00ED2F92" w:rsidRPr="00465580">
        <w:rPr>
          <w:rFonts w:cs="Arial"/>
          <w:sz w:val="22"/>
          <w:szCs w:val="22"/>
        </w:rPr>
        <w:t xml:space="preserve">Detail Record </w:t>
      </w:r>
      <w:r w:rsidR="00ED2F92">
        <w:rPr>
          <w:rFonts w:cs="Arial"/>
          <w:sz w:val="22"/>
          <w:szCs w:val="22"/>
        </w:rPr>
        <w:t>via a Master Refresh (runs daily and can be run manually).  The data found in the Detail Record will appear o</w:t>
      </w:r>
      <w:r w:rsidR="00ED2F92" w:rsidRPr="00465580">
        <w:rPr>
          <w:rFonts w:cs="Arial"/>
          <w:sz w:val="22"/>
          <w:szCs w:val="22"/>
        </w:rPr>
        <w:t>n the SL</w:t>
      </w:r>
      <w:r w:rsidR="009C2FD5">
        <w:rPr>
          <w:rFonts w:cs="Arial"/>
          <w:sz w:val="22"/>
          <w:szCs w:val="22"/>
        </w:rPr>
        <w:t>A</w:t>
      </w:r>
      <w:r w:rsidR="00ED2F92" w:rsidRPr="00465580">
        <w:rPr>
          <w:rFonts w:cs="Arial"/>
          <w:sz w:val="22"/>
          <w:szCs w:val="22"/>
        </w:rPr>
        <w:t xml:space="preserve"> Report.</w:t>
      </w:r>
    </w:p>
    <w:p w14:paraId="47A4D6FD" w14:textId="2182425F" w:rsidR="00A9663E" w:rsidRDefault="00A9663E" w:rsidP="00A967C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more information see:</w:t>
      </w:r>
    </w:p>
    <w:p w14:paraId="49B602D7" w14:textId="4D39E91F" w:rsidR="00A9663E" w:rsidRPr="009C2FD5" w:rsidRDefault="009C2FD5" w:rsidP="00A967C8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HYPERLINK "https://confluence.jacksonnational.com/display/CPENABLE/07+-+Manually+Run+Master+Refresh+Procedure?preview=/575465346/575465348/Manually%20Run%20Master%20Refresh%20Procedure.docx" </w:instrText>
      </w:r>
      <w:r>
        <w:rPr>
          <w:rFonts w:cs="Arial"/>
          <w:sz w:val="22"/>
          <w:szCs w:val="22"/>
        </w:rPr>
      </w:r>
      <w:r>
        <w:rPr>
          <w:rFonts w:cs="Arial"/>
          <w:sz w:val="22"/>
          <w:szCs w:val="22"/>
        </w:rPr>
        <w:fldChar w:fldCharType="separate"/>
      </w:r>
      <w:r w:rsidR="00A9663E" w:rsidRPr="009C2FD5">
        <w:rPr>
          <w:rStyle w:val="Hyperlink"/>
          <w:rFonts w:cs="Arial"/>
          <w:sz w:val="22"/>
          <w:szCs w:val="22"/>
        </w:rPr>
        <w:t>Manually Run Master Refresh Proce</w:t>
      </w:r>
      <w:r w:rsidR="00A9663E" w:rsidRPr="009C2FD5">
        <w:rPr>
          <w:rStyle w:val="Hyperlink"/>
          <w:rFonts w:cs="Arial"/>
          <w:sz w:val="22"/>
          <w:szCs w:val="22"/>
        </w:rPr>
        <w:t>d</w:t>
      </w:r>
      <w:r w:rsidR="00A9663E" w:rsidRPr="009C2FD5">
        <w:rPr>
          <w:rStyle w:val="Hyperlink"/>
          <w:rFonts w:cs="Arial"/>
          <w:sz w:val="22"/>
          <w:szCs w:val="22"/>
        </w:rPr>
        <w:t>ure</w:t>
      </w:r>
    </w:p>
    <w:p w14:paraId="5EF892BF" w14:textId="738923AD" w:rsidR="00A9663E" w:rsidRPr="009C2FD5" w:rsidRDefault="009C2FD5" w:rsidP="00A967C8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HYPERLINK "https://confluence.jacksonnational.com/display/CPENABLE/04+-+Detail+Record+Documentation" </w:instrText>
      </w:r>
      <w:r>
        <w:rPr>
          <w:rFonts w:cs="Arial"/>
          <w:sz w:val="22"/>
          <w:szCs w:val="22"/>
        </w:rPr>
      </w:r>
      <w:r>
        <w:rPr>
          <w:rFonts w:cs="Arial"/>
          <w:sz w:val="22"/>
          <w:szCs w:val="22"/>
        </w:rPr>
        <w:fldChar w:fldCharType="separate"/>
      </w:r>
      <w:r w:rsidR="00A9663E" w:rsidRPr="009C2FD5">
        <w:rPr>
          <w:rStyle w:val="Hyperlink"/>
          <w:rFonts w:cs="Arial"/>
          <w:sz w:val="22"/>
          <w:szCs w:val="22"/>
        </w:rPr>
        <w:t>Detail Record Doc</w:t>
      </w:r>
      <w:r w:rsidR="00A9663E" w:rsidRPr="009C2FD5">
        <w:rPr>
          <w:rStyle w:val="Hyperlink"/>
          <w:rFonts w:cs="Arial"/>
          <w:sz w:val="22"/>
          <w:szCs w:val="22"/>
        </w:rPr>
        <w:t>u</w:t>
      </w:r>
      <w:r w:rsidR="00A9663E" w:rsidRPr="009C2FD5">
        <w:rPr>
          <w:rStyle w:val="Hyperlink"/>
          <w:rFonts w:cs="Arial"/>
          <w:sz w:val="22"/>
          <w:szCs w:val="22"/>
        </w:rPr>
        <w:t>mentation</w:t>
      </w:r>
    </w:p>
    <w:p w14:paraId="5C371813" w14:textId="3A55A222" w:rsidR="00D02451" w:rsidRPr="00680B40" w:rsidRDefault="009C2FD5">
      <w:pPr>
        <w:rPr>
          <w:rFonts w:cs="Arial"/>
          <w:b/>
        </w:rPr>
      </w:pPr>
      <w:r>
        <w:rPr>
          <w:rFonts w:cs="Arial"/>
          <w:sz w:val="22"/>
          <w:szCs w:val="22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401"/>
        <w:gridCol w:w="9530"/>
      </w:tblGrid>
      <w:tr w:rsidR="00016922" w:rsidRPr="006108A0" w14:paraId="563F284C" w14:textId="77777777" w:rsidTr="005937D4">
        <w:tc>
          <w:tcPr>
            <w:tcW w:w="20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5FC659F0" w:rsidR="00016922" w:rsidRPr="006108A0" w:rsidRDefault="00016922" w:rsidP="007F4D02">
            <w:pPr>
              <w:pStyle w:val="TblHeadings"/>
              <w:ind w:right="-90"/>
              <w:rPr>
                <w:rFonts w:cs="Arial"/>
              </w:rPr>
            </w:pPr>
          </w:p>
        </w:tc>
        <w:tc>
          <w:tcPr>
            <w:tcW w:w="47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2EB1383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</w:p>
        </w:tc>
      </w:tr>
      <w:tr w:rsidR="00016922" w:rsidRPr="006108A0" w14:paraId="538D5901" w14:textId="77777777" w:rsidTr="005937D4"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5D4906" w14:textId="1746D3E8" w:rsidR="00334970" w:rsidRDefault="00334970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r w:rsidRPr="00334970">
              <w:rPr>
                <w:rFonts w:cs="Arial"/>
                <w:sz w:val="22"/>
                <w:szCs w:val="22"/>
              </w:rPr>
              <w:t xml:space="preserve">When an </w:t>
            </w:r>
            <w:r w:rsidR="00617D8F">
              <w:rPr>
                <w:rFonts w:cs="Arial"/>
                <w:sz w:val="22"/>
                <w:szCs w:val="22"/>
              </w:rPr>
              <w:t xml:space="preserve">SLM </w:t>
            </w:r>
            <w:r w:rsidRPr="00334970">
              <w:rPr>
                <w:rFonts w:cs="Arial"/>
                <w:sz w:val="22"/>
                <w:szCs w:val="22"/>
              </w:rPr>
              <w:t>Incident ticket is automatically generated by BMC Event Manager, note the following fields:</w:t>
            </w:r>
          </w:p>
          <w:p w14:paraId="133C1F49" w14:textId="32BD5890" w:rsidR="009C45D7" w:rsidRDefault="009C45D7" w:rsidP="009C45D7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the corner a symbol will appear to identify the Service Level Tier.</w:t>
            </w:r>
          </w:p>
          <w:p w14:paraId="24FB4EDA" w14:textId="73C5565A" w:rsidR="009C45D7" w:rsidRPr="00BF1950" w:rsidRDefault="009C45D7" w:rsidP="009C45D7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B68BC8" wp14:editId="0B1D3E9E">
                  <wp:extent cx="457200" cy="466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2"/>
                <w:szCs w:val="22"/>
              </w:rPr>
              <w:t xml:space="preserve"> Platinum     </w:t>
            </w:r>
            <w:r>
              <w:rPr>
                <w:noProof/>
              </w:rPr>
              <w:drawing>
                <wp:inline distT="0" distB="0" distL="0" distR="0" wp14:anchorId="7FE99F16" wp14:editId="408919C2">
                  <wp:extent cx="485775" cy="4191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2"/>
                <w:szCs w:val="22"/>
              </w:rPr>
              <w:t xml:space="preserve">Gold     </w:t>
            </w:r>
            <w:r>
              <w:rPr>
                <w:noProof/>
              </w:rPr>
              <w:drawing>
                <wp:inline distT="0" distB="0" distL="0" distR="0" wp14:anchorId="7BC96DEA" wp14:editId="798A9587">
                  <wp:extent cx="485775" cy="4476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2"/>
                <w:szCs w:val="22"/>
              </w:rPr>
              <w:t xml:space="preserve">Silver     </w:t>
            </w:r>
            <w:r>
              <w:rPr>
                <w:noProof/>
              </w:rPr>
              <w:drawing>
                <wp:inline distT="0" distB="0" distL="0" distR="0" wp14:anchorId="06BD2919" wp14:editId="21DE5876">
                  <wp:extent cx="485775" cy="466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2"/>
                <w:szCs w:val="22"/>
              </w:rPr>
              <w:t>Bronze</w:t>
            </w:r>
          </w:p>
          <w:p w14:paraId="7292C702" w14:textId="186D0F79" w:rsidR="00507171" w:rsidRDefault="00334970" w:rsidP="003631E2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BF1950">
              <w:rPr>
                <w:rFonts w:cs="Arial"/>
                <w:b/>
                <w:sz w:val="22"/>
                <w:szCs w:val="22"/>
              </w:rPr>
              <w:t>Incident ID</w:t>
            </w:r>
            <w:r w:rsidR="00507171">
              <w:rPr>
                <w:rFonts w:cs="Arial"/>
                <w:b/>
                <w:sz w:val="22"/>
                <w:szCs w:val="22"/>
              </w:rPr>
              <w:t>:</w:t>
            </w:r>
            <w:r w:rsidRPr="00BF1950">
              <w:rPr>
                <w:rFonts w:cs="Arial"/>
                <w:sz w:val="22"/>
                <w:szCs w:val="22"/>
              </w:rPr>
              <w:t xml:space="preserve"> </w:t>
            </w:r>
            <w:r w:rsidR="00507171">
              <w:rPr>
                <w:rFonts w:cs="Arial"/>
                <w:sz w:val="22"/>
                <w:szCs w:val="22"/>
              </w:rPr>
              <w:t>Displays</w:t>
            </w:r>
            <w:r w:rsidRPr="00BF1950">
              <w:rPr>
                <w:rFonts w:cs="Arial"/>
                <w:sz w:val="22"/>
                <w:szCs w:val="22"/>
              </w:rPr>
              <w:t xml:space="preserve"> the Incident number.  When adding a comment to appear </w:t>
            </w:r>
            <w:r w:rsidR="00507171">
              <w:rPr>
                <w:rFonts w:cs="Arial"/>
                <w:sz w:val="22"/>
                <w:szCs w:val="22"/>
              </w:rPr>
              <w:t>for</w:t>
            </w:r>
            <w:r w:rsidRPr="00BF1950">
              <w:rPr>
                <w:rFonts w:cs="Arial"/>
                <w:sz w:val="22"/>
                <w:szCs w:val="22"/>
              </w:rPr>
              <w:t xml:space="preserve"> </w:t>
            </w:r>
          </w:p>
          <w:p w14:paraId="56715B69" w14:textId="4324B23B" w:rsidR="00334970" w:rsidRPr="00BF1950" w:rsidRDefault="00507171" w:rsidP="00507171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  </w:t>
            </w:r>
            <w:r w:rsidR="00334970" w:rsidRPr="00BF1950">
              <w:rPr>
                <w:rFonts w:cs="Arial"/>
                <w:sz w:val="22"/>
                <w:szCs w:val="22"/>
              </w:rPr>
              <w:t>the SL</w:t>
            </w:r>
            <w:r w:rsidR="009C2FD5">
              <w:rPr>
                <w:rFonts w:cs="Arial"/>
                <w:sz w:val="22"/>
                <w:szCs w:val="22"/>
              </w:rPr>
              <w:t>A</w:t>
            </w:r>
            <w:r w:rsidR="00334970" w:rsidRPr="00BF1950">
              <w:rPr>
                <w:rFonts w:cs="Arial"/>
                <w:sz w:val="22"/>
                <w:szCs w:val="22"/>
              </w:rPr>
              <w:t xml:space="preserve"> Report, the ID number should be used.  </w:t>
            </w:r>
          </w:p>
          <w:p w14:paraId="4B54ED90" w14:textId="41DA2A10" w:rsidR="00334970" w:rsidRPr="00BF1950" w:rsidRDefault="00334970" w:rsidP="003631E2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BF1950">
              <w:rPr>
                <w:rFonts w:cs="Arial"/>
                <w:b/>
                <w:sz w:val="22"/>
                <w:szCs w:val="22"/>
              </w:rPr>
              <w:t>Company</w:t>
            </w:r>
            <w:r w:rsidR="00507171">
              <w:rPr>
                <w:rFonts w:cs="Arial"/>
                <w:b/>
                <w:sz w:val="22"/>
                <w:szCs w:val="22"/>
              </w:rPr>
              <w:t>:</w:t>
            </w:r>
            <w:r w:rsidRPr="00BF1950">
              <w:rPr>
                <w:rFonts w:cs="Arial"/>
                <w:sz w:val="22"/>
                <w:szCs w:val="22"/>
              </w:rPr>
              <w:t xml:space="preserve"> The company that owns the service will appear in this field.</w:t>
            </w:r>
          </w:p>
          <w:p w14:paraId="2D412B14" w14:textId="77777777" w:rsidR="005937D4" w:rsidRDefault="00334970" w:rsidP="00756384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5937D4">
              <w:rPr>
                <w:rFonts w:cs="Arial"/>
                <w:b/>
                <w:sz w:val="22"/>
                <w:szCs w:val="22"/>
              </w:rPr>
              <w:t>Customer</w:t>
            </w:r>
            <w:r w:rsidR="00507171" w:rsidRPr="005937D4">
              <w:rPr>
                <w:rFonts w:cs="Arial"/>
                <w:b/>
                <w:sz w:val="22"/>
                <w:szCs w:val="22"/>
              </w:rPr>
              <w:t>:</w:t>
            </w:r>
            <w:r w:rsidRPr="005937D4">
              <w:rPr>
                <w:rFonts w:cs="Arial"/>
                <w:sz w:val="22"/>
                <w:szCs w:val="22"/>
              </w:rPr>
              <w:t xml:space="preserve"> “</w:t>
            </w:r>
            <w:proofErr w:type="spellStart"/>
            <w:r w:rsidRPr="005937D4">
              <w:rPr>
                <w:rFonts w:cs="Arial"/>
                <w:sz w:val="22"/>
                <w:szCs w:val="22"/>
              </w:rPr>
              <w:t>ApplicationID</w:t>
            </w:r>
            <w:proofErr w:type="spellEnd"/>
            <w:r w:rsidRPr="005937D4">
              <w:rPr>
                <w:rFonts w:cs="Arial"/>
                <w:sz w:val="22"/>
                <w:szCs w:val="22"/>
              </w:rPr>
              <w:t xml:space="preserve">, Event Manager” is expected when an incident is </w:t>
            </w:r>
          </w:p>
          <w:p w14:paraId="38FA9733" w14:textId="097C01BB" w:rsidR="00334970" w:rsidRPr="005937D4" w:rsidRDefault="005937D4" w:rsidP="005937D4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</w:t>
            </w:r>
            <w:r w:rsidR="00334970" w:rsidRPr="005937D4">
              <w:rPr>
                <w:rFonts w:cs="Arial"/>
                <w:sz w:val="22"/>
                <w:szCs w:val="22"/>
              </w:rPr>
              <w:t>created</w:t>
            </w:r>
            <w:r w:rsidRPr="005937D4">
              <w:rPr>
                <w:rFonts w:cs="Arial"/>
                <w:sz w:val="22"/>
                <w:szCs w:val="22"/>
              </w:rPr>
              <w:t xml:space="preserve"> </w:t>
            </w:r>
            <w:r w:rsidR="00334970" w:rsidRPr="005937D4">
              <w:rPr>
                <w:rFonts w:cs="Arial"/>
                <w:sz w:val="22"/>
                <w:szCs w:val="22"/>
              </w:rPr>
              <w:t>by BMC Event Manager.</w:t>
            </w:r>
          </w:p>
          <w:p w14:paraId="5623C000" w14:textId="7BE79FA1" w:rsidR="00334970" w:rsidRPr="00BF1950" w:rsidRDefault="00334970" w:rsidP="003631E2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BF1950">
              <w:rPr>
                <w:rFonts w:cs="Arial"/>
                <w:b/>
                <w:sz w:val="22"/>
                <w:szCs w:val="22"/>
              </w:rPr>
              <w:t>Notes</w:t>
            </w:r>
            <w:r w:rsidR="00507171">
              <w:rPr>
                <w:rFonts w:cs="Arial"/>
                <w:b/>
                <w:sz w:val="22"/>
                <w:szCs w:val="22"/>
              </w:rPr>
              <w:t>:</w:t>
            </w:r>
            <w:r w:rsidRPr="00BF1950">
              <w:rPr>
                <w:rFonts w:cs="Arial"/>
                <w:sz w:val="22"/>
                <w:szCs w:val="22"/>
              </w:rPr>
              <w:t xml:space="preserve"> </w:t>
            </w:r>
            <w:r w:rsidR="000E35A5" w:rsidRPr="00BF1950">
              <w:rPr>
                <w:rFonts w:cs="Arial"/>
                <w:sz w:val="22"/>
                <w:szCs w:val="22"/>
              </w:rPr>
              <w:t>A detailed description of the issue will appear here.</w:t>
            </w:r>
          </w:p>
          <w:p w14:paraId="2DE4D663" w14:textId="77777777" w:rsidR="007F4D02" w:rsidRDefault="00334970" w:rsidP="003631E2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BF1950">
              <w:rPr>
                <w:rFonts w:cs="Arial"/>
                <w:b/>
                <w:sz w:val="22"/>
                <w:szCs w:val="22"/>
              </w:rPr>
              <w:t>Environment</w:t>
            </w:r>
            <w:r w:rsidR="00507171">
              <w:rPr>
                <w:rFonts w:cs="Arial"/>
                <w:b/>
                <w:sz w:val="22"/>
                <w:szCs w:val="22"/>
              </w:rPr>
              <w:t xml:space="preserve">: </w:t>
            </w:r>
            <w:r w:rsidRPr="00BF1950">
              <w:rPr>
                <w:rFonts w:cs="Arial"/>
                <w:sz w:val="22"/>
                <w:szCs w:val="22"/>
              </w:rPr>
              <w:t>This will be “Production”</w:t>
            </w:r>
            <w:r w:rsidR="007F4D02">
              <w:rPr>
                <w:rFonts w:cs="Arial"/>
                <w:sz w:val="22"/>
                <w:szCs w:val="22"/>
              </w:rPr>
              <w:t xml:space="preserve"> as only Production services are currently </w:t>
            </w:r>
          </w:p>
          <w:p w14:paraId="23B9E3D9" w14:textId="74643507" w:rsidR="00334970" w:rsidRPr="00BF1950" w:rsidRDefault="007F4D02" w:rsidP="007F4D02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     </w:t>
            </w:r>
            <w:r>
              <w:rPr>
                <w:rFonts w:cs="Arial"/>
                <w:sz w:val="22"/>
                <w:szCs w:val="22"/>
              </w:rPr>
              <w:t>monitored for SLAs.</w:t>
            </w:r>
          </w:p>
          <w:p w14:paraId="1EC37A9E" w14:textId="1F88891F" w:rsidR="00C65D0D" w:rsidRPr="006E22BF" w:rsidRDefault="000E35A5" w:rsidP="00732C1D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0"/>
              </w:rPr>
            </w:pPr>
            <w:r w:rsidRPr="006E22BF">
              <w:rPr>
                <w:rFonts w:cs="Arial"/>
                <w:b/>
                <w:sz w:val="22"/>
                <w:szCs w:val="22"/>
              </w:rPr>
              <w:t>Summary</w:t>
            </w:r>
            <w:r w:rsidR="00507171" w:rsidRPr="006E22BF">
              <w:rPr>
                <w:rFonts w:cs="Arial"/>
                <w:b/>
                <w:sz w:val="22"/>
                <w:szCs w:val="22"/>
              </w:rPr>
              <w:t xml:space="preserve">: </w:t>
            </w:r>
            <w:r w:rsidR="007F4D02" w:rsidRPr="006E22BF">
              <w:rPr>
                <w:rFonts w:cs="Arial"/>
                <w:sz w:val="22"/>
                <w:szCs w:val="22"/>
              </w:rPr>
              <w:t>Displays a</w:t>
            </w:r>
            <w:r w:rsidRPr="006E22BF">
              <w:rPr>
                <w:rFonts w:cs="Arial"/>
                <w:sz w:val="22"/>
                <w:szCs w:val="22"/>
              </w:rPr>
              <w:t xml:space="preserve"> brief description of the issue</w:t>
            </w:r>
            <w:r w:rsidR="007F4D02" w:rsidRPr="006E22BF">
              <w:rPr>
                <w:rFonts w:cs="Arial"/>
                <w:sz w:val="22"/>
                <w:szCs w:val="22"/>
              </w:rPr>
              <w:t>.</w:t>
            </w:r>
          </w:p>
          <w:p w14:paraId="69A74893" w14:textId="540121EF" w:rsidR="00EB123B" w:rsidRDefault="00334970" w:rsidP="006E22BF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1177321" wp14:editId="68F03B4A">
                  <wp:extent cx="3370998" cy="2198172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737" cy="221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8FA23" w14:textId="3CE93DF3" w:rsidR="00EB123B" w:rsidRDefault="00AB0CC8" w:rsidP="00315810">
            <w:pPr>
              <w:pStyle w:val="NoSpacing"/>
              <w:numPr>
                <w:ilvl w:val="0"/>
                <w:numId w:val="29"/>
              </w:numPr>
              <w:ind w:left="750"/>
              <w:rPr>
                <w:rFonts w:cs="Arial"/>
                <w:sz w:val="22"/>
                <w:szCs w:val="22"/>
              </w:rPr>
            </w:pPr>
            <w:r w:rsidRPr="00A93B69">
              <w:rPr>
                <w:rFonts w:cs="Arial"/>
                <w:b/>
                <w:sz w:val="22"/>
                <w:szCs w:val="22"/>
              </w:rPr>
              <w:t>Service+</w:t>
            </w:r>
            <w:r w:rsidR="00EB123B" w:rsidRPr="00EB123B">
              <w:rPr>
                <w:rFonts w:cs="Arial"/>
                <w:sz w:val="22"/>
                <w:szCs w:val="22"/>
              </w:rPr>
              <w:t>:</w:t>
            </w:r>
            <w:r w:rsidR="00EB123B">
              <w:rPr>
                <w:rFonts w:cs="Arial"/>
                <w:sz w:val="22"/>
                <w:szCs w:val="22"/>
              </w:rPr>
              <w:t xml:space="preserve"> Displays the </w:t>
            </w:r>
            <w:r w:rsidR="00D86431">
              <w:rPr>
                <w:rFonts w:cs="Arial"/>
                <w:sz w:val="22"/>
                <w:szCs w:val="22"/>
              </w:rPr>
              <w:t>B</w:t>
            </w:r>
            <w:r w:rsidR="00EB123B">
              <w:rPr>
                <w:rFonts w:cs="Arial"/>
                <w:sz w:val="22"/>
                <w:szCs w:val="22"/>
              </w:rPr>
              <w:t>usi</w:t>
            </w:r>
            <w:r w:rsidR="00D86431">
              <w:rPr>
                <w:rFonts w:cs="Arial"/>
                <w:sz w:val="22"/>
                <w:szCs w:val="22"/>
              </w:rPr>
              <w:t>ness</w:t>
            </w:r>
            <w:r w:rsidRPr="00A93B69">
              <w:rPr>
                <w:rFonts w:cs="Arial"/>
                <w:sz w:val="22"/>
                <w:szCs w:val="22"/>
              </w:rPr>
              <w:t xml:space="preserve"> Service name, which is linked to the </w:t>
            </w:r>
          </w:p>
          <w:p w14:paraId="4AA9EB18" w14:textId="77777777" w:rsidR="009C2FD5" w:rsidRDefault="00EB123B" w:rsidP="00315810">
            <w:pPr>
              <w:pStyle w:val="NoSpacing"/>
              <w:ind w:left="75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</w:t>
            </w:r>
            <w:r w:rsidR="00AB0CC8" w:rsidRPr="00A93B69">
              <w:rPr>
                <w:rFonts w:cs="Arial"/>
                <w:sz w:val="22"/>
                <w:szCs w:val="22"/>
              </w:rPr>
              <w:t>Service Target</w:t>
            </w:r>
            <w:r w:rsidR="003631E2" w:rsidRPr="00A93B69">
              <w:rPr>
                <w:rFonts w:cs="Arial"/>
                <w:sz w:val="22"/>
                <w:szCs w:val="22"/>
              </w:rPr>
              <w:t xml:space="preserve"> that is used for measuring and reporting outages.</w:t>
            </w:r>
            <w:r w:rsidR="009C2FD5">
              <w:rPr>
                <w:rFonts w:cs="Arial"/>
                <w:sz w:val="22"/>
                <w:szCs w:val="22"/>
              </w:rPr>
              <w:t xml:space="preserve">  The name </w:t>
            </w:r>
          </w:p>
          <w:p w14:paraId="38FFB819" w14:textId="65D8F176" w:rsidR="00B4368E" w:rsidRPr="00A93B69" w:rsidRDefault="009C2FD5" w:rsidP="00315810">
            <w:pPr>
              <w:pStyle w:val="NoSpacing"/>
              <w:ind w:left="75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      will be suffixed with “Tech Service”.</w:t>
            </w:r>
          </w:p>
          <w:p w14:paraId="0073C55C" w14:textId="45E29C36" w:rsidR="003631E2" w:rsidRPr="00A93B69" w:rsidRDefault="003631E2" w:rsidP="00315810">
            <w:pPr>
              <w:pStyle w:val="NoSpacing"/>
              <w:numPr>
                <w:ilvl w:val="0"/>
                <w:numId w:val="29"/>
              </w:numPr>
              <w:ind w:left="750"/>
              <w:rPr>
                <w:rFonts w:cs="Arial"/>
                <w:sz w:val="22"/>
                <w:szCs w:val="22"/>
              </w:rPr>
            </w:pPr>
            <w:r w:rsidRPr="00A93B69">
              <w:rPr>
                <w:rFonts w:cs="Arial"/>
                <w:b/>
                <w:sz w:val="22"/>
                <w:szCs w:val="22"/>
              </w:rPr>
              <w:t>Impact / Urgency / Priority</w:t>
            </w:r>
            <w:r w:rsidR="00EB123B">
              <w:rPr>
                <w:rFonts w:cs="Arial"/>
                <w:b/>
                <w:sz w:val="22"/>
                <w:szCs w:val="22"/>
              </w:rPr>
              <w:t xml:space="preserve">: </w:t>
            </w:r>
            <w:r w:rsidRPr="00A93B69">
              <w:rPr>
                <w:rFonts w:cs="Arial"/>
                <w:sz w:val="22"/>
                <w:szCs w:val="22"/>
              </w:rPr>
              <w:t>These fields show the priority of the</w:t>
            </w:r>
            <w:r w:rsidR="00A93B69">
              <w:rPr>
                <w:rFonts w:cs="Arial"/>
                <w:sz w:val="22"/>
                <w:szCs w:val="22"/>
              </w:rPr>
              <w:t xml:space="preserve"> </w:t>
            </w:r>
            <w:r w:rsidRPr="00A93B69">
              <w:rPr>
                <w:rFonts w:cs="Arial"/>
                <w:sz w:val="22"/>
                <w:szCs w:val="22"/>
              </w:rPr>
              <w:t>ticket.</w:t>
            </w:r>
          </w:p>
          <w:p w14:paraId="59659A7C" w14:textId="77777777" w:rsidR="00D86431" w:rsidRDefault="003631E2" w:rsidP="00315810">
            <w:pPr>
              <w:pStyle w:val="NoSpacing"/>
              <w:numPr>
                <w:ilvl w:val="0"/>
                <w:numId w:val="29"/>
              </w:numPr>
              <w:ind w:left="750"/>
              <w:rPr>
                <w:rFonts w:cs="Arial"/>
                <w:sz w:val="22"/>
                <w:szCs w:val="22"/>
              </w:rPr>
            </w:pPr>
            <w:r w:rsidRPr="00A93B69">
              <w:rPr>
                <w:rFonts w:cs="Arial"/>
                <w:b/>
                <w:sz w:val="22"/>
                <w:szCs w:val="22"/>
              </w:rPr>
              <w:t>Incident Type</w:t>
            </w:r>
            <w:r w:rsidR="00EB123B">
              <w:rPr>
                <w:rFonts w:cs="Arial"/>
                <w:b/>
                <w:sz w:val="22"/>
                <w:szCs w:val="22"/>
              </w:rPr>
              <w:t>:</w:t>
            </w:r>
            <w:r w:rsidRPr="00A93B69">
              <w:rPr>
                <w:rFonts w:cs="Arial"/>
                <w:sz w:val="22"/>
                <w:szCs w:val="22"/>
              </w:rPr>
              <w:t xml:space="preserve"> </w:t>
            </w:r>
            <w:proofErr w:type="gramStart"/>
            <w:r w:rsidRPr="00A93B69">
              <w:rPr>
                <w:rFonts w:cs="Arial"/>
                <w:sz w:val="22"/>
                <w:szCs w:val="22"/>
              </w:rPr>
              <w:t>In order for</w:t>
            </w:r>
            <w:proofErr w:type="gramEnd"/>
            <w:r w:rsidRPr="00A93B69">
              <w:rPr>
                <w:rFonts w:cs="Arial"/>
                <w:sz w:val="22"/>
                <w:szCs w:val="22"/>
              </w:rPr>
              <w:t xml:space="preserve"> a CI Unavailability </w:t>
            </w:r>
            <w:r w:rsidR="004E5744">
              <w:rPr>
                <w:rFonts w:cs="Arial"/>
                <w:sz w:val="22"/>
                <w:szCs w:val="22"/>
              </w:rPr>
              <w:t xml:space="preserve">record </w:t>
            </w:r>
            <w:r w:rsidRPr="00A93B69">
              <w:rPr>
                <w:rFonts w:cs="Arial"/>
                <w:sz w:val="22"/>
                <w:szCs w:val="22"/>
              </w:rPr>
              <w:t>to be created within the</w:t>
            </w:r>
          </w:p>
          <w:p w14:paraId="4518849F" w14:textId="03570777" w:rsidR="00B4368E" w:rsidRDefault="00D86431" w:rsidP="00F0687C">
            <w:pPr>
              <w:pStyle w:val="NoSpacing"/>
              <w:ind w:left="75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2"/>
                <w:szCs w:val="22"/>
              </w:rPr>
              <w:lastRenderedPageBreak/>
              <w:t xml:space="preserve">                        </w:t>
            </w:r>
            <w:r w:rsidR="003631E2" w:rsidRPr="00A93B69">
              <w:rPr>
                <w:rFonts w:cs="Arial"/>
                <w:sz w:val="22"/>
                <w:szCs w:val="22"/>
              </w:rPr>
              <w:t xml:space="preserve"> ticket, this field must always be “Infrastructure Event”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14:paraId="71C4F487" w14:textId="4A7FA617" w:rsidR="00B4368E" w:rsidRDefault="00E54004" w:rsidP="00A9663E">
            <w:pPr>
              <w:pStyle w:val="NoSpacing"/>
              <w:ind w:left="75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E03D84" wp14:editId="7A2D5F82">
                  <wp:extent cx="3320875" cy="222458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147" cy="224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F262" w14:textId="2F6379AD" w:rsidR="00B4368E" w:rsidRDefault="003631E2" w:rsidP="00314D68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A93B69">
              <w:rPr>
                <w:rFonts w:cs="Arial"/>
                <w:b/>
                <w:sz w:val="22"/>
                <w:szCs w:val="22"/>
              </w:rPr>
              <w:t>PGDS-SLM-</w:t>
            </w:r>
            <w:proofErr w:type="spellStart"/>
            <w:r w:rsidRPr="00A93B69">
              <w:rPr>
                <w:rFonts w:cs="Arial"/>
                <w:b/>
                <w:sz w:val="22"/>
                <w:szCs w:val="22"/>
              </w:rPr>
              <w:t>CIOutage_Flag</w:t>
            </w:r>
            <w:proofErr w:type="spellEnd"/>
            <w:r w:rsidR="00EB123B">
              <w:rPr>
                <w:rFonts w:cs="Arial"/>
                <w:b/>
                <w:sz w:val="22"/>
                <w:szCs w:val="22"/>
              </w:rPr>
              <w:t xml:space="preserve">: </w:t>
            </w:r>
            <w:r w:rsidRPr="00A93B69">
              <w:rPr>
                <w:rFonts w:cs="Arial"/>
                <w:sz w:val="22"/>
                <w:szCs w:val="22"/>
              </w:rPr>
              <w:t xml:space="preserve">This field </w:t>
            </w:r>
            <w:r w:rsidR="00716A74">
              <w:rPr>
                <w:rFonts w:cs="Arial"/>
                <w:sz w:val="22"/>
                <w:szCs w:val="22"/>
              </w:rPr>
              <w:t>i</w:t>
            </w:r>
            <w:r w:rsidRPr="00A93B69">
              <w:rPr>
                <w:rFonts w:cs="Arial"/>
                <w:sz w:val="22"/>
                <w:szCs w:val="22"/>
              </w:rPr>
              <w:t xml:space="preserve">s set to “Y” when there is an Infrastructure Event affecting a </w:t>
            </w:r>
            <w:r w:rsidR="00D86431">
              <w:rPr>
                <w:rFonts w:cs="Arial"/>
                <w:sz w:val="22"/>
                <w:szCs w:val="22"/>
              </w:rPr>
              <w:t>B</w:t>
            </w:r>
            <w:r w:rsidRPr="00A93B69">
              <w:rPr>
                <w:rFonts w:cs="Arial"/>
                <w:sz w:val="22"/>
                <w:szCs w:val="22"/>
              </w:rPr>
              <w:t xml:space="preserve">usiness </w:t>
            </w:r>
            <w:r w:rsidR="00D86431">
              <w:rPr>
                <w:rFonts w:cs="Arial"/>
                <w:sz w:val="22"/>
                <w:szCs w:val="22"/>
              </w:rPr>
              <w:t>S</w:t>
            </w:r>
            <w:r w:rsidRPr="00A93B69">
              <w:rPr>
                <w:rFonts w:cs="Arial"/>
                <w:sz w:val="22"/>
                <w:szCs w:val="22"/>
              </w:rPr>
              <w:t xml:space="preserve">ervice that is being monitored for SLAs, in turn creating the CI Unavailability record that attaches itself to the Incident ticket.  The flag changes to “Completed” once the </w:t>
            </w:r>
            <w:r w:rsidR="005937D4">
              <w:rPr>
                <w:rFonts w:cs="Arial"/>
                <w:sz w:val="22"/>
                <w:szCs w:val="22"/>
              </w:rPr>
              <w:t xml:space="preserve">SLM </w:t>
            </w:r>
            <w:r w:rsidRPr="00A93B69">
              <w:rPr>
                <w:rFonts w:cs="Arial"/>
                <w:sz w:val="22"/>
                <w:szCs w:val="22"/>
              </w:rPr>
              <w:t>Incident is resolved.</w:t>
            </w:r>
            <w:r w:rsidR="00BC3C24">
              <w:rPr>
                <w:rFonts w:cs="Arial"/>
                <w:sz w:val="22"/>
                <w:szCs w:val="22"/>
              </w:rPr>
              <w:t xml:space="preserve">  This field is only visible to SLM team members.</w:t>
            </w:r>
          </w:p>
          <w:p w14:paraId="10611E8A" w14:textId="39B5ED45" w:rsidR="00B056E3" w:rsidRDefault="00B056E3" w:rsidP="006E22BF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DBB9A15" wp14:editId="5BAC394B">
                  <wp:extent cx="3279598" cy="17742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857" cy="184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C5167" w14:textId="77777777" w:rsidR="00617D8F" w:rsidRDefault="00617D8F" w:rsidP="006E22BF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</w:p>
          <w:p w14:paraId="7C65D568" w14:textId="77777777" w:rsidR="005937D4" w:rsidRDefault="005937D4" w:rsidP="005937D4">
            <w:pPr>
              <w:pStyle w:val="NoSpacing"/>
              <w:rPr>
                <w:rFonts w:cs="Arial"/>
                <w:sz w:val="22"/>
                <w:szCs w:val="22"/>
              </w:rPr>
            </w:pPr>
            <w:r w:rsidRPr="00465580">
              <w:rPr>
                <w:rFonts w:cs="Arial"/>
                <w:sz w:val="22"/>
                <w:szCs w:val="22"/>
              </w:rPr>
              <w:t xml:space="preserve">The CI Unavailability Record is located on the “Relationships” tab of the </w:t>
            </w:r>
            <w:r>
              <w:rPr>
                <w:rFonts w:cs="Arial"/>
                <w:sz w:val="22"/>
                <w:szCs w:val="22"/>
              </w:rPr>
              <w:t xml:space="preserve">SLM </w:t>
            </w:r>
            <w:r w:rsidRPr="00465580">
              <w:rPr>
                <w:rFonts w:cs="Arial"/>
                <w:sz w:val="22"/>
                <w:szCs w:val="22"/>
              </w:rPr>
              <w:t>Incident ticket.</w:t>
            </w:r>
          </w:p>
          <w:p w14:paraId="69B8F7F5" w14:textId="748EB8B9" w:rsidR="005937D4" w:rsidRDefault="005937D4" w:rsidP="005937D4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 w:rsidRPr="00465580">
              <w:rPr>
                <w:rFonts w:cs="Arial"/>
                <w:sz w:val="22"/>
                <w:szCs w:val="22"/>
              </w:rPr>
              <w:t>When the</w:t>
            </w:r>
            <w:r>
              <w:rPr>
                <w:rFonts w:cs="Arial"/>
                <w:sz w:val="22"/>
                <w:szCs w:val="22"/>
              </w:rPr>
              <w:t xml:space="preserve"> SLM Incident </w:t>
            </w:r>
            <w:r w:rsidRPr="00465580">
              <w:rPr>
                <w:rFonts w:cs="Arial"/>
                <w:sz w:val="22"/>
                <w:szCs w:val="22"/>
              </w:rPr>
              <w:t xml:space="preserve">ticket </w:t>
            </w:r>
            <w:r>
              <w:rPr>
                <w:rFonts w:cs="Arial"/>
                <w:sz w:val="22"/>
                <w:szCs w:val="22"/>
              </w:rPr>
              <w:t xml:space="preserve">has a status of </w:t>
            </w:r>
            <w:r w:rsidRPr="00465580">
              <w:rPr>
                <w:rFonts w:cs="Arial"/>
                <w:sz w:val="22"/>
                <w:szCs w:val="22"/>
              </w:rPr>
              <w:t>“Assigned”, “Work in Progress”, or “Pending”</w:t>
            </w:r>
            <w:r>
              <w:rPr>
                <w:rFonts w:cs="Arial"/>
                <w:sz w:val="22"/>
                <w:szCs w:val="22"/>
              </w:rPr>
              <w:t xml:space="preserve"> under the Assignment section of the ticket, the status on the “Relationships” tab will show “In Progress”.  </w:t>
            </w:r>
          </w:p>
          <w:p w14:paraId="780D5189" w14:textId="77777777" w:rsidR="005937D4" w:rsidRDefault="005937D4" w:rsidP="005937D4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When the SLM Incident ticket has a status of “Resolved” or “Closed”, the status on the “Relationships” tab will show “Completed”.</w:t>
            </w:r>
          </w:p>
          <w:p w14:paraId="00B8D58B" w14:textId="02AF5AB9" w:rsidR="005937D4" w:rsidRDefault="005937D4" w:rsidP="005937D4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63459E">
              <w:rPr>
                <w:rFonts w:cs="Arial"/>
                <w:sz w:val="22"/>
                <w:szCs w:val="22"/>
              </w:rPr>
              <w:t>The ID number of the CI Unavailability record is featured in the “Request</w:t>
            </w:r>
            <w:r>
              <w:rPr>
                <w:rFonts w:cs="Arial"/>
                <w:sz w:val="22"/>
                <w:szCs w:val="22"/>
              </w:rPr>
              <w:t xml:space="preserve"> Summary” column.</w:t>
            </w:r>
          </w:p>
          <w:p w14:paraId="629680F2" w14:textId="42DDB714" w:rsidR="005937D4" w:rsidRDefault="005937D4" w:rsidP="005937D4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EC55B13" wp14:editId="08212645">
                  <wp:extent cx="5186149" cy="119967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740" cy="122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31645" w14:textId="77777777" w:rsidR="005937D4" w:rsidRDefault="005937D4" w:rsidP="006E22BF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</w:p>
          <w:p w14:paraId="4F7E7A57" w14:textId="1C3811F3" w:rsidR="005937D4" w:rsidRDefault="005937D4" w:rsidP="005937D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33F67">
              <w:rPr>
                <w:rFonts w:ascii="Arial" w:hAnsi="Arial" w:cs="Arial"/>
                <w:sz w:val="22"/>
                <w:szCs w:val="22"/>
              </w:rPr>
              <w:t xml:space="preserve">To </w:t>
            </w:r>
            <w:proofErr w:type="gramStart"/>
            <w:r w:rsidRPr="00033F67">
              <w:rPr>
                <w:rFonts w:ascii="Arial" w:hAnsi="Arial" w:cs="Arial"/>
                <w:sz w:val="22"/>
                <w:szCs w:val="22"/>
              </w:rPr>
              <w:t>open up</w:t>
            </w:r>
            <w:proofErr w:type="gramEnd"/>
            <w:r w:rsidRPr="00033F67">
              <w:rPr>
                <w:rFonts w:ascii="Arial" w:hAnsi="Arial" w:cs="Arial"/>
                <w:sz w:val="22"/>
                <w:szCs w:val="22"/>
              </w:rPr>
              <w:t xml:space="preserve"> the record, double click on the CI Unavailability entry on the “Relationships tab.</w:t>
            </w:r>
          </w:p>
          <w:p w14:paraId="28FED710" w14:textId="3DC879E1" w:rsidR="005937D4" w:rsidRPr="00A93B69" w:rsidRDefault="005937D4" w:rsidP="00A9663E">
            <w:pPr>
              <w:pStyle w:val="BodyText1"/>
              <w:ind w:left="720"/>
              <w:rPr>
                <w:rFonts w:cs="Arial"/>
                <w:sz w:val="22"/>
                <w:szCs w:val="22"/>
              </w:rPr>
            </w:pPr>
            <w:r w:rsidRPr="005937D4">
              <w:rPr>
                <w:rFonts w:ascii="Arial" w:hAnsi="Arial" w:cs="Arial"/>
                <w:b/>
                <w:i/>
                <w:sz w:val="22"/>
                <w:szCs w:val="22"/>
              </w:rPr>
              <w:lastRenderedPageBreak/>
              <w:t>Note:</w:t>
            </w:r>
            <w:r w:rsidRPr="005937D4">
              <w:rPr>
                <w:rFonts w:ascii="Arial" w:hAnsi="Arial" w:cs="Arial"/>
                <w:i/>
                <w:sz w:val="22"/>
                <w:szCs w:val="22"/>
              </w:rPr>
              <w:t xml:space="preserve"> See </w:t>
            </w:r>
            <w:r w:rsidRPr="005937D4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 w:rsidRPr="005937D4">
              <w:rPr>
                <w:rFonts w:ascii="Arial" w:hAnsi="Arial" w:cs="Arial"/>
                <w:i/>
                <w:sz w:val="22"/>
                <w:szCs w:val="22"/>
              </w:rPr>
              <w:t xml:space="preserve"> for an alternate way to view CI Unavailability Records.</w:t>
            </w:r>
          </w:p>
        </w:tc>
      </w:tr>
      <w:tr w:rsidR="00016922" w:rsidRPr="006108A0" w14:paraId="4A8F5F6F" w14:textId="77777777" w:rsidTr="005937D4"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8F1B10" w14:textId="77777777" w:rsidR="00033F67" w:rsidRPr="00316E93" w:rsidRDefault="00033F67" w:rsidP="00033F67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When an Incident ticket is active, take note of the following fields:</w:t>
            </w:r>
          </w:p>
          <w:p w14:paraId="610E15FE" w14:textId="77777777" w:rsidR="00033F67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CI Name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 name will match the Service name selected in the Service+ field of</w:t>
            </w:r>
          </w:p>
          <w:p w14:paraId="746EA1AA" w14:textId="77777777" w:rsidR="00033F67" w:rsidRPr="00316E93" w:rsidRDefault="00033F67" w:rsidP="00033F67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</w:t>
            </w:r>
            <w:r w:rsidRPr="00714F10">
              <w:rPr>
                <w:rFonts w:ascii="Arial" w:hAnsi="Arial" w:cs="Arial"/>
                <w:sz w:val="22"/>
                <w:szCs w:val="22"/>
              </w:rPr>
              <w:t>Incident t</w:t>
            </w:r>
            <w:r w:rsidRPr="00316E93">
              <w:rPr>
                <w:rFonts w:ascii="Arial" w:hAnsi="Arial" w:cs="Arial"/>
                <w:sz w:val="22"/>
                <w:szCs w:val="22"/>
              </w:rPr>
              <w:t>he ticket.</w:t>
            </w:r>
          </w:p>
          <w:p w14:paraId="533CE247" w14:textId="77777777" w:rsidR="00033F67" w:rsidRPr="00316E93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CI Type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316E93">
              <w:rPr>
                <w:rFonts w:ascii="Arial" w:hAnsi="Arial" w:cs="Arial"/>
                <w:sz w:val="22"/>
                <w:szCs w:val="22"/>
              </w:rPr>
              <w:t>“Business Service”</w:t>
            </w:r>
            <w:r>
              <w:rPr>
                <w:rFonts w:ascii="Arial" w:hAnsi="Arial" w:cs="Arial"/>
                <w:sz w:val="22"/>
                <w:szCs w:val="22"/>
              </w:rPr>
              <w:t xml:space="preserve"> will appear in this field.</w:t>
            </w:r>
          </w:p>
          <w:p w14:paraId="61C1B0CE" w14:textId="77777777" w:rsidR="00033F67" w:rsidRPr="00316E93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Priority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 This </w:t>
            </w:r>
            <w:r>
              <w:rPr>
                <w:rFonts w:ascii="Arial" w:hAnsi="Arial" w:cs="Arial"/>
                <w:sz w:val="22"/>
                <w:szCs w:val="22"/>
              </w:rPr>
              <w:t xml:space="preserve">data </w:t>
            </w:r>
            <w:r w:rsidRPr="00316E93">
              <w:rPr>
                <w:rFonts w:ascii="Arial" w:hAnsi="Arial" w:cs="Arial"/>
                <w:sz w:val="22"/>
                <w:szCs w:val="22"/>
              </w:rPr>
              <w:t>will match the priority of the ticket</w:t>
            </w:r>
          </w:p>
          <w:p w14:paraId="5EA8C812" w14:textId="77777777" w:rsidR="00033F67" w:rsidRPr="00316E93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Unavailability Type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 The type will automatically populate to “Unscheduled Full”.</w:t>
            </w:r>
          </w:p>
          <w:p w14:paraId="0C103056" w14:textId="77777777" w:rsidR="00033F67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Unavailability Status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 While the Incident ticket is in an “Assigned”, “Work in </w:t>
            </w:r>
          </w:p>
          <w:p w14:paraId="5F0029BD" w14:textId="77777777" w:rsidR="00033F67" w:rsidRDefault="00033F67" w:rsidP="00033F67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Pr="00316E93">
              <w:rPr>
                <w:rFonts w:ascii="Arial" w:hAnsi="Arial" w:cs="Arial"/>
                <w:sz w:val="22"/>
                <w:szCs w:val="22"/>
              </w:rPr>
              <w:t>Progress”, or “Pending” status, this will always state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6E93">
              <w:rPr>
                <w:rFonts w:ascii="Arial" w:hAnsi="Arial" w:cs="Arial"/>
                <w:sz w:val="22"/>
                <w:szCs w:val="22"/>
              </w:rPr>
              <w:t>“Current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7BBDF3EF" w14:textId="4D457A91" w:rsidR="00033F67" w:rsidRPr="00316E93" w:rsidRDefault="00033F67" w:rsidP="00033F67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Pr="00316E93">
              <w:rPr>
                <w:rFonts w:ascii="Arial" w:hAnsi="Arial" w:cs="Arial"/>
                <w:sz w:val="22"/>
                <w:szCs w:val="22"/>
              </w:rPr>
              <w:t>Unavailability”</w:t>
            </w:r>
          </w:p>
          <w:p w14:paraId="41441E8C" w14:textId="77777777" w:rsidR="00033F67" w:rsidRPr="00316E93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The Description will match the Summary field of the </w:t>
            </w:r>
            <w:r>
              <w:rPr>
                <w:rFonts w:ascii="Arial" w:hAnsi="Arial" w:cs="Arial"/>
                <w:sz w:val="22"/>
                <w:szCs w:val="22"/>
              </w:rPr>
              <w:t xml:space="preserve">Incident </w:t>
            </w:r>
            <w:r w:rsidRPr="00316E93">
              <w:rPr>
                <w:rFonts w:ascii="Arial" w:hAnsi="Arial" w:cs="Arial"/>
                <w:sz w:val="22"/>
                <w:szCs w:val="22"/>
              </w:rPr>
              <w:t>ticket.</w:t>
            </w:r>
          </w:p>
          <w:p w14:paraId="6D54AB1C" w14:textId="77777777" w:rsidR="00033F67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Actual Start Date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Displays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 the date and time in which the CI Unavailability record </w:t>
            </w:r>
          </w:p>
          <w:p w14:paraId="6C88414E" w14:textId="6F95CE80" w:rsidR="00033F67" w:rsidRPr="00316E93" w:rsidRDefault="00033F67" w:rsidP="00033F67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Pr="00316E93">
              <w:rPr>
                <w:rFonts w:ascii="Arial" w:hAnsi="Arial" w:cs="Arial"/>
                <w:sz w:val="22"/>
                <w:szCs w:val="22"/>
              </w:rPr>
              <w:t xml:space="preserve">was created and should match up to the start time of the Incident </w:t>
            </w:r>
            <w:r w:rsidR="0043637A">
              <w:rPr>
                <w:rFonts w:ascii="Arial" w:hAnsi="Arial" w:cs="Arial"/>
                <w:sz w:val="22"/>
                <w:szCs w:val="22"/>
              </w:rPr>
              <w:t>ticket.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</w:p>
          <w:p w14:paraId="423E4EAA" w14:textId="77777777" w:rsidR="00033F67" w:rsidRDefault="00033F67" w:rsidP="00033F67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316E93">
              <w:rPr>
                <w:rFonts w:ascii="Arial" w:hAnsi="Arial" w:cs="Arial"/>
                <w:b/>
                <w:sz w:val="22"/>
                <w:szCs w:val="22"/>
              </w:rPr>
              <w:t>Assignment Status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714F10">
              <w:rPr>
                <w:rFonts w:ascii="Arial" w:hAnsi="Arial" w:cs="Arial"/>
                <w:sz w:val="22"/>
                <w:szCs w:val="22"/>
              </w:rPr>
              <w:t>T</w:t>
            </w:r>
            <w:r>
              <w:rPr>
                <w:rFonts w:ascii="Arial" w:hAnsi="Arial" w:cs="Arial"/>
                <w:sz w:val="22"/>
                <w:szCs w:val="22"/>
              </w:rPr>
              <w:t>his field will always be “In Progress”</w:t>
            </w:r>
          </w:p>
          <w:p w14:paraId="3CDFA452" w14:textId="52B439E8" w:rsidR="001F7A6E" w:rsidRPr="00033F67" w:rsidRDefault="00033F67" w:rsidP="00794BE3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033F67">
              <w:rPr>
                <w:rFonts w:ascii="Arial" w:hAnsi="Arial" w:cs="Arial"/>
                <w:b/>
                <w:sz w:val="22"/>
                <w:szCs w:val="22"/>
              </w:rPr>
              <w:t xml:space="preserve">Assignment is set from: </w:t>
            </w:r>
            <w:r w:rsidRPr="00033F67">
              <w:rPr>
                <w:rFonts w:ascii="Arial" w:hAnsi="Arial" w:cs="Arial"/>
                <w:sz w:val="22"/>
                <w:szCs w:val="22"/>
              </w:rPr>
              <w:t>This will always be “Configuration Item”</w:t>
            </w:r>
          </w:p>
          <w:p w14:paraId="3FCA2F8F" w14:textId="1EC897E2" w:rsidR="00936A81" w:rsidRPr="00314D68" w:rsidRDefault="004E5744" w:rsidP="00066593">
            <w:pPr>
              <w:pStyle w:val="BodyText1"/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033F67" w:rsidRPr="00316E93">
              <w:rPr>
                <w:noProof/>
                <w:sz w:val="22"/>
                <w:szCs w:val="22"/>
              </w:rPr>
              <w:drawing>
                <wp:inline distT="0" distB="0" distL="0" distR="0" wp14:anchorId="5A9F5A9C" wp14:editId="260F5C6C">
                  <wp:extent cx="5581934" cy="3632527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623" cy="365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2BF" w:rsidRPr="006108A0" w14:paraId="417377BC" w14:textId="77777777" w:rsidTr="005937D4"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692EA6" w14:textId="58FBC36B" w:rsidR="006E22BF" w:rsidRPr="006108A0" w:rsidRDefault="00936A81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C8556" w14:textId="288534DE" w:rsidR="00936A81" w:rsidRPr="00470CFE" w:rsidRDefault="00936A81" w:rsidP="00936A81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470CFE">
              <w:rPr>
                <w:rFonts w:ascii="Arial" w:hAnsi="Arial" w:cs="Arial"/>
                <w:sz w:val="22"/>
                <w:szCs w:val="22"/>
              </w:rPr>
              <w:t xml:space="preserve">After the incident is resolved, be aware of the following updates automatically made </w:t>
            </w:r>
            <w:r>
              <w:rPr>
                <w:rFonts w:ascii="Arial" w:hAnsi="Arial" w:cs="Arial"/>
                <w:sz w:val="22"/>
                <w:szCs w:val="22"/>
              </w:rPr>
              <w:t>within the CI Unavailability record:</w:t>
            </w:r>
          </w:p>
          <w:p w14:paraId="4023FB0D" w14:textId="77777777" w:rsidR="00936A81" w:rsidRPr="00470CFE" w:rsidRDefault="00936A81" w:rsidP="00936A81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470CFE">
              <w:rPr>
                <w:rFonts w:ascii="Arial" w:hAnsi="Arial" w:cs="Arial"/>
                <w:b/>
                <w:sz w:val="22"/>
                <w:szCs w:val="22"/>
              </w:rPr>
              <w:t>Unavailability Status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470CFE">
              <w:rPr>
                <w:rFonts w:ascii="Arial" w:hAnsi="Arial" w:cs="Arial"/>
                <w:sz w:val="22"/>
                <w:szCs w:val="22"/>
              </w:rPr>
              <w:t>Updates to “Restored”</w:t>
            </w:r>
          </w:p>
          <w:p w14:paraId="3F62EE26" w14:textId="77777777" w:rsidR="00936A81" w:rsidRDefault="00936A81" w:rsidP="00936A81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470CFE">
              <w:rPr>
                <w:rFonts w:ascii="Arial" w:hAnsi="Arial" w:cs="Arial"/>
                <w:b/>
                <w:sz w:val="22"/>
                <w:szCs w:val="22"/>
              </w:rPr>
              <w:t>Actual End Date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470CFE">
              <w:rPr>
                <w:rFonts w:ascii="Arial" w:hAnsi="Arial" w:cs="Arial"/>
                <w:sz w:val="22"/>
                <w:szCs w:val="22"/>
              </w:rPr>
              <w:t xml:space="preserve">This field will populate with the </w:t>
            </w:r>
            <w:r>
              <w:rPr>
                <w:rFonts w:ascii="Arial" w:hAnsi="Arial" w:cs="Arial"/>
                <w:sz w:val="22"/>
                <w:szCs w:val="22"/>
              </w:rPr>
              <w:t xml:space="preserve">date and </w:t>
            </w:r>
            <w:r w:rsidRPr="00470CFE">
              <w:rPr>
                <w:rFonts w:ascii="Arial" w:hAnsi="Arial" w:cs="Arial"/>
                <w:sz w:val="22"/>
                <w:szCs w:val="22"/>
              </w:rPr>
              <w:t xml:space="preserve">time that the ticket was </w:t>
            </w:r>
          </w:p>
          <w:p w14:paraId="51570C22" w14:textId="77777777" w:rsidR="00936A81" w:rsidRPr="00470CFE" w:rsidRDefault="00936A81" w:rsidP="00936A8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</w:t>
            </w:r>
            <w:r w:rsidRPr="00470CFE">
              <w:rPr>
                <w:rFonts w:ascii="Arial" w:hAnsi="Arial" w:cs="Arial"/>
                <w:sz w:val="22"/>
                <w:szCs w:val="22"/>
              </w:rPr>
              <w:t>resolved.</w:t>
            </w:r>
          </w:p>
          <w:p w14:paraId="5F50B0E3" w14:textId="0D32A149" w:rsidR="00936A81" w:rsidRDefault="00936A81" w:rsidP="00936A81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470CFE">
              <w:rPr>
                <w:rFonts w:ascii="Arial" w:hAnsi="Arial" w:cs="Arial"/>
                <w:b/>
                <w:sz w:val="22"/>
                <w:szCs w:val="22"/>
              </w:rPr>
              <w:t>Actual Duration</w:t>
            </w:r>
            <w:r>
              <w:rPr>
                <w:rFonts w:ascii="Arial" w:hAnsi="Arial" w:cs="Arial"/>
                <w:sz w:val="22"/>
                <w:szCs w:val="22"/>
              </w:rPr>
              <w:t>: Displays</w:t>
            </w:r>
            <w:r w:rsidRPr="00470CFE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="009C45D7">
              <w:rPr>
                <w:rFonts w:ascii="Arial" w:hAnsi="Arial" w:cs="Arial"/>
                <w:sz w:val="22"/>
                <w:szCs w:val="22"/>
              </w:rPr>
              <w:t xml:space="preserve">total </w:t>
            </w:r>
            <w:r w:rsidRPr="00470CFE">
              <w:rPr>
                <w:rFonts w:ascii="Arial" w:hAnsi="Arial" w:cs="Arial"/>
                <w:sz w:val="22"/>
                <w:szCs w:val="22"/>
              </w:rPr>
              <w:t>amount of hours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470CFE">
              <w:rPr>
                <w:rFonts w:ascii="Arial" w:hAnsi="Arial" w:cs="Arial"/>
                <w:sz w:val="22"/>
                <w:szCs w:val="22"/>
              </w:rPr>
              <w:t>minutes</w:t>
            </w:r>
            <w:r>
              <w:rPr>
                <w:rFonts w:ascii="Arial" w:hAnsi="Arial" w:cs="Arial"/>
                <w:sz w:val="22"/>
                <w:szCs w:val="22"/>
              </w:rPr>
              <w:t>, and seconds</w:t>
            </w:r>
            <w:r w:rsidRPr="00470CFE">
              <w:rPr>
                <w:rFonts w:ascii="Arial" w:hAnsi="Arial" w:cs="Arial"/>
                <w:sz w:val="22"/>
                <w:szCs w:val="22"/>
              </w:rPr>
              <w:t xml:space="preserve"> in which </w:t>
            </w:r>
          </w:p>
          <w:p w14:paraId="30F8911E" w14:textId="5600A645" w:rsidR="00936A81" w:rsidRDefault="00936A81" w:rsidP="00936A8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</w:t>
            </w:r>
            <w:r w:rsidRPr="00470CFE">
              <w:rPr>
                <w:rFonts w:ascii="Arial" w:hAnsi="Arial" w:cs="Arial"/>
                <w:sz w:val="22"/>
                <w:szCs w:val="22"/>
              </w:rPr>
              <w:t>The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70CFE">
              <w:rPr>
                <w:rFonts w:ascii="Arial" w:hAnsi="Arial" w:cs="Arial"/>
                <w:sz w:val="22"/>
                <w:szCs w:val="22"/>
              </w:rPr>
              <w:t>CI Unavailability record was open.</w:t>
            </w:r>
          </w:p>
          <w:p w14:paraId="4AE40836" w14:textId="77777777" w:rsidR="00936A81" w:rsidRDefault="00936A81" w:rsidP="00936A81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Assignment Status</w:t>
            </w:r>
            <w:r w:rsidRPr="00503178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This will remain “In Progress”.  If the status is manually </w:t>
            </w:r>
          </w:p>
          <w:p w14:paraId="291BD111" w14:textId="77777777" w:rsidR="00936A81" w:rsidRDefault="00936A81" w:rsidP="00936A81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</w:t>
            </w:r>
            <w:r w:rsidRPr="00F07830">
              <w:rPr>
                <w:rFonts w:ascii="Arial" w:hAnsi="Arial" w:cs="Arial"/>
                <w:sz w:val="22"/>
                <w:szCs w:val="22"/>
              </w:rPr>
              <w:t>Changed to “Completed”,</w:t>
            </w:r>
            <w:r>
              <w:rPr>
                <w:rFonts w:ascii="Arial" w:hAnsi="Arial" w:cs="Arial"/>
                <w:sz w:val="22"/>
                <w:szCs w:val="22"/>
              </w:rPr>
              <w:t xml:space="preserve"> you will not be able to edit the </w:t>
            </w:r>
          </w:p>
          <w:p w14:paraId="74BA56FB" w14:textId="3CE9766C" w:rsidR="00936A81" w:rsidRDefault="00936A81" w:rsidP="0006659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record for a carve-out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at a later </w:t>
            </w:r>
            <w:r w:rsidR="009C45D7">
              <w:rPr>
                <w:rFonts w:ascii="Arial" w:hAnsi="Arial" w:cs="Arial"/>
                <w:sz w:val="22"/>
                <w:szCs w:val="22"/>
              </w:rPr>
              <w:t>time</w:t>
            </w:r>
            <w:proofErr w:type="gramEnd"/>
            <w:r w:rsidR="009C45D7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54DC76B8" w14:textId="362DB299" w:rsidR="00066593" w:rsidRDefault="00066593" w:rsidP="0006659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For more information see:</w:t>
            </w:r>
          </w:p>
          <w:p w14:paraId="12297013" w14:textId="72D9B83B" w:rsidR="00066593" w:rsidRDefault="00066593" w:rsidP="00066593">
            <w:pPr>
              <w:pStyle w:val="BodyText1"/>
              <w:ind w:left="72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                           </w:t>
            </w:r>
            <w:hyperlink r:id="rId20" w:history="1">
              <w:r w:rsidRPr="00066593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Apply a </w:t>
              </w:r>
              <w:r w:rsidRPr="00066593">
                <w:rPr>
                  <w:rStyle w:val="Hyperlink"/>
                  <w:rFonts w:ascii="Arial" w:hAnsi="Arial" w:cs="Arial"/>
                  <w:sz w:val="22"/>
                  <w:szCs w:val="22"/>
                </w:rPr>
                <w:t>C</w:t>
              </w:r>
              <w:r w:rsidRPr="00066593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arve Out to </w:t>
              </w:r>
              <w:r w:rsidR="00CA67FC">
                <w:rPr>
                  <w:rStyle w:val="Hyperlink"/>
                  <w:rFonts w:ascii="Arial" w:hAnsi="Arial" w:cs="Arial"/>
                  <w:sz w:val="22"/>
                  <w:szCs w:val="22"/>
                </w:rPr>
                <w:t>CI Unavailability Records</w:t>
              </w:r>
              <w:r w:rsidRPr="00066593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Procedure</w:t>
              </w:r>
            </w:hyperlink>
          </w:p>
          <w:p w14:paraId="7F37D410" w14:textId="77777777" w:rsidR="006E22BF" w:rsidRDefault="005937D4" w:rsidP="005937D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470CFE">
              <w:rPr>
                <w:noProof/>
                <w:sz w:val="22"/>
                <w:szCs w:val="22"/>
              </w:rPr>
              <w:drawing>
                <wp:inline distT="0" distB="0" distL="0" distR="0" wp14:anchorId="329E9D2E" wp14:editId="7679D1BD">
                  <wp:extent cx="5302156" cy="341363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426" cy="342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E0B55" w14:textId="77777777" w:rsidR="00066593" w:rsidRDefault="00066593" w:rsidP="005937D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452F44E9" w14:textId="1BCF6B24" w:rsidR="00066593" w:rsidRPr="00034579" w:rsidRDefault="00066593" w:rsidP="005937D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6D9C01" w14:textId="05CF618A" w:rsidR="00385E21" w:rsidRDefault="00385E21" w:rsidP="00385E21">
      <w:pPr>
        <w:rPr>
          <w:rFonts w:cs="Arial"/>
          <w:b/>
        </w:rPr>
      </w:pPr>
    </w:p>
    <w:p w14:paraId="7FDDA01B" w14:textId="4DF0703B" w:rsidR="00D14CE4" w:rsidRDefault="00D14CE4">
      <w:pPr>
        <w:rPr>
          <w:rFonts w:cs="Arial"/>
          <w:b/>
        </w:rPr>
      </w:pPr>
    </w:p>
    <w:p w14:paraId="1C0E6ADE" w14:textId="071E1766" w:rsidR="009E3ECA" w:rsidRDefault="009E3ECA">
      <w:pPr>
        <w:rPr>
          <w:rFonts w:cs="Arial"/>
          <w:b/>
        </w:rPr>
      </w:pPr>
      <w:r>
        <w:rPr>
          <w:rFonts w:cs="Arial"/>
          <w:b/>
        </w:rPr>
        <w:t>Appendix A</w:t>
      </w:r>
    </w:p>
    <w:p w14:paraId="287459DB" w14:textId="12A7EA12" w:rsidR="009E3ECA" w:rsidRDefault="009E3ECA">
      <w:pPr>
        <w:rPr>
          <w:rFonts w:cs="Arial"/>
          <w:b/>
        </w:rPr>
      </w:pPr>
    </w:p>
    <w:p w14:paraId="702AE78A" w14:textId="77777777" w:rsidR="009E3ECA" w:rsidRDefault="009E3ECA" w:rsidP="009E3ECA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CI Unavailability records can also be viewed at the following URL:</w:t>
      </w:r>
    </w:p>
    <w:p w14:paraId="3901912B" w14:textId="77777777" w:rsidR="009E3ECA" w:rsidRDefault="009E3ECA" w:rsidP="009E3ECA">
      <w:pPr>
        <w:pStyle w:val="BodyText1"/>
        <w:rPr>
          <w:rFonts w:ascii="Arial" w:hAnsi="Arial" w:cs="Arial"/>
          <w:sz w:val="22"/>
          <w:szCs w:val="22"/>
        </w:rPr>
      </w:pPr>
    </w:p>
    <w:p w14:paraId="0C2AF82A" w14:textId="77777777" w:rsidR="009E3ECA" w:rsidRDefault="009E3ECA" w:rsidP="009E3ECA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Production:</w:t>
      </w:r>
    </w:p>
    <w:p w14:paraId="677F190E" w14:textId="6F3FDA14" w:rsidR="009E3ECA" w:rsidRPr="009C45D7" w:rsidRDefault="009C45D7" w:rsidP="009E3ECA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HYPERLINK "https://remedy.jacksonnational.com/arsys/forms/remedy/AST%3ACI+Unavailability/Default+User+View/?cacheid=7eac1e8d"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="009E3ECA" w:rsidRPr="009C45D7">
        <w:rPr>
          <w:rStyle w:val="Hyperlink"/>
          <w:rFonts w:ascii="Arial" w:hAnsi="Arial" w:cs="Arial"/>
          <w:sz w:val="22"/>
          <w:szCs w:val="22"/>
        </w:rPr>
        <w:t>https://remedy.jacksonnational.com/arsys/forms/reme</w:t>
      </w:r>
      <w:r w:rsidR="009E3ECA" w:rsidRPr="009C45D7">
        <w:rPr>
          <w:rStyle w:val="Hyperlink"/>
          <w:rFonts w:ascii="Arial" w:hAnsi="Arial" w:cs="Arial"/>
          <w:sz w:val="22"/>
          <w:szCs w:val="22"/>
        </w:rPr>
        <w:t>d</w:t>
      </w:r>
      <w:r w:rsidR="009E3ECA" w:rsidRPr="009C45D7">
        <w:rPr>
          <w:rStyle w:val="Hyperlink"/>
          <w:rFonts w:ascii="Arial" w:hAnsi="Arial" w:cs="Arial"/>
          <w:sz w:val="22"/>
          <w:szCs w:val="22"/>
        </w:rPr>
        <w:t>y/A</w:t>
      </w:r>
      <w:r w:rsidR="009E3ECA" w:rsidRPr="009C45D7">
        <w:rPr>
          <w:rStyle w:val="Hyperlink"/>
          <w:rFonts w:ascii="Arial" w:hAnsi="Arial" w:cs="Arial"/>
          <w:sz w:val="22"/>
          <w:szCs w:val="22"/>
        </w:rPr>
        <w:t>S</w:t>
      </w:r>
      <w:r w:rsidR="009E3ECA" w:rsidRPr="009C45D7">
        <w:rPr>
          <w:rStyle w:val="Hyperlink"/>
          <w:rFonts w:ascii="Arial" w:hAnsi="Arial" w:cs="Arial"/>
          <w:sz w:val="22"/>
          <w:szCs w:val="22"/>
        </w:rPr>
        <w:t>T:CI+Unavailability</w:t>
      </w:r>
    </w:p>
    <w:p w14:paraId="11F117F6" w14:textId="37028BC3" w:rsidR="009E3ECA" w:rsidRDefault="009C45D7" w:rsidP="009E3ECA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p w14:paraId="69310517" w14:textId="77777777" w:rsidR="009E3ECA" w:rsidRDefault="009E3ECA" w:rsidP="009E3ECA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Development:</w:t>
      </w:r>
    </w:p>
    <w:p w14:paraId="189D438F" w14:textId="137E7803" w:rsidR="009E3ECA" w:rsidRPr="00577FDB" w:rsidRDefault="009E3ECA" w:rsidP="009E3ECA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 w:rsidR="009C45D7">
        <w:rPr>
          <w:rFonts w:ascii="Arial" w:hAnsi="Arial" w:cs="Arial"/>
          <w:sz w:val="22"/>
          <w:szCs w:val="22"/>
        </w:rPr>
        <w:instrText>HYPERLINK "https://remedytest.jacksonnational.com/arsys/forms/remedytest/AR+System+Mid+Tier+Object+List/Default+Admin+View/?olserver=AST:CI%20Unavailability&amp;cacheid=3beac277"</w:instrText>
      </w:r>
      <w:r w:rsidR="009C45D7"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Pr="00577FDB">
        <w:rPr>
          <w:rStyle w:val="Hyperlink"/>
          <w:rFonts w:ascii="Arial" w:hAnsi="Arial" w:cs="Arial"/>
          <w:sz w:val="22"/>
          <w:szCs w:val="22"/>
        </w:rPr>
        <w:t>https://remedytest.jacksonnationa</w:t>
      </w:r>
      <w:r w:rsidRPr="00577FDB">
        <w:rPr>
          <w:rStyle w:val="Hyperlink"/>
          <w:rFonts w:ascii="Arial" w:hAnsi="Arial" w:cs="Arial"/>
          <w:sz w:val="22"/>
          <w:szCs w:val="22"/>
        </w:rPr>
        <w:t>l</w:t>
      </w:r>
      <w:r w:rsidRPr="00577FDB">
        <w:rPr>
          <w:rStyle w:val="Hyperlink"/>
          <w:rFonts w:ascii="Arial" w:hAnsi="Arial" w:cs="Arial"/>
          <w:sz w:val="22"/>
          <w:szCs w:val="22"/>
        </w:rPr>
        <w:t>.com/arsy</w:t>
      </w:r>
      <w:r w:rsidRPr="00577FDB">
        <w:rPr>
          <w:rStyle w:val="Hyperlink"/>
          <w:rFonts w:ascii="Arial" w:hAnsi="Arial" w:cs="Arial"/>
          <w:sz w:val="22"/>
          <w:szCs w:val="22"/>
        </w:rPr>
        <w:t>s</w:t>
      </w:r>
      <w:r w:rsidRPr="00577FDB">
        <w:rPr>
          <w:rStyle w:val="Hyperlink"/>
          <w:rFonts w:ascii="Arial" w:hAnsi="Arial" w:cs="Arial"/>
          <w:sz w:val="22"/>
          <w:szCs w:val="22"/>
        </w:rPr>
        <w:t>/forms/remedytest/AST:CI+Unavailability</w:t>
      </w:r>
    </w:p>
    <w:p w14:paraId="4ECB8144" w14:textId="76E02B26" w:rsidR="009E3ECA" w:rsidRDefault="009E3ECA" w:rsidP="009E3EC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</w:p>
    <w:p w14:paraId="6B655F99" w14:textId="2B1162D9" w:rsidR="009E3ECA" w:rsidRDefault="009E3ECA" w:rsidP="009E3ECA">
      <w:pPr>
        <w:rPr>
          <w:rFonts w:cs="Arial"/>
          <w:sz w:val="22"/>
          <w:szCs w:val="22"/>
        </w:rPr>
      </w:pPr>
    </w:p>
    <w:p w14:paraId="5509F8D2" w14:textId="77777777" w:rsidR="009E3ECA" w:rsidRDefault="009E3ECA" w:rsidP="009E3ECA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3631E2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3631E2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3631E2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3631E2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2C095152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Responsible Party: </w:t>
            </w:r>
            <w:r w:rsidR="009C45D7">
              <w:rPr>
                <w:rFonts w:ascii="Arial" w:hAnsi="Arial" w:cs="Arial"/>
                <w:sz w:val="18"/>
                <w:szCs w:val="18"/>
              </w:rPr>
              <w:t>Sharla Piepkow</w:t>
            </w:r>
            <w:r>
              <w:rPr>
                <w:rFonts w:ascii="Arial" w:hAnsi="Arial" w:cs="Arial"/>
                <w:sz w:val="18"/>
                <w:szCs w:val="18"/>
              </w:rPr>
              <w:t>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</w:t>
            </w:r>
            <w:r w:rsidR="009C45D7">
              <w:rPr>
                <w:rFonts w:ascii="Arial" w:hAnsi="Arial" w:cs="Arial"/>
                <w:sz w:val="18"/>
                <w:szCs w:val="18"/>
              </w:rPr>
              <w:t>Rob Kolm</w:t>
            </w:r>
            <w:r>
              <w:rPr>
                <w:rFonts w:ascii="Arial" w:hAnsi="Arial" w:cs="Arial"/>
                <w:sz w:val="18"/>
                <w:szCs w:val="18"/>
              </w:rPr>
              <w:t>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7AAB32C1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3631E2">
              <w:rPr>
                <w:rFonts w:ascii="Arial" w:hAnsi="Arial" w:cs="Arial"/>
                <w:sz w:val="18"/>
                <w:szCs w:val="18"/>
              </w:rPr>
              <w:t>09/13/2017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 w:rsidR="009C45D7">
              <w:rPr>
                <w:rFonts w:ascii="Arial" w:hAnsi="Arial" w:cs="Arial"/>
                <w:sz w:val="18"/>
                <w:szCs w:val="18"/>
              </w:rPr>
              <w:t>05/15/2020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  <w:bookmarkStart w:id="1" w:name="_GoBack"/>
      <w:bookmarkEnd w:id="1"/>
    </w:p>
    <w:sectPr w:rsidR="00AC0954" w:rsidRPr="007A4E80" w:rsidSect="003E68D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7DB558DD" w:rsidR="006F36F3" w:rsidRDefault="004934E7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9C2FD5">
      <w:rPr>
        <w:noProof/>
      </w:rPr>
      <w:t>5/15/2020 11:19 AM</w:t>
    </w:r>
    <w:r>
      <w:fldChar w:fldCharType="end"/>
    </w:r>
    <w:r>
      <w:t xml:space="preserve">                                                                               </w:t>
    </w:r>
    <w:r w:rsidR="006F36F3">
      <w:t xml:space="preserve">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315810">
              <w:rPr>
                <w:b/>
                <w:bCs/>
                <w:noProof/>
              </w:rPr>
              <w:t>2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315810">
              <w:rPr>
                <w:b/>
                <w:bCs/>
                <w:noProof/>
              </w:rPr>
              <w:t>3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46A0EEB"/>
    <w:multiLevelType w:val="hybridMultilevel"/>
    <w:tmpl w:val="682CD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6" w15:restartNumberingAfterBreak="0">
    <w:nsid w:val="08083E2D"/>
    <w:multiLevelType w:val="hybridMultilevel"/>
    <w:tmpl w:val="0910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A6E"/>
    <w:multiLevelType w:val="hybridMultilevel"/>
    <w:tmpl w:val="2D4A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B788C"/>
    <w:multiLevelType w:val="hybridMultilevel"/>
    <w:tmpl w:val="E856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932BD"/>
    <w:multiLevelType w:val="hybridMultilevel"/>
    <w:tmpl w:val="52669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1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31A2441B"/>
    <w:multiLevelType w:val="hybridMultilevel"/>
    <w:tmpl w:val="212C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6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8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4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5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9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0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31"/>
  </w:num>
  <w:num w:numId="4">
    <w:abstractNumId w:val="30"/>
  </w:num>
  <w:num w:numId="5">
    <w:abstractNumId w:val="25"/>
  </w:num>
  <w:num w:numId="6">
    <w:abstractNumId w:val="12"/>
  </w:num>
  <w:num w:numId="7">
    <w:abstractNumId w:val="21"/>
  </w:num>
  <w:num w:numId="8">
    <w:abstractNumId w:val="2"/>
  </w:num>
  <w:num w:numId="9">
    <w:abstractNumId w:val="13"/>
  </w:num>
  <w:num w:numId="10">
    <w:abstractNumId w:val="20"/>
  </w:num>
  <w:num w:numId="11">
    <w:abstractNumId w:val="23"/>
  </w:num>
  <w:num w:numId="12">
    <w:abstractNumId w:val="0"/>
  </w:num>
  <w:num w:numId="13">
    <w:abstractNumId w:val="27"/>
  </w:num>
  <w:num w:numId="14">
    <w:abstractNumId w:val="1"/>
  </w:num>
  <w:num w:numId="15">
    <w:abstractNumId w:val="17"/>
  </w:num>
  <w:num w:numId="16">
    <w:abstractNumId w:val="16"/>
  </w:num>
  <w:num w:numId="17">
    <w:abstractNumId w:val="15"/>
  </w:num>
  <w:num w:numId="18">
    <w:abstractNumId w:val="10"/>
  </w:num>
  <w:num w:numId="19">
    <w:abstractNumId w:val="5"/>
  </w:num>
  <w:num w:numId="20">
    <w:abstractNumId w:val="29"/>
  </w:num>
  <w:num w:numId="21">
    <w:abstractNumId w:val="11"/>
  </w:num>
  <w:num w:numId="22">
    <w:abstractNumId w:val="24"/>
  </w:num>
  <w:num w:numId="23">
    <w:abstractNumId w:val="3"/>
  </w:num>
  <w:num w:numId="24">
    <w:abstractNumId w:val="28"/>
  </w:num>
  <w:num w:numId="25">
    <w:abstractNumId w:val="19"/>
  </w:num>
  <w:num w:numId="26">
    <w:abstractNumId w:val="18"/>
  </w:num>
  <w:num w:numId="27">
    <w:abstractNumId w:val="6"/>
  </w:num>
  <w:num w:numId="28">
    <w:abstractNumId w:val="24"/>
  </w:num>
  <w:num w:numId="29">
    <w:abstractNumId w:val="9"/>
  </w:num>
  <w:num w:numId="30">
    <w:abstractNumId w:val="14"/>
  </w:num>
  <w:num w:numId="31">
    <w:abstractNumId w:val="7"/>
  </w:num>
  <w:num w:numId="32">
    <w:abstractNumId w:val="4"/>
  </w:num>
  <w:num w:numId="33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2949"/>
    <w:rsid w:val="00016922"/>
    <w:rsid w:val="00033F67"/>
    <w:rsid w:val="00034579"/>
    <w:rsid w:val="0006055C"/>
    <w:rsid w:val="00061B56"/>
    <w:rsid w:val="00066593"/>
    <w:rsid w:val="000A0C5F"/>
    <w:rsid w:val="000E35A5"/>
    <w:rsid w:val="00106A5A"/>
    <w:rsid w:val="00107EDA"/>
    <w:rsid w:val="001117F9"/>
    <w:rsid w:val="00115FED"/>
    <w:rsid w:val="00130DE0"/>
    <w:rsid w:val="00157A90"/>
    <w:rsid w:val="001A06BE"/>
    <w:rsid w:val="001E6708"/>
    <w:rsid w:val="001F7A6E"/>
    <w:rsid w:val="00211F74"/>
    <w:rsid w:val="00243F84"/>
    <w:rsid w:val="0025264C"/>
    <w:rsid w:val="002966FD"/>
    <w:rsid w:val="002B2743"/>
    <w:rsid w:val="002B4D60"/>
    <w:rsid w:val="002B6234"/>
    <w:rsid w:val="002D099D"/>
    <w:rsid w:val="002E4B80"/>
    <w:rsid w:val="0031456C"/>
    <w:rsid w:val="00314D68"/>
    <w:rsid w:val="0031512B"/>
    <w:rsid w:val="00315810"/>
    <w:rsid w:val="00321F50"/>
    <w:rsid w:val="00334970"/>
    <w:rsid w:val="003631E2"/>
    <w:rsid w:val="00385E21"/>
    <w:rsid w:val="0038754C"/>
    <w:rsid w:val="00396B5B"/>
    <w:rsid w:val="003B3686"/>
    <w:rsid w:val="003B4B97"/>
    <w:rsid w:val="003B57FA"/>
    <w:rsid w:val="003E140A"/>
    <w:rsid w:val="003E68D2"/>
    <w:rsid w:val="004201BE"/>
    <w:rsid w:val="0043637A"/>
    <w:rsid w:val="00461E98"/>
    <w:rsid w:val="0047123C"/>
    <w:rsid w:val="004934E7"/>
    <w:rsid w:val="004A140E"/>
    <w:rsid w:val="004B304A"/>
    <w:rsid w:val="004D4088"/>
    <w:rsid w:val="004D4360"/>
    <w:rsid w:val="004E4078"/>
    <w:rsid w:val="004E5744"/>
    <w:rsid w:val="004F2DE1"/>
    <w:rsid w:val="00507171"/>
    <w:rsid w:val="005332E6"/>
    <w:rsid w:val="00535AA7"/>
    <w:rsid w:val="005937D4"/>
    <w:rsid w:val="005C6621"/>
    <w:rsid w:val="006108A0"/>
    <w:rsid w:val="00617D8F"/>
    <w:rsid w:val="006222AC"/>
    <w:rsid w:val="00631334"/>
    <w:rsid w:val="00662AD3"/>
    <w:rsid w:val="00675066"/>
    <w:rsid w:val="00680B40"/>
    <w:rsid w:val="00691D8E"/>
    <w:rsid w:val="006B180D"/>
    <w:rsid w:val="006B3A8E"/>
    <w:rsid w:val="006B449F"/>
    <w:rsid w:val="006B5C10"/>
    <w:rsid w:val="006B6098"/>
    <w:rsid w:val="006C1CB0"/>
    <w:rsid w:val="006E22BF"/>
    <w:rsid w:val="006E34A9"/>
    <w:rsid w:val="006F36F3"/>
    <w:rsid w:val="00705F94"/>
    <w:rsid w:val="0071521F"/>
    <w:rsid w:val="00716A74"/>
    <w:rsid w:val="007254B7"/>
    <w:rsid w:val="0074383A"/>
    <w:rsid w:val="007653F6"/>
    <w:rsid w:val="007675E4"/>
    <w:rsid w:val="007A3C31"/>
    <w:rsid w:val="007A4E80"/>
    <w:rsid w:val="007D015B"/>
    <w:rsid w:val="007D06FE"/>
    <w:rsid w:val="007F46F0"/>
    <w:rsid w:val="007F4D02"/>
    <w:rsid w:val="0080549C"/>
    <w:rsid w:val="00812063"/>
    <w:rsid w:val="00824071"/>
    <w:rsid w:val="00843C24"/>
    <w:rsid w:val="0085078D"/>
    <w:rsid w:val="008C2ABE"/>
    <w:rsid w:val="008D3A31"/>
    <w:rsid w:val="008F1737"/>
    <w:rsid w:val="008F4526"/>
    <w:rsid w:val="009060E1"/>
    <w:rsid w:val="00922FC9"/>
    <w:rsid w:val="009249F3"/>
    <w:rsid w:val="00936A81"/>
    <w:rsid w:val="00966150"/>
    <w:rsid w:val="00991CB7"/>
    <w:rsid w:val="0099653E"/>
    <w:rsid w:val="009C2FD5"/>
    <w:rsid w:val="009C45D7"/>
    <w:rsid w:val="009E3ECA"/>
    <w:rsid w:val="00A07439"/>
    <w:rsid w:val="00A14DB3"/>
    <w:rsid w:val="00A2001B"/>
    <w:rsid w:val="00A46084"/>
    <w:rsid w:val="00A64533"/>
    <w:rsid w:val="00A7322E"/>
    <w:rsid w:val="00A81FF8"/>
    <w:rsid w:val="00A93B69"/>
    <w:rsid w:val="00A9663E"/>
    <w:rsid w:val="00A967C8"/>
    <w:rsid w:val="00AB0CC8"/>
    <w:rsid w:val="00AB1FCB"/>
    <w:rsid w:val="00AC0954"/>
    <w:rsid w:val="00AC46F6"/>
    <w:rsid w:val="00AF2F1F"/>
    <w:rsid w:val="00B056E3"/>
    <w:rsid w:val="00B16274"/>
    <w:rsid w:val="00B240DD"/>
    <w:rsid w:val="00B32858"/>
    <w:rsid w:val="00B4368E"/>
    <w:rsid w:val="00BB6713"/>
    <w:rsid w:val="00BB775C"/>
    <w:rsid w:val="00BC3C24"/>
    <w:rsid w:val="00BF1950"/>
    <w:rsid w:val="00BF67ED"/>
    <w:rsid w:val="00C037D5"/>
    <w:rsid w:val="00C33C45"/>
    <w:rsid w:val="00C65D0D"/>
    <w:rsid w:val="00C8221C"/>
    <w:rsid w:val="00C82A3C"/>
    <w:rsid w:val="00C82C5C"/>
    <w:rsid w:val="00C83E24"/>
    <w:rsid w:val="00C84303"/>
    <w:rsid w:val="00C86583"/>
    <w:rsid w:val="00CA26B0"/>
    <w:rsid w:val="00CA3CFE"/>
    <w:rsid w:val="00CA67FC"/>
    <w:rsid w:val="00CD295E"/>
    <w:rsid w:val="00CE2CF6"/>
    <w:rsid w:val="00D02451"/>
    <w:rsid w:val="00D14CE4"/>
    <w:rsid w:val="00D21BB2"/>
    <w:rsid w:val="00D25EE2"/>
    <w:rsid w:val="00D460B6"/>
    <w:rsid w:val="00D61A99"/>
    <w:rsid w:val="00D82AD1"/>
    <w:rsid w:val="00D86431"/>
    <w:rsid w:val="00D96F67"/>
    <w:rsid w:val="00DC4B42"/>
    <w:rsid w:val="00E172F0"/>
    <w:rsid w:val="00E50AFC"/>
    <w:rsid w:val="00E54004"/>
    <w:rsid w:val="00E66CE6"/>
    <w:rsid w:val="00E842EF"/>
    <w:rsid w:val="00E94B60"/>
    <w:rsid w:val="00EB123B"/>
    <w:rsid w:val="00ED2F92"/>
    <w:rsid w:val="00ED441B"/>
    <w:rsid w:val="00ED5AC8"/>
    <w:rsid w:val="00F0687C"/>
    <w:rsid w:val="00F17820"/>
    <w:rsid w:val="00F240E1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83E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21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confluence.jacksonnational.com/display/CPENABLE/06+-+Apply+a+Carve-Out+to+CI+Unavailability+Records+Procedur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ba5e94a0-206e-4392-b45d-0da65212796d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180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74</cp:revision>
  <cp:lastPrinted>2019-01-09T18:20:00Z</cp:lastPrinted>
  <dcterms:created xsi:type="dcterms:W3CDTF">2017-02-14T20:54:00Z</dcterms:created>
  <dcterms:modified xsi:type="dcterms:W3CDTF">2020-05-15T15:40:00Z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
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2DE38226" w:rsidR="00D02451" w:rsidRPr="00A2001B" w:rsidRDefault="00155CDD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Event Schedule</w:t>
      </w:r>
      <w:r w:rsidR="00712F91">
        <w:rPr>
          <w:rFonts w:cs="Arial"/>
          <w:color w:val="C00000"/>
        </w:rPr>
        <w:t xml:space="preserve"> Form</w:t>
      </w:r>
      <w:r w:rsidR="0072123C">
        <w:rPr>
          <w:rFonts w:cs="Arial"/>
          <w:color w:val="C00000"/>
        </w:rPr>
        <w:t xml:space="preserve"> Documentation</w:t>
      </w:r>
    </w:p>
    <w:p w14:paraId="664C0E08" w14:textId="0675EFFB" w:rsidR="00D02451" w:rsidRPr="006108A0" w:rsidRDefault="00BE553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407F21">
        <w:rPr>
          <w:rFonts w:cs="Arial"/>
        </w:rPr>
        <w:t>Enablement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7AFD83D3" w:rsidR="00115FED" w:rsidRDefault="0060757D" w:rsidP="00157A9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Event Schedule form is used to generate a new Measurement Record each month in order to report the monthly SLA percentages of</w:t>
      </w:r>
      <w:r w:rsidR="00C83D74">
        <w:rPr>
          <w:rFonts w:cs="Arial"/>
          <w:sz w:val="22"/>
          <w:szCs w:val="22"/>
        </w:rPr>
        <w:t xml:space="preserve"> a service.  </w:t>
      </w:r>
      <w:r w:rsidR="007068BB">
        <w:rPr>
          <w:rFonts w:cs="Arial"/>
          <w:sz w:val="22"/>
          <w:szCs w:val="22"/>
        </w:rPr>
        <w:t xml:space="preserve">It is automatically created after a Service Target is built and is expected to match up against the Measurement Record which is also automatically created as well.  The form </w:t>
      </w:r>
      <w:r w:rsidR="00C83D74">
        <w:rPr>
          <w:rFonts w:cs="Arial"/>
          <w:sz w:val="22"/>
          <w:szCs w:val="22"/>
        </w:rPr>
        <w:t xml:space="preserve">will update monthly (currently on the first date of the month with a 12:00:00 AM time stamp) and show when the next update will take place.  Whereas a Measurement Record exists for each month that a service is being monitored, there is only </w:t>
      </w:r>
      <w:r w:rsidR="007068BB">
        <w:rPr>
          <w:rFonts w:cs="Arial"/>
          <w:sz w:val="22"/>
          <w:szCs w:val="22"/>
        </w:rPr>
        <w:t xml:space="preserve">one </w:t>
      </w:r>
      <w:r w:rsidR="00C83D74">
        <w:rPr>
          <w:rFonts w:cs="Arial"/>
          <w:sz w:val="22"/>
          <w:szCs w:val="22"/>
        </w:rPr>
        <w:t xml:space="preserve">Event Schedule form per Service Target.  </w:t>
      </w:r>
    </w:p>
    <w:p w14:paraId="6AB72345" w14:textId="0ED10462" w:rsidR="00BE5530" w:rsidRDefault="00BE5530" w:rsidP="00157A90">
      <w:pPr>
        <w:rPr>
          <w:rFonts w:cs="Arial"/>
          <w:sz w:val="22"/>
          <w:szCs w:val="22"/>
        </w:rPr>
      </w:pPr>
    </w:p>
    <w:p w14:paraId="71AE187B" w14:textId="77777777" w:rsidR="00BE5530" w:rsidRPr="00115FED" w:rsidRDefault="00BE5530" w:rsidP="00BE5530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3EEE102F" w14:textId="77777777" w:rsidR="00BE5530" w:rsidRPr="00234180" w:rsidRDefault="00407F21" w:rsidP="00BE5530">
      <w:pPr>
        <w:numPr>
          <w:ilvl w:val="0"/>
          <w:numId w:val="27"/>
        </w:numPr>
        <w:rPr>
          <w:rFonts w:cs="Arial"/>
          <w:sz w:val="22"/>
          <w:szCs w:val="22"/>
        </w:rPr>
      </w:pPr>
      <w:hyperlink r:id="rId11" w:history="1">
        <w:r w:rsidR="00BE5530" w:rsidRPr="00445246">
          <w:rPr>
            <w:rStyle w:val="Hyperlink"/>
            <w:rFonts w:cs="Arial"/>
            <w:sz w:val="22"/>
            <w:szCs w:val="22"/>
          </w:rPr>
          <w:t>IT Service Management Policy</w:t>
        </w:r>
      </w:hyperlink>
      <w:bookmarkStart w:id="1" w:name="_GoBack"/>
      <w:bookmarkEnd w:id="1"/>
    </w:p>
    <w:p w14:paraId="4DEFAB52" w14:textId="77777777" w:rsidR="00BE5530" w:rsidRPr="006108A0" w:rsidRDefault="00BE5530" w:rsidP="00BE553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7E8C573B" w14:textId="77777777" w:rsidR="00BE5530" w:rsidRPr="00234180" w:rsidRDefault="00BE5530" w:rsidP="00BE5530">
      <w:pPr>
        <w:rPr>
          <w:rFonts w:cs="Arial"/>
          <w:sz w:val="22"/>
          <w:szCs w:val="22"/>
        </w:rPr>
      </w:pPr>
      <w:r w:rsidRPr="00234180">
        <w:rPr>
          <w:rFonts w:cs="Arial"/>
          <w:sz w:val="22"/>
          <w:szCs w:val="22"/>
        </w:rPr>
        <w:t>The following groups are responsible for adhering to this document:</w:t>
      </w:r>
    </w:p>
    <w:p w14:paraId="68FB6898" w14:textId="05FB1BB6" w:rsidR="00BE5530" w:rsidRPr="00234180" w:rsidRDefault="00BE5530" w:rsidP="00BE5530">
      <w:pPr>
        <w:numPr>
          <w:ilvl w:val="0"/>
          <w:numId w:val="27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Continuous Performance </w:t>
      </w:r>
      <w:r w:rsidR="00407F21">
        <w:rPr>
          <w:rFonts w:cs="Arial"/>
          <w:sz w:val="22"/>
          <w:szCs w:val="22"/>
        </w:rPr>
        <w:t>Enablement</w:t>
      </w:r>
      <w:r>
        <w:rPr>
          <w:rFonts w:cs="Arial"/>
          <w:sz w:val="22"/>
          <w:szCs w:val="22"/>
        </w:rPr>
        <w:t xml:space="preserve"> </w:t>
      </w:r>
    </w:p>
    <w:p w14:paraId="03A1CFD0" w14:textId="77777777" w:rsidR="00BE5530" w:rsidRDefault="00BE5530" w:rsidP="00157A90">
      <w:pPr>
        <w:rPr>
          <w:rFonts w:cs="Arial"/>
          <w:sz w:val="22"/>
          <w:szCs w:val="22"/>
        </w:rPr>
      </w:pPr>
    </w:p>
    <w:p w14:paraId="57620201" w14:textId="77777777" w:rsidR="0060757D" w:rsidRPr="0060757D" w:rsidRDefault="0060757D" w:rsidP="00157A90">
      <w:pPr>
        <w:rPr>
          <w:rFonts w:cs="Arial"/>
          <w:sz w:val="22"/>
          <w:szCs w:val="22"/>
        </w:rPr>
      </w:pPr>
    </w:p>
    <w:tbl>
      <w:tblPr>
        <w:tblW w:w="55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670"/>
        <w:gridCol w:w="10310"/>
      </w:tblGrid>
      <w:tr w:rsidR="00016922" w:rsidRPr="006108A0" w14:paraId="563F284C" w14:textId="77777777" w:rsidTr="00BE5530"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2BBAD829" w:rsidR="00016922" w:rsidRPr="006108A0" w:rsidRDefault="00016922" w:rsidP="0006055C">
            <w:pPr>
              <w:pStyle w:val="TblHeadings"/>
              <w:rPr>
                <w:rFonts w:cs="Arial"/>
              </w:rPr>
            </w:pPr>
          </w:p>
        </w:tc>
        <w:tc>
          <w:tcPr>
            <w:tcW w:w="465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0C04B5B0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</w:p>
        </w:tc>
      </w:tr>
      <w:tr w:rsidR="00016922" w:rsidRPr="006108A0" w14:paraId="538D5901" w14:textId="77777777" w:rsidTr="00BE5530"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9E99F4" w14:textId="4BECC668" w:rsidR="00216DD7" w:rsidRDefault="00216DD7" w:rsidP="00216DD7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To access the Event Schedule form, go to the </w:t>
            </w:r>
            <w:r w:rsidRPr="001D1BD0">
              <w:rPr>
                <w:rFonts w:cs="Arial"/>
                <w:sz w:val="22"/>
                <w:szCs w:val="22"/>
              </w:rPr>
              <w:t>following URL</w:t>
            </w:r>
            <w:r>
              <w:rPr>
                <w:rFonts w:cs="Arial"/>
                <w:sz w:val="22"/>
                <w:szCs w:val="22"/>
              </w:rPr>
              <w:t>(s)</w:t>
            </w:r>
            <w:r w:rsidRPr="001D1BD0">
              <w:rPr>
                <w:rFonts w:cs="Arial"/>
                <w:sz w:val="22"/>
                <w:szCs w:val="22"/>
              </w:rPr>
              <w:t>:</w:t>
            </w:r>
          </w:p>
          <w:p w14:paraId="07851058" w14:textId="77777777" w:rsidR="00216DD7" w:rsidRDefault="00216DD7" w:rsidP="00216DD7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16D0A643" w14:textId="77777777" w:rsidR="00216DD7" w:rsidRDefault="00216DD7" w:rsidP="00216DD7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Production:</w:t>
            </w:r>
          </w:p>
          <w:p w14:paraId="1FD1CEA1" w14:textId="4447496D" w:rsidR="00216DD7" w:rsidRDefault="00407F21" w:rsidP="00216DD7">
            <w:pPr>
              <w:pStyle w:val="NoSpacing"/>
            </w:pPr>
            <w:hyperlink r:id="rId12" w:history="1">
              <w:r w:rsidR="00382EF7" w:rsidRPr="00566504">
                <w:rPr>
                  <w:rStyle w:val="Hyperlink"/>
                </w:rPr>
                <w:t>https://remedy.jacksonnational.com/arsys/forms/remedy/SLM:EventSchedule</w:t>
              </w:r>
            </w:hyperlink>
          </w:p>
          <w:p w14:paraId="545015DB" w14:textId="77777777" w:rsidR="00382EF7" w:rsidRDefault="00382EF7" w:rsidP="00216DD7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4EF0A924" w14:textId="77777777" w:rsidR="00216DD7" w:rsidRDefault="00216DD7" w:rsidP="00216DD7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Development:</w:t>
            </w:r>
          </w:p>
          <w:p w14:paraId="18FDB8BF" w14:textId="5AC29664" w:rsidR="00AC7746" w:rsidRPr="003502C8" w:rsidRDefault="003502C8" w:rsidP="00DE0D50">
            <w:pPr>
              <w:pStyle w:val="NoSpacing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"https://remedytest.jacksonnational.com/arsys/forms/remedytest/SLM%3AEventSchedule/Default+Admin+View/?cacheid=1fbac1c8" </w:instrText>
            </w:r>
            <w:r>
              <w:fldChar w:fldCharType="separate"/>
            </w:r>
            <w:r w:rsidR="0053697F" w:rsidRPr="003502C8">
              <w:rPr>
                <w:rStyle w:val="Hyperlink"/>
              </w:rPr>
              <w:t>https://remedytest.jacksonnational.com/arsys/forms/remedytest/SLM:EventSchedule</w:t>
            </w:r>
          </w:p>
          <w:p w14:paraId="28FED710" w14:textId="02C33DDD" w:rsidR="002433B1" w:rsidRPr="00314D68" w:rsidRDefault="003502C8" w:rsidP="00DE0D50">
            <w:pPr>
              <w:pStyle w:val="NoSpacing"/>
              <w:rPr>
                <w:rFonts w:cs="Arial"/>
                <w:sz w:val="20"/>
              </w:rPr>
            </w:pPr>
            <w:r>
              <w:fldChar w:fldCharType="end"/>
            </w:r>
          </w:p>
        </w:tc>
      </w:tr>
      <w:tr w:rsidR="00016922" w:rsidRPr="006108A0" w14:paraId="4A8F5F6F" w14:textId="77777777" w:rsidTr="00BE5530"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BDBCF" w14:textId="77777777" w:rsidR="0072123C" w:rsidRDefault="00C83D74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B421EF">
              <w:rPr>
                <w:rFonts w:ascii="Arial" w:hAnsi="Arial" w:cs="Arial"/>
                <w:sz w:val="22"/>
                <w:szCs w:val="22"/>
              </w:rPr>
              <w:t>Search for an Event Schedule form</w:t>
            </w:r>
            <w:r w:rsidR="00B421EF">
              <w:rPr>
                <w:rFonts w:ascii="Arial" w:hAnsi="Arial" w:cs="Arial"/>
                <w:sz w:val="22"/>
                <w:szCs w:val="22"/>
              </w:rPr>
              <w:t xml:space="preserve"> by using the naming convention of the Service Targets. </w:t>
            </w:r>
          </w:p>
          <w:p w14:paraId="5509407E" w14:textId="77777777" w:rsidR="0072123C" w:rsidRDefault="0072123C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2D859FCE" w14:textId="1DBBECCD" w:rsidR="00AC7746" w:rsidRPr="00BE5530" w:rsidRDefault="00BE5530" w:rsidP="00DE0D50">
            <w:pPr>
              <w:pStyle w:val="BodyText1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begin"/>
            </w:r>
            <w:r w:rsidR="00142571">
              <w:rPr>
                <w:rStyle w:val="Hyperlink"/>
                <w:rFonts w:ascii="Arial" w:hAnsi="Arial" w:cs="Arial"/>
                <w:sz w:val="22"/>
                <w:szCs w:val="22"/>
              </w:rPr>
              <w:instrText>HYPERLINK "O:\\Service Delivery\\Service Level Management\\Procedures\\SLM for Remedy 9\\Service Target Procedures\\Create a Service Target Procedure.docx"</w:instrText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separate"/>
            </w:r>
            <w:r w:rsidR="00B421EF" w:rsidRPr="00BE5530">
              <w:rPr>
                <w:rStyle w:val="Hyperlink"/>
                <w:rFonts w:ascii="Arial" w:hAnsi="Arial" w:cs="Arial"/>
                <w:sz w:val="22"/>
                <w:szCs w:val="22"/>
              </w:rPr>
              <w:t>Creat</w:t>
            </w:r>
            <w:r w:rsidR="0072123C" w:rsidRPr="00BE5530">
              <w:rPr>
                <w:rStyle w:val="Hyperlink"/>
                <w:rFonts w:ascii="Arial" w:hAnsi="Arial" w:cs="Arial"/>
                <w:sz w:val="22"/>
                <w:szCs w:val="22"/>
              </w:rPr>
              <w:t>e</w:t>
            </w:r>
            <w:r w:rsidR="00B421EF" w:rsidRPr="00BE5530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  <w:r w:rsidR="0072123C" w:rsidRPr="00BE5530">
              <w:rPr>
                <w:rStyle w:val="Hyperlink"/>
                <w:rFonts w:ascii="Arial" w:hAnsi="Arial" w:cs="Arial"/>
                <w:sz w:val="22"/>
                <w:szCs w:val="22"/>
              </w:rPr>
              <w:t xml:space="preserve">a </w:t>
            </w:r>
            <w:r w:rsidR="00B421EF" w:rsidRPr="00BE5530">
              <w:rPr>
                <w:rStyle w:val="Hyperlink"/>
                <w:rFonts w:ascii="Arial" w:hAnsi="Arial" w:cs="Arial"/>
                <w:sz w:val="22"/>
                <w:szCs w:val="22"/>
              </w:rPr>
              <w:t>Service Target Procedure</w:t>
            </w:r>
          </w:p>
          <w:p w14:paraId="550A9724" w14:textId="2C55E2B7" w:rsidR="00B421EF" w:rsidRPr="00B421EF" w:rsidRDefault="00BE5530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55BFC503" w14:textId="60986AF2" w:rsidR="00B421EF" w:rsidRPr="0072123C" w:rsidRDefault="00B421EF" w:rsidP="0020788A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 w:rsidRPr="0072123C">
              <w:rPr>
                <w:rFonts w:ascii="Arial" w:hAnsi="Arial" w:cs="Arial"/>
                <w:sz w:val="22"/>
                <w:szCs w:val="22"/>
              </w:rPr>
              <w:t xml:space="preserve">To search for all forms, type “SVT-CIU%” in the </w:t>
            </w:r>
            <w:proofErr w:type="spellStart"/>
            <w:r w:rsidRPr="0072123C">
              <w:rPr>
                <w:rFonts w:ascii="Arial" w:hAnsi="Arial" w:cs="Arial"/>
                <w:sz w:val="22"/>
                <w:szCs w:val="22"/>
              </w:rPr>
              <w:t>SLMEventSchedule_SVTTitle</w:t>
            </w:r>
            <w:proofErr w:type="spellEnd"/>
            <w:r w:rsidRPr="0072123C">
              <w:rPr>
                <w:rFonts w:ascii="Arial" w:hAnsi="Arial" w:cs="Arial"/>
                <w:sz w:val="22"/>
                <w:szCs w:val="22"/>
              </w:rPr>
              <w:t xml:space="preserve"> field of the form.</w:t>
            </w:r>
            <w:r w:rsidR="007068BB" w:rsidRPr="0072123C">
              <w:rPr>
                <w:rFonts w:ascii="Arial" w:hAnsi="Arial" w:cs="Arial"/>
                <w:sz w:val="22"/>
                <w:szCs w:val="22"/>
              </w:rPr>
              <w:t xml:space="preserve">  Use the % sign as a wild card.</w:t>
            </w:r>
          </w:p>
          <w:p w14:paraId="619C7093" w14:textId="524BB089" w:rsidR="007068BB" w:rsidRDefault="00B421EF" w:rsidP="0072123C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0058815" wp14:editId="3F4253CD">
                  <wp:extent cx="4733925" cy="314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26B7C" w14:textId="1553FB4D" w:rsidR="007068BB" w:rsidRPr="0072123C" w:rsidRDefault="007068BB" w:rsidP="0020788A">
            <w:pPr>
              <w:pStyle w:val="BodyText1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 w:rsidRPr="0072123C">
              <w:rPr>
                <w:rFonts w:ascii="Arial" w:hAnsi="Arial" w:cs="Arial"/>
                <w:sz w:val="22"/>
                <w:szCs w:val="22"/>
              </w:rPr>
              <w:t>Click the “Search” button at the top of the screen.</w:t>
            </w:r>
          </w:p>
          <w:p w14:paraId="313047B6" w14:textId="09CE720A" w:rsidR="007068BB" w:rsidRDefault="007068BB" w:rsidP="0072123C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F1316AD" wp14:editId="3A59A96A">
                  <wp:extent cx="762000" cy="447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0ED7E" w14:textId="725F3B89" w:rsidR="007068BB" w:rsidRPr="0072123C" w:rsidRDefault="007068BB" w:rsidP="0020788A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72123C">
              <w:rPr>
                <w:rFonts w:ascii="Arial" w:hAnsi="Arial" w:cs="Arial"/>
                <w:sz w:val="22"/>
                <w:szCs w:val="22"/>
              </w:rPr>
              <w:t>Click “</w:t>
            </w:r>
            <w:proofErr w:type="spellStart"/>
            <w:r w:rsidRPr="0072123C">
              <w:rPr>
                <w:rFonts w:ascii="Arial" w:hAnsi="Arial" w:cs="Arial"/>
                <w:sz w:val="22"/>
                <w:szCs w:val="22"/>
              </w:rPr>
              <w:t>SLMEventSchedule_SVTTitle</w:t>
            </w:r>
            <w:proofErr w:type="spellEnd"/>
            <w:r w:rsidRPr="0072123C">
              <w:rPr>
                <w:rFonts w:ascii="Arial" w:hAnsi="Arial" w:cs="Arial"/>
                <w:sz w:val="22"/>
                <w:szCs w:val="22"/>
              </w:rPr>
              <w:t>” in the blue bar to put the Service Target names in alphabetical order.</w:t>
            </w:r>
          </w:p>
          <w:p w14:paraId="0F0357FF" w14:textId="3C1B76F5" w:rsidR="007068BB" w:rsidRDefault="007068BB" w:rsidP="007068BB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AF730B" wp14:editId="3874F9E7">
                  <wp:extent cx="6395085" cy="484652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76" cy="48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39EB3" w14:textId="67E3E9E7" w:rsidR="00B421EF" w:rsidRPr="006B5EF4" w:rsidRDefault="006B5EF4" w:rsidP="006B5EF4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 w:rsidRPr="006B5EF4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6B5EF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B421EF" w:rsidRPr="006B5EF4">
              <w:rPr>
                <w:rFonts w:ascii="Arial" w:hAnsi="Arial" w:cs="Arial"/>
                <w:i/>
                <w:sz w:val="22"/>
                <w:szCs w:val="22"/>
              </w:rPr>
              <w:t>To search for a specific form, add additional information</w:t>
            </w:r>
            <w:r w:rsidR="00B04DA9" w:rsidRPr="006B5EF4">
              <w:rPr>
                <w:rFonts w:ascii="Arial" w:hAnsi="Arial" w:cs="Arial"/>
                <w:i/>
                <w:sz w:val="22"/>
                <w:szCs w:val="22"/>
              </w:rPr>
              <w:t xml:space="preserve"> such as the </w:t>
            </w:r>
            <w:r w:rsidR="007068BB" w:rsidRPr="006B5EF4">
              <w:rPr>
                <w:rFonts w:ascii="Arial" w:hAnsi="Arial" w:cs="Arial"/>
                <w:i/>
                <w:sz w:val="22"/>
                <w:szCs w:val="22"/>
              </w:rPr>
              <w:t>service name.</w:t>
            </w:r>
          </w:p>
          <w:p w14:paraId="33A35BB4" w14:textId="4A7BF27A" w:rsidR="007068BB" w:rsidRDefault="007068BB" w:rsidP="007068BB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B5EF4">
              <w:rPr>
                <w:rFonts w:ascii="Arial" w:hAnsi="Arial" w:cs="Arial"/>
                <w:i/>
                <w:sz w:val="22"/>
                <w:szCs w:val="22"/>
              </w:rPr>
              <w:t>Use the % sign as a wild card.</w:t>
            </w:r>
          </w:p>
          <w:p w14:paraId="3FCA2F8F" w14:textId="5A94849A" w:rsidR="00B421EF" w:rsidRPr="00B421EF" w:rsidRDefault="007068BB" w:rsidP="0072123C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3F5BE1" wp14:editId="47B4871A">
                  <wp:extent cx="4876800" cy="295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28268E73" w14:textId="77777777" w:rsidTr="00BE5530"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2AF2DB" w14:textId="017D54C6" w:rsidR="007068BB" w:rsidRPr="006B5EF4" w:rsidRDefault="007068BB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6B5EF4">
              <w:rPr>
                <w:rFonts w:ascii="Arial" w:hAnsi="Arial" w:cs="Arial"/>
                <w:b/>
                <w:sz w:val="22"/>
                <w:szCs w:val="22"/>
              </w:rPr>
              <w:t>Reviewing an Event Schedule form</w:t>
            </w:r>
          </w:p>
          <w:p w14:paraId="6A0982AD" w14:textId="6E593E75" w:rsidR="007068BB" w:rsidRPr="006B5EF4" w:rsidRDefault="007068BB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70BDF83A" w14:textId="282D0789" w:rsidR="007068BB" w:rsidRDefault="007068BB" w:rsidP="0020788A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6B5EF4">
              <w:rPr>
                <w:rFonts w:ascii="Arial" w:hAnsi="Arial" w:cs="Arial"/>
                <w:sz w:val="22"/>
                <w:szCs w:val="22"/>
              </w:rPr>
              <w:t xml:space="preserve">Note the following fields: </w:t>
            </w:r>
          </w:p>
          <w:p w14:paraId="6286CC17" w14:textId="12EFE31E" w:rsidR="006B5EF4" w:rsidRDefault="00E56D02" w:rsidP="00E56D02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E56D02">
              <w:rPr>
                <w:rFonts w:ascii="Arial" w:hAnsi="Arial" w:cs="Arial"/>
                <w:b/>
                <w:sz w:val="22"/>
                <w:szCs w:val="22"/>
              </w:rPr>
              <w:t>Instance ID</w:t>
            </w:r>
            <w:r>
              <w:rPr>
                <w:rFonts w:ascii="Arial" w:hAnsi="Arial" w:cs="Arial"/>
                <w:sz w:val="22"/>
                <w:szCs w:val="22"/>
              </w:rPr>
              <w:t xml:space="preserve"> – This is the ID label of the Event Schedule form.</w:t>
            </w:r>
          </w:p>
          <w:p w14:paraId="1F225D37" w14:textId="77777777" w:rsidR="00E56D02" w:rsidRDefault="00E56D02" w:rsidP="00E56D02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56D02">
              <w:rPr>
                <w:rFonts w:ascii="Arial" w:hAnsi="Arial" w:cs="Arial"/>
                <w:b/>
                <w:sz w:val="22"/>
                <w:szCs w:val="22"/>
              </w:rPr>
              <w:t>SLA_Time</w:t>
            </w:r>
            <w:proofErr w:type="spellEnd"/>
            <w:r w:rsidRPr="00E56D02">
              <w:rPr>
                <w:rFonts w:ascii="Arial" w:hAnsi="Arial" w:cs="Arial"/>
                <w:b/>
                <w:sz w:val="22"/>
                <w:szCs w:val="22"/>
              </w:rPr>
              <w:t xml:space="preserve"> Scheduled</w:t>
            </w:r>
            <w:r>
              <w:rPr>
                <w:rFonts w:ascii="Arial" w:hAnsi="Arial" w:cs="Arial"/>
                <w:sz w:val="22"/>
                <w:szCs w:val="22"/>
              </w:rPr>
              <w:t xml:space="preserve"> – Displays the next date in which a new Measurement Record </w:t>
            </w:r>
          </w:p>
          <w:p w14:paraId="1F37AE8C" w14:textId="77777777" w:rsidR="00E56D02" w:rsidRDefault="00E56D02" w:rsidP="00E56D02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will be created.  This date is derived from the “Effective Date” </w:t>
            </w:r>
          </w:p>
          <w:p w14:paraId="23AB9FCC" w14:textId="77777777" w:rsidR="00E56D02" w:rsidRDefault="00E56D02" w:rsidP="00E56D02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field within the Service Target.  This field will update at the </w:t>
            </w:r>
          </w:p>
          <w:p w14:paraId="228C238E" w14:textId="77777777" w:rsidR="00E56D02" w:rsidRDefault="00E56D02" w:rsidP="00E56D02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start of each month after generating a new Measurement </w:t>
            </w:r>
          </w:p>
          <w:p w14:paraId="17E89FB6" w14:textId="6408E659" w:rsidR="00E56D02" w:rsidRDefault="00E56D02" w:rsidP="00E56D02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Record. </w:t>
            </w:r>
          </w:p>
          <w:p w14:paraId="7D871B93" w14:textId="6584785A" w:rsidR="007068BB" w:rsidRPr="0072123C" w:rsidRDefault="00A63A45" w:rsidP="002A7920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proofErr w:type="spellStart"/>
            <w:r w:rsidRPr="0072123C">
              <w:rPr>
                <w:rFonts w:ascii="Arial" w:hAnsi="Arial" w:cs="Arial"/>
                <w:b/>
                <w:sz w:val="22"/>
                <w:szCs w:val="22"/>
              </w:rPr>
              <w:t>SLA_TADReferenceForm</w:t>
            </w:r>
            <w:proofErr w:type="spellEnd"/>
            <w:r w:rsidRPr="0072123C">
              <w:rPr>
                <w:rFonts w:ascii="Arial" w:hAnsi="Arial" w:cs="Arial"/>
                <w:sz w:val="22"/>
                <w:szCs w:val="22"/>
              </w:rPr>
              <w:t xml:space="preserve"> – AST: CI Unavailability. </w:t>
            </w:r>
          </w:p>
          <w:p w14:paraId="464826DD" w14:textId="2609F4FB" w:rsidR="00A63A45" w:rsidRDefault="007068BB" w:rsidP="00A63A45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F36A0B6" wp14:editId="0DC0194C">
                  <wp:extent cx="5210175" cy="16764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49112" w14:textId="77777777" w:rsidR="00A63A45" w:rsidRDefault="00A63A45" w:rsidP="00A63A45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Lifecycle Interval</w:t>
            </w:r>
            <w:r>
              <w:rPr>
                <w:rFonts w:ascii="Arial" w:hAnsi="Arial" w:cs="Arial"/>
                <w:sz w:val="22"/>
                <w:szCs w:val="22"/>
              </w:rPr>
              <w:t xml:space="preserve"> – The number will be “1” to reflect that the Measurement Record is </w:t>
            </w:r>
          </w:p>
          <w:p w14:paraId="25DF750B" w14:textId="77777777" w:rsidR="00A63A45" w:rsidRDefault="00A63A45" w:rsidP="00A63A45">
            <w:pPr>
              <w:pStyle w:val="BodyText1"/>
              <w:tabs>
                <w:tab w:val="left" w:pos="9930"/>
              </w:tabs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created on a monthly basis.  This is derived from the Measurement </w:t>
            </w:r>
          </w:p>
          <w:p w14:paraId="5A807597" w14:textId="2F33CEED" w:rsidR="00A63A45" w:rsidRDefault="00A63A45" w:rsidP="00BE5530">
            <w:pPr>
              <w:pStyle w:val="BodyText1"/>
              <w:tabs>
                <w:tab w:val="left" w:pos="9930"/>
              </w:tabs>
              <w:ind w:left="1440" w:right="-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section of the Service Target.</w:t>
            </w:r>
          </w:p>
          <w:p w14:paraId="7BFFB849" w14:textId="77777777" w:rsidR="004D7695" w:rsidRDefault="00A63A45" w:rsidP="00E1733E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7695">
              <w:rPr>
                <w:rFonts w:ascii="Arial" w:hAnsi="Arial" w:cs="Arial"/>
                <w:b/>
                <w:sz w:val="22"/>
                <w:szCs w:val="22"/>
              </w:rPr>
              <w:t>LifecycleStartInt</w:t>
            </w:r>
            <w:proofErr w:type="spellEnd"/>
            <w:r w:rsidRPr="004D7695">
              <w:rPr>
                <w:rFonts w:ascii="Arial" w:hAnsi="Arial" w:cs="Arial"/>
                <w:sz w:val="22"/>
                <w:szCs w:val="22"/>
              </w:rPr>
              <w:t xml:space="preserve"> –</w:t>
            </w:r>
            <w:r w:rsidR="00E1733E" w:rsidRPr="004D7695">
              <w:rPr>
                <w:rFonts w:ascii="Arial" w:hAnsi="Arial" w:cs="Arial"/>
                <w:sz w:val="22"/>
                <w:szCs w:val="22"/>
              </w:rPr>
              <w:t xml:space="preserve"> Th</w:t>
            </w:r>
            <w:r w:rsidR="004D7695" w:rsidRPr="004D7695">
              <w:rPr>
                <w:rFonts w:ascii="Arial" w:hAnsi="Arial" w:cs="Arial"/>
                <w:sz w:val="22"/>
                <w:szCs w:val="22"/>
              </w:rPr>
              <w:t xml:space="preserve">e Epoch start time of the Measurement Record.  </w:t>
            </w:r>
          </w:p>
          <w:p w14:paraId="4D6C741D" w14:textId="00024CE8" w:rsidR="004D7695" w:rsidRPr="004D7695" w:rsidRDefault="004D7695" w:rsidP="004D7695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</w:t>
            </w:r>
            <w:r w:rsidRPr="004D7695">
              <w:rPr>
                <w:rFonts w:ascii="Arial" w:hAnsi="Arial" w:cs="Arial"/>
                <w:sz w:val="22"/>
                <w:szCs w:val="22"/>
              </w:rPr>
              <w:t xml:space="preserve">See </w:t>
            </w:r>
            <w:r w:rsidRPr="004D7695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 w:rsidRPr="004D7695">
              <w:rPr>
                <w:rFonts w:ascii="Arial" w:hAnsi="Arial" w:cs="Arial"/>
                <w:sz w:val="22"/>
                <w:szCs w:val="22"/>
              </w:rPr>
              <w:t xml:space="preserve"> for more information.</w:t>
            </w:r>
          </w:p>
          <w:p w14:paraId="74895582" w14:textId="77777777" w:rsidR="004D7695" w:rsidRDefault="00A63A45" w:rsidP="00E1733E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7695">
              <w:rPr>
                <w:rFonts w:ascii="Arial" w:hAnsi="Arial" w:cs="Arial"/>
                <w:b/>
                <w:sz w:val="22"/>
                <w:szCs w:val="22"/>
              </w:rPr>
              <w:t>LifecycleEndInt</w:t>
            </w:r>
            <w:proofErr w:type="spellEnd"/>
            <w:r w:rsidRPr="004D7695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4D7695" w:rsidRPr="004D7695">
              <w:rPr>
                <w:rFonts w:ascii="Arial" w:hAnsi="Arial" w:cs="Arial"/>
                <w:sz w:val="22"/>
                <w:szCs w:val="22"/>
              </w:rPr>
              <w:t xml:space="preserve">The Epoch end time of the Measurement Record.  </w:t>
            </w:r>
          </w:p>
          <w:p w14:paraId="07930FAC" w14:textId="29F858B5" w:rsidR="00A63A45" w:rsidRDefault="004D7695" w:rsidP="001B6F19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</w:t>
            </w:r>
            <w:r w:rsidRPr="004D7695">
              <w:rPr>
                <w:rFonts w:ascii="Arial" w:hAnsi="Arial" w:cs="Arial"/>
                <w:sz w:val="22"/>
                <w:szCs w:val="22"/>
              </w:rPr>
              <w:t xml:space="preserve">See </w:t>
            </w:r>
            <w:r w:rsidRPr="004D7695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 w:rsidRPr="004D7695">
              <w:rPr>
                <w:rFonts w:ascii="Arial" w:hAnsi="Arial" w:cs="Arial"/>
                <w:sz w:val="22"/>
                <w:szCs w:val="22"/>
              </w:rPr>
              <w:t xml:space="preserve"> for more information.  </w:t>
            </w:r>
          </w:p>
          <w:p w14:paraId="53EC766D" w14:textId="77777777" w:rsidR="00D7637B" w:rsidRDefault="001B6F19" w:rsidP="004A3500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6F19">
              <w:rPr>
                <w:rFonts w:ascii="Arial" w:hAnsi="Arial" w:cs="Arial"/>
                <w:b/>
                <w:sz w:val="22"/>
                <w:szCs w:val="22"/>
              </w:rPr>
              <w:t>LifeCycleStartYear</w:t>
            </w:r>
            <w:proofErr w:type="spellEnd"/>
            <w:r w:rsidRPr="001B6F1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="004A3500">
              <w:rPr>
                <w:rFonts w:ascii="Arial" w:hAnsi="Arial" w:cs="Arial"/>
                <w:sz w:val="22"/>
                <w:szCs w:val="22"/>
              </w:rPr>
              <w:t>Displays</w:t>
            </w:r>
            <w:r>
              <w:rPr>
                <w:rFonts w:ascii="Arial" w:hAnsi="Arial" w:cs="Arial"/>
                <w:sz w:val="22"/>
                <w:szCs w:val="22"/>
              </w:rPr>
              <w:t xml:space="preserve"> the year in which the Service Target </w:t>
            </w:r>
            <w:r w:rsidR="004A3500">
              <w:rPr>
                <w:rFonts w:ascii="Arial" w:hAnsi="Arial" w:cs="Arial"/>
                <w:sz w:val="22"/>
                <w:szCs w:val="22"/>
              </w:rPr>
              <w:t>was created.</w:t>
            </w:r>
            <w:r w:rsidR="00D7637B">
              <w:rPr>
                <w:rFonts w:ascii="Arial" w:hAnsi="Arial" w:cs="Arial"/>
                <w:sz w:val="22"/>
                <w:szCs w:val="22"/>
              </w:rPr>
              <w:t xml:space="preserve">  This</w:t>
            </w:r>
          </w:p>
          <w:p w14:paraId="31DF23D2" w14:textId="77777777" w:rsidR="00D7637B" w:rsidRDefault="00D7637B" w:rsidP="00D7637B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should correspond with the year that is found in the “Effective” </w:t>
            </w:r>
          </w:p>
          <w:p w14:paraId="376FD1AD" w14:textId="005C08B9" w:rsidR="001B6F19" w:rsidRDefault="00D7637B" w:rsidP="00D7637B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date within the Service Target.</w:t>
            </w:r>
          </w:p>
          <w:p w14:paraId="79F476C3" w14:textId="77777777" w:rsidR="00D7637B" w:rsidRDefault="004A3500" w:rsidP="004A3500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87F93">
              <w:rPr>
                <w:rFonts w:ascii="Arial" w:hAnsi="Arial" w:cs="Arial"/>
                <w:b/>
                <w:sz w:val="22"/>
                <w:szCs w:val="22"/>
              </w:rPr>
              <w:t>LifecycleStartMonth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Displays the month in which the Service Target was created.</w:t>
            </w:r>
            <w:r w:rsidR="00D7637B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1332BC93" w14:textId="77777777" w:rsidR="00D7637B" w:rsidRDefault="00D7637B" w:rsidP="00D7637B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This should correspond with the month that is found in the </w:t>
            </w:r>
          </w:p>
          <w:p w14:paraId="230ED425" w14:textId="1D91036E" w:rsidR="000D0965" w:rsidRDefault="00D7637B" w:rsidP="00D7637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“Effective” date within the Service Target.</w:t>
            </w:r>
          </w:p>
          <w:p w14:paraId="08CED35B" w14:textId="77777777" w:rsidR="00D7637B" w:rsidRDefault="004A3500" w:rsidP="004A3500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87F93">
              <w:rPr>
                <w:rFonts w:ascii="Arial" w:hAnsi="Arial" w:cs="Arial"/>
                <w:b/>
                <w:sz w:val="22"/>
                <w:szCs w:val="22"/>
              </w:rPr>
              <w:t>LifecycleStartDay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Displays the </w:t>
            </w:r>
            <w:r w:rsidR="00D7637B">
              <w:rPr>
                <w:rFonts w:ascii="Arial" w:hAnsi="Arial" w:cs="Arial"/>
                <w:sz w:val="22"/>
                <w:szCs w:val="22"/>
              </w:rPr>
              <w:t xml:space="preserve">first day of the month in which the Service Target was </w:t>
            </w:r>
          </w:p>
          <w:p w14:paraId="3AB349B3" w14:textId="292AEB60" w:rsidR="00D7637B" w:rsidRDefault="00D7637B" w:rsidP="00D7637B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</w:t>
            </w:r>
            <w:r w:rsidR="00B869C4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created.  This should correspond with the date that is found in the </w:t>
            </w:r>
          </w:p>
          <w:p w14:paraId="2B11D948" w14:textId="11CDD158" w:rsidR="00D7637B" w:rsidRDefault="00D7637B" w:rsidP="00D7637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</w:t>
            </w:r>
            <w:r w:rsidR="00B869C4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“Effective” date field within the Service Target.  It should always be  </w:t>
            </w:r>
          </w:p>
          <w:p w14:paraId="37ADCB0C" w14:textId="6E38439C" w:rsidR="004A3500" w:rsidRPr="001B6F19" w:rsidRDefault="00D7637B" w:rsidP="00D7637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</w:t>
            </w:r>
            <w:r w:rsidR="00B869C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“1”.</w:t>
            </w:r>
          </w:p>
          <w:p w14:paraId="18F053B1" w14:textId="77777777" w:rsidR="00A63A45" w:rsidRDefault="00A63A45" w:rsidP="00A63A45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A49BAD6" wp14:editId="7DFEC8BA">
                  <wp:extent cx="2495550" cy="162287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480" cy="163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D8E61" w14:textId="7CA4166D" w:rsidR="00B869C4" w:rsidRPr="007F2CEF" w:rsidRDefault="007F2CEF" w:rsidP="00B869C4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7F2CEF">
              <w:rPr>
                <w:rFonts w:ascii="Arial" w:hAnsi="Arial" w:cs="Arial"/>
                <w:b/>
                <w:sz w:val="22"/>
                <w:szCs w:val="22"/>
              </w:rPr>
              <w:lastRenderedPageBreak/>
              <w:t>Event Status</w:t>
            </w:r>
            <w:r w:rsidRPr="007F2CEF">
              <w:rPr>
                <w:rFonts w:ascii="Arial" w:hAnsi="Arial" w:cs="Arial"/>
                <w:sz w:val="22"/>
                <w:szCs w:val="22"/>
              </w:rPr>
              <w:t xml:space="preserve"> – “Active”</w:t>
            </w:r>
          </w:p>
          <w:p w14:paraId="3DFD52FA" w14:textId="21B81C82" w:rsidR="007F2CEF" w:rsidRPr="007F2CEF" w:rsidRDefault="007F2CEF" w:rsidP="00B869C4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7F2CEF">
              <w:rPr>
                <w:rFonts w:ascii="Arial" w:hAnsi="Arial" w:cs="Arial"/>
                <w:b/>
                <w:sz w:val="22"/>
                <w:szCs w:val="22"/>
              </w:rPr>
              <w:t>SLA Action Title</w:t>
            </w:r>
            <w:r w:rsidRPr="007F2CEF">
              <w:rPr>
                <w:rFonts w:ascii="Arial" w:hAnsi="Arial" w:cs="Arial"/>
                <w:sz w:val="22"/>
                <w:szCs w:val="22"/>
              </w:rPr>
              <w:t xml:space="preserve"> – Contains the Service Target name</w:t>
            </w:r>
          </w:p>
          <w:p w14:paraId="528B32C5" w14:textId="77777777" w:rsidR="007F2CEF" w:rsidRDefault="007F2CEF" w:rsidP="00B869C4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2CEF">
              <w:rPr>
                <w:rFonts w:ascii="Arial" w:hAnsi="Arial" w:cs="Arial"/>
                <w:b/>
                <w:sz w:val="22"/>
                <w:szCs w:val="22"/>
              </w:rPr>
              <w:t>SLMEventSchedule_SVTInstance</w:t>
            </w:r>
            <w:proofErr w:type="spellEnd"/>
            <w:r w:rsidRPr="007F2CEF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  <w:r w:rsidRPr="007F2CE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7F2CE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This will match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SVTInstanceID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found in the </w:t>
            </w:r>
          </w:p>
          <w:p w14:paraId="2F2A742E" w14:textId="4A305B64" w:rsidR="007F2CEF" w:rsidRDefault="007F2CEF" w:rsidP="007F2CEF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>corresponding Measurement Record.</w:t>
            </w:r>
          </w:p>
          <w:p w14:paraId="3C2EE551" w14:textId="04DA64B7" w:rsidR="007F2CEF" w:rsidRPr="007F2CEF" w:rsidRDefault="007F2CEF" w:rsidP="007F2CEF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2CEF">
              <w:rPr>
                <w:rFonts w:ascii="Arial" w:hAnsi="Arial" w:cs="Arial"/>
                <w:b/>
                <w:sz w:val="22"/>
                <w:szCs w:val="22"/>
              </w:rPr>
              <w:t>SLMEventSchedule_SVTTitle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Contains the Service Target name.</w:t>
            </w:r>
          </w:p>
          <w:p w14:paraId="3BA711CF" w14:textId="77777777" w:rsidR="00B869C4" w:rsidRDefault="00B869C4" w:rsidP="00B869C4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399ED2B" w14:textId="1357D4F6" w:rsidR="00F63D00" w:rsidRDefault="00F63D00" w:rsidP="00B869C4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D88F786" wp14:editId="7E3209C0">
                  <wp:extent cx="4619625" cy="143558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540" cy="143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D52C5" w14:textId="3DD2F19A" w:rsidR="00F63D00" w:rsidRPr="00F63D00" w:rsidRDefault="00F63D00" w:rsidP="00F63D00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F63D00">
              <w:rPr>
                <w:rFonts w:ascii="Arial" w:hAnsi="Arial" w:cs="Arial"/>
                <w:b/>
                <w:sz w:val="22"/>
                <w:szCs w:val="22"/>
              </w:rPr>
              <w:t xml:space="preserve">Submitter </w:t>
            </w:r>
            <w:r w:rsidRPr="00F63D00">
              <w:rPr>
                <w:rFonts w:ascii="Arial" w:hAnsi="Arial" w:cs="Arial"/>
                <w:sz w:val="22"/>
                <w:szCs w:val="22"/>
              </w:rPr>
              <w:t>– Displays the ID of the person who created the Service Target.</w:t>
            </w:r>
          </w:p>
          <w:p w14:paraId="2669DEFD" w14:textId="07BAFA83" w:rsidR="00B869C4" w:rsidRPr="0072123C" w:rsidRDefault="00F63D00" w:rsidP="00592897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 w:rsidRPr="0072123C">
              <w:rPr>
                <w:rFonts w:ascii="Arial" w:hAnsi="Arial" w:cs="Arial"/>
                <w:b/>
                <w:sz w:val="22"/>
                <w:szCs w:val="22"/>
              </w:rPr>
              <w:t>Create Date</w:t>
            </w:r>
            <w:r w:rsidRPr="0072123C">
              <w:rPr>
                <w:rFonts w:ascii="Arial" w:hAnsi="Arial" w:cs="Arial"/>
                <w:sz w:val="22"/>
                <w:szCs w:val="22"/>
              </w:rPr>
              <w:t xml:space="preserve"> – Displays the date and time in which the Service Target was created.</w:t>
            </w:r>
          </w:p>
          <w:p w14:paraId="62DBDFD3" w14:textId="7FB8384C" w:rsidR="00B869C4" w:rsidRPr="00314D68" w:rsidRDefault="00F63D00" w:rsidP="00F63D00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954C10E" wp14:editId="03D531B4">
                  <wp:extent cx="4829175" cy="1539869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575" cy="154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20B4F629" w14:textId="77777777" w:rsidTr="00BE5530"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4</w:t>
            </w:r>
          </w:p>
        </w:tc>
        <w:tc>
          <w:tcPr>
            <w:tcW w:w="4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1F1C0" w14:textId="2B291F0D" w:rsidR="00E77059" w:rsidRDefault="00E77059" w:rsidP="00DE0D50">
            <w:pPr>
              <w:pStyle w:val="BodyText1"/>
              <w:rPr>
                <w:rFonts w:ascii="Arial" w:hAnsi="Arial" w:cs="Arial"/>
                <w:sz w:val="20"/>
              </w:rPr>
            </w:pPr>
            <w:r w:rsidRPr="00E95A86">
              <w:rPr>
                <w:rFonts w:ascii="Arial" w:hAnsi="Arial" w:cs="Arial"/>
                <w:sz w:val="22"/>
                <w:szCs w:val="22"/>
              </w:rPr>
              <w:t xml:space="preserve">If verifying the Event Schedule form immediately after creating the Service Target, you will </w:t>
            </w:r>
            <w:r w:rsidR="00E95A86">
              <w:rPr>
                <w:rFonts w:ascii="Arial" w:hAnsi="Arial" w:cs="Arial"/>
                <w:sz w:val="22"/>
                <w:szCs w:val="22"/>
              </w:rPr>
              <w:t xml:space="preserve">see additional forms with a </w:t>
            </w:r>
            <w:proofErr w:type="spellStart"/>
            <w:r w:rsidR="00E95A86">
              <w:rPr>
                <w:rFonts w:ascii="Arial" w:hAnsi="Arial" w:cs="Arial"/>
                <w:sz w:val="22"/>
                <w:szCs w:val="22"/>
              </w:rPr>
              <w:t>SLA_Rule</w:t>
            </w:r>
            <w:proofErr w:type="spellEnd"/>
            <w:r w:rsidR="00E95A8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5A86">
              <w:rPr>
                <w:rFonts w:ascii="Arial" w:hAnsi="Arial" w:cs="Arial"/>
                <w:sz w:val="22"/>
                <w:szCs w:val="22"/>
              </w:rPr>
              <w:t>EventID</w:t>
            </w:r>
            <w:proofErr w:type="spellEnd"/>
            <w:r w:rsidR="00E95A86">
              <w:rPr>
                <w:rFonts w:ascii="Arial" w:hAnsi="Arial" w:cs="Arial"/>
                <w:sz w:val="22"/>
                <w:szCs w:val="22"/>
              </w:rPr>
              <w:t xml:space="preserve"> called “Update </w:t>
            </w:r>
            <w:proofErr w:type="spellStart"/>
            <w:r w:rsidR="00E95A86">
              <w:rPr>
                <w:rFonts w:ascii="Arial" w:hAnsi="Arial" w:cs="Arial"/>
                <w:sz w:val="22"/>
                <w:szCs w:val="22"/>
              </w:rPr>
              <w:t>ApplicationUserFriendlyID</w:t>
            </w:r>
            <w:proofErr w:type="spellEnd"/>
            <w:r w:rsidR="00E95A86">
              <w:rPr>
                <w:rFonts w:ascii="Arial" w:hAnsi="Arial" w:cs="Arial"/>
                <w:sz w:val="22"/>
                <w:szCs w:val="22"/>
              </w:rPr>
              <w:t xml:space="preserve">” for the Service Target.  These will disappear within ten to fifteen minutes and only the SLA Rule </w:t>
            </w:r>
            <w:proofErr w:type="spellStart"/>
            <w:r w:rsidR="00E95A86">
              <w:rPr>
                <w:rFonts w:ascii="Arial" w:hAnsi="Arial" w:cs="Arial"/>
                <w:sz w:val="22"/>
                <w:szCs w:val="22"/>
              </w:rPr>
              <w:t>EventID</w:t>
            </w:r>
            <w:proofErr w:type="spellEnd"/>
            <w:r w:rsidR="00E95A86">
              <w:rPr>
                <w:rFonts w:ascii="Arial" w:hAnsi="Arial" w:cs="Arial"/>
                <w:sz w:val="22"/>
                <w:szCs w:val="22"/>
              </w:rPr>
              <w:t xml:space="preserve"> called “Asset Lifecycle” will remain.</w:t>
            </w:r>
          </w:p>
          <w:p w14:paraId="0FE35EB5" w14:textId="1E3B9B53" w:rsidR="00E77059" w:rsidRPr="00314D68" w:rsidRDefault="00E77059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260085C" wp14:editId="7A28AE29">
                  <wp:extent cx="6362700" cy="538478"/>
                  <wp:effectExtent l="0" t="0" r="0" b="0"/>
                  <wp:docPr id="12" name="Picture 12" descr="C:\Users\mbn0412\AppData\Local\Microsoft\Windows\INetCache\Content.Word\EVENTSCHEDULE PIC creat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bn0412\AppData\Local\Microsoft\Windows\INetCache\Content.Word\EVENTSCHEDULE PIC creat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2587" cy="55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1BC541C8" w14:textId="77777777" w:rsidR="00BE5530" w:rsidRDefault="00BE5530" w:rsidP="00BE5530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797949E1" w14:textId="77777777" w:rsidR="00BE5530" w:rsidRDefault="00BE5530" w:rsidP="00BE5530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3D142DBB" w14:textId="1FD9165C" w:rsidR="00BE5530" w:rsidRDefault="00BE5530" w:rsidP="00BE5530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Continuous Performance </w:t>
      </w:r>
      <w:r w:rsidR="00407F21">
        <w:rPr>
          <w:rFonts w:ascii="Arial" w:hAnsi="Arial" w:cs="Arial"/>
          <w:sz w:val="20"/>
        </w:rPr>
        <w:t>Enablement</w:t>
      </w:r>
    </w:p>
    <w:p w14:paraId="4A2B357A" w14:textId="179DE4EA" w:rsidR="00BE5530" w:rsidRDefault="00BE5530" w:rsidP="00BE5530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Continuous Performance </w:t>
      </w:r>
      <w:r w:rsidR="00407F21">
        <w:rPr>
          <w:rFonts w:ascii="Arial" w:hAnsi="Arial" w:cs="Arial"/>
          <w:sz w:val="20"/>
        </w:rPr>
        <w:t>Enablement</w:t>
      </w:r>
    </w:p>
    <w:p w14:paraId="76AF5B4A" w14:textId="77777777" w:rsidR="00BE5530" w:rsidRDefault="00BE5530" w:rsidP="00BE5530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4A1FE741" w:rsidR="00843C24" w:rsidRPr="00BE5530" w:rsidRDefault="00FA7936">
            <w:pPr>
              <w:pStyle w:val="Heading9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Continuous Performance </w:t>
            </w:r>
            <w:r w:rsidR="00407F21">
              <w:rPr>
                <w:rFonts w:cs="Arial"/>
                <w:sz w:val="20"/>
              </w:rPr>
              <w:t>Enablement</w:t>
            </w:r>
            <w:r w:rsidR="00843C24" w:rsidRPr="00BE5530">
              <w:rPr>
                <w:rFonts w:cs="Arial"/>
                <w:sz w:val="20"/>
              </w:rPr>
              <w:t xml:space="preserve">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66C768A3" w:rsidR="00843C24" w:rsidRPr="00BE5530" w:rsidRDefault="00BE5530">
            <w:pPr>
              <w:pStyle w:val="SSPPProperties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407F21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4E83E52F" w:rsidR="00843C24" w:rsidRPr="00BE5530" w:rsidRDefault="00843C24">
            <w:pPr>
              <w:pStyle w:val="SSPPProperties"/>
              <w:rPr>
                <w:rFonts w:ascii="Arial" w:hAnsi="Arial" w:cs="Arial"/>
                <w:sz w:val="20"/>
                <w:szCs w:val="18"/>
              </w:rPr>
            </w:pPr>
            <w:r w:rsidRPr="00BE5530">
              <w:rPr>
                <w:rFonts w:ascii="Arial" w:hAnsi="Arial" w:cs="Arial"/>
                <w:sz w:val="20"/>
                <w:szCs w:val="18"/>
              </w:rPr>
              <w:t xml:space="preserve">Date Created: </w:t>
            </w:r>
            <w:r w:rsidR="00E95A86" w:rsidRPr="00BE5530">
              <w:rPr>
                <w:rFonts w:ascii="Arial" w:hAnsi="Arial" w:cs="Arial"/>
                <w:sz w:val="20"/>
                <w:szCs w:val="18"/>
              </w:rPr>
              <w:t>06/28/2018.</w:t>
            </w:r>
            <w:r w:rsidRPr="00BE5530">
              <w:rPr>
                <w:rFonts w:ascii="Arial" w:hAnsi="Arial" w:cs="Arial"/>
                <w:sz w:val="20"/>
                <w:szCs w:val="18"/>
              </w:rPr>
              <w:br/>
              <w:t xml:space="preserve">Last Modified: </w:t>
            </w:r>
            <w:r w:rsidRPr="00BE5530">
              <w:rPr>
                <w:rFonts w:ascii="Arial" w:hAnsi="Arial" w:cs="Arial"/>
                <w:sz w:val="20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B869C4" w:rsidRDefault="00B869C4">
      <w:r>
        <w:separator/>
      </w:r>
    </w:p>
  </w:endnote>
  <w:endnote w:type="continuationSeparator" w:id="0">
    <w:p w14:paraId="5C54B699" w14:textId="77777777" w:rsidR="00B869C4" w:rsidRDefault="00B8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B869C4" w:rsidRDefault="00B86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1091928B" w:rsidR="00B869C4" w:rsidRDefault="00E95A86" w:rsidP="00E95A86">
    <w:pPr>
      <w:pStyle w:val="Footer"/>
      <w:jc w:val="center"/>
    </w:pPr>
    <w:r>
      <w:fldChar w:fldCharType="begin"/>
    </w:r>
    <w:r>
      <w:instrText xml:space="preserve"> DATE \@ "M/d/yyyy h:mm am/pm" </w:instrText>
    </w:r>
    <w:r>
      <w:fldChar w:fldCharType="separate"/>
    </w:r>
    <w:r w:rsidR="00407F21">
      <w:rPr>
        <w:noProof/>
      </w:rPr>
      <w:t>9/24/2019 11:36 AM</w:t>
    </w:r>
    <w:r>
      <w:fldChar w:fldCharType="end"/>
    </w:r>
    <w:r>
      <w:t xml:space="preserve">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B869C4">
              <w:t xml:space="preserve">Page </w:t>
            </w:r>
            <w:r w:rsidR="00B869C4">
              <w:rPr>
                <w:b/>
                <w:bCs/>
                <w:sz w:val="24"/>
                <w:szCs w:val="24"/>
              </w:rPr>
              <w:fldChar w:fldCharType="begin"/>
            </w:r>
            <w:r w:rsidR="00B869C4">
              <w:rPr>
                <w:b/>
                <w:bCs/>
              </w:rPr>
              <w:instrText xml:space="preserve"> PAGE </w:instrText>
            </w:r>
            <w:r w:rsidR="00B869C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B869C4">
              <w:rPr>
                <w:b/>
                <w:bCs/>
                <w:sz w:val="24"/>
                <w:szCs w:val="24"/>
              </w:rPr>
              <w:fldChar w:fldCharType="end"/>
            </w:r>
            <w:r w:rsidR="00B869C4">
              <w:t xml:space="preserve"> of </w:t>
            </w:r>
            <w:r w:rsidR="00B869C4">
              <w:rPr>
                <w:b/>
                <w:bCs/>
                <w:sz w:val="24"/>
                <w:szCs w:val="24"/>
              </w:rPr>
              <w:fldChar w:fldCharType="begin"/>
            </w:r>
            <w:r w:rsidR="00B869C4">
              <w:rPr>
                <w:b/>
                <w:bCs/>
              </w:rPr>
              <w:instrText xml:space="preserve"> NUMPAGES  </w:instrText>
            </w:r>
            <w:r w:rsidR="00B869C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B869C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B869C4" w:rsidRDefault="00B869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B869C4" w:rsidRDefault="00B86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B869C4" w:rsidRDefault="00B869C4">
      <w:r>
        <w:separator/>
      </w:r>
    </w:p>
  </w:footnote>
  <w:footnote w:type="continuationSeparator" w:id="0">
    <w:p w14:paraId="5435A3AD" w14:textId="77777777" w:rsidR="00B869C4" w:rsidRDefault="00B86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B869C4" w:rsidRDefault="00B869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B869C4" w:rsidRDefault="00B869C4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B869C4" w:rsidRDefault="00B86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DB12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17D5E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D992A15"/>
    <w:multiLevelType w:val="hybridMultilevel"/>
    <w:tmpl w:val="9D7AE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0150FB7"/>
    <w:multiLevelType w:val="hybridMultilevel"/>
    <w:tmpl w:val="231E7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34724233"/>
    <w:multiLevelType w:val="hybridMultilevel"/>
    <w:tmpl w:val="33A0D1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6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8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52554"/>
    <w:multiLevelType w:val="hybridMultilevel"/>
    <w:tmpl w:val="76C26B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AF7428"/>
    <w:multiLevelType w:val="hybridMultilevel"/>
    <w:tmpl w:val="FEE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A21D7"/>
    <w:multiLevelType w:val="hybridMultilevel"/>
    <w:tmpl w:val="F588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6" w15:restartNumberingAfterBreak="0">
    <w:nsid w:val="50FF1C67"/>
    <w:multiLevelType w:val="hybridMultilevel"/>
    <w:tmpl w:val="A0767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8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9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3" w15:restartNumberingAfterBreak="0">
    <w:nsid w:val="6F5E3643"/>
    <w:multiLevelType w:val="hybridMultilevel"/>
    <w:tmpl w:val="86A29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5" w15:restartNumberingAfterBreak="0">
    <w:nsid w:val="75371A2C"/>
    <w:multiLevelType w:val="hybridMultilevel"/>
    <w:tmpl w:val="A502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37"/>
  </w:num>
  <w:num w:numId="4">
    <w:abstractNumId w:val="36"/>
  </w:num>
  <w:num w:numId="5">
    <w:abstractNumId w:val="29"/>
  </w:num>
  <w:num w:numId="6">
    <w:abstractNumId w:val="12"/>
  </w:num>
  <w:num w:numId="7">
    <w:abstractNumId w:val="24"/>
  </w:num>
  <w:num w:numId="8">
    <w:abstractNumId w:val="2"/>
  </w:num>
  <w:num w:numId="9">
    <w:abstractNumId w:val="13"/>
  </w:num>
  <w:num w:numId="10">
    <w:abstractNumId w:val="20"/>
  </w:num>
  <w:num w:numId="11">
    <w:abstractNumId w:val="27"/>
  </w:num>
  <w:num w:numId="12">
    <w:abstractNumId w:val="0"/>
  </w:num>
  <w:num w:numId="13">
    <w:abstractNumId w:val="31"/>
  </w:num>
  <w:num w:numId="14">
    <w:abstractNumId w:val="1"/>
  </w:num>
  <w:num w:numId="15">
    <w:abstractNumId w:val="17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  <w:num w:numId="20">
    <w:abstractNumId w:val="34"/>
  </w:num>
  <w:num w:numId="21">
    <w:abstractNumId w:val="10"/>
  </w:num>
  <w:num w:numId="22">
    <w:abstractNumId w:val="28"/>
  </w:num>
  <w:num w:numId="23">
    <w:abstractNumId w:val="3"/>
  </w:num>
  <w:num w:numId="24">
    <w:abstractNumId w:val="32"/>
  </w:num>
  <w:num w:numId="25">
    <w:abstractNumId w:val="19"/>
  </w:num>
  <w:num w:numId="26">
    <w:abstractNumId w:val="18"/>
  </w:num>
  <w:num w:numId="27">
    <w:abstractNumId w:val="5"/>
  </w:num>
  <w:num w:numId="28">
    <w:abstractNumId w:val="28"/>
  </w:num>
  <w:num w:numId="29">
    <w:abstractNumId w:val="7"/>
  </w:num>
  <w:num w:numId="30">
    <w:abstractNumId w:val="9"/>
  </w:num>
  <w:num w:numId="31">
    <w:abstractNumId w:val="6"/>
  </w:num>
  <w:num w:numId="32">
    <w:abstractNumId w:val="33"/>
  </w:num>
  <w:num w:numId="33">
    <w:abstractNumId w:val="14"/>
  </w:num>
  <w:num w:numId="34">
    <w:abstractNumId w:val="21"/>
  </w:num>
  <w:num w:numId="35">
    <w:abstractNumId w:val="26"/>
  </w:num>
  <w:num w:numId="36">
    <w:abstractNumId w:val="23"/>
  </w:num>
  <w:num w:numId="37">
    <w:abstractNumId w:val="22"/>
  </w:num>
  <w:num w:numId="38">
    <w:abstractNumId w:val="35"/>
  </w:num>
  <w:num w:numId="39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0D0965"/>
    <w:rsid w:val="00106A5A"/>
    <w:rsid w:val="00107EDA"/>
    <w:rsid w:val="001117F9"/>
    <w:rsid w:val="00115FED"/>
    <w:rsid w:val="00130DE0"/>
    <w:rsid w:val="00142571"/>
    <w:rsid w:val="00155CDD"/>
    <w:rsid w:val="00156537"/>
    <w:rsid w:val="00157A90"/>
    <w:rsid w:val="001B6F19"/>
    <w:rsid w:val="0020788A"/>
    <w:rsid w:val="00211F74"/>
    <w:rsid w:val="00216DD7"/>
    <w:rsid w:val="002433B1"/>
    <w:rsid w:val="00243F84"/>
    <w:rsid w:val="002966FD"/>
    <w:rsid w:val="002B2743"/>
    <w:rsid w:val="002E4B80"/>
    <w:rsid w:val="0031456C"/>
    <w:rsid w:val="00314D68"/>
    <w:rsid w:val="003502C8"/>
    <w:rsid w:val="00382EF7"/>
    <w:rsid w:val="00385E21"/>
    <w:rsid w:val="0038754C"/>
    <w:rsid w:val="00396B5B"/>
    <w:rsid w:val="003B3686"/>
    <w:rsid w:val="003B4B97"/>
    <w:rsid w:val="003B57FA"/>
    <w:rsid w:val="003E140A"/>
    <w:rsid w:val="003E68D2"/>
    <w:rsid w:val="00407F21"/>
    <w:rsid w:val="00461E98"/>
    <w:rsid w:val="0047123C"/>
    <w:rsid w:val="004A140E"/>
    <w:rsid w:val="004A3500"/>
    <w:rsid w:val="004B304A"/>
    <w:rsid w:val="004D4088"/>
    <w:rsid w:val="004D4360"/>
    <w:rsid w:val="004D7695"/>
    <w:rsid w:val="004E4078"/>
    <w:rsid w:val="004F2DE1"/>
    <w:rsid w:val="005332E6"/>
    <w:rsid w:val="00535AA7"/>
    <w:rsid w:val="0053697F"/>
    <w:rsid w:val="005C6621"/>
    <w:rsid w:val="0060757D"/>
    <w:rsid w:val="006108A0"/>
    <w:rsid w:val="006261C3"/>
    <w:rsid w:val="00631334"/>
    <w:rsid w:val="00662AD3"/>
    <w:rsid w:val="0066585B"/>
    <w:rsid w:val="00675066"/>
    <w:rsid w:val="00680B40"/>
    <w:rsid w:val="006B180D"/>
    <w:rsid w:val="006B449F"/>
    <w:rsid w:val="006B5C10"/>
    <w:rsid w:val="006B5EF4"/>
    <w:rsid w:val="006B6098"/>
    <w:rsid w:val="006C1CB0"/>
    <w:rsid w:val="006D7E01"/>
    <w:rsid w:val="006E34A9"/>
    <w:rsid w:val="006F36F3"/>
    <w:rsid w:val="00705F94"/>
    <w:rsid w:val="007068BB"/>
    <w:rsid w:val="00712F91"/>
    <w:rsid w:val="0071521F"/>
    <w:rsid w:val="0072123C"/>
    <w:rsid w:val="007254B7"/>
    <w:rsid w:val="007653F6"/>
    <w:rsid w:val="007675E4"/>
    <w:rsid w:val="007A3C31"/>
    <w:rsid w:val="007A4E80"/>
    <w:rsid w:val="007D015B"/>
    <w:rsid w:val="007D06FE"/>
    <w:rsid w:val="007F2CEF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987F93"/>
    <w:rsid w:val="00A07439"/>
    <w:rsid w:val="00A14DB3"/>
    <w:rsid w:val="00A2001B"/>
    <w:rsid w:val="00A46084"/>
    <w:rsid w:val="00A63A45"/>
    <w:rsid w:val="00A64533"/>
    <w:rsid w:val="00A7322E"/>
    <w:rsid w:val="00A81FF8"/>
    <w:rsid w:val="00A967C8"/>
    <w:rsid w:val="00AC0954"/>
    <w:rsid w:val="00AC46F6"/>
    <w:rsid w:val="00AC7746"/>
    <w:rsid w:val="00AF2F1F"/>
    <w:rsid w:val="00B04DA9"/>
    <w:rsid w:val="00B16274"/>
    <w:rsid w:val="00B421EF"/>
    <w:rsid w:val="00B869C4"/>
    <w:rsid w:val="00BB6713"/>
    <w:rsid w:val="00BB775C"/>
    <w:rsid w:val="00BE5530"/>
    <w:rsid w:val="00BF67ED"/>
    <w:rsid w:val="00C037D5"/>
    <w:rsid w:val="00C33C45"/>
    <w:rsid w:val="00C8221C"/>
    <w:rsid w:val="00C82A3C"/>
    <w:rsid w:val="00C82C5C"/>
    <w:rsid w:val="00C83D74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7637B"/>
    <w:rsid w:val="00D82AD1"/>
    <w:rsid w:val="00D96F67"/>
    <w:rsid w:val="00DC4B42"/>
    <w:rsid w:val="00DE0D50"/>
    <w:rsid w:val="00DF10A5"/>
    <w:rsid w:val="00E172F0"/>
    <w:rsid w:val="00E1733E"/>
    <w:rsid w:val="00E56D02"/>
    <w:rsid w:val="00E66CE6"/>
    <w:rsid w:val="00E77059"/>
    <w:rsid w:val="00E842EF"/>
    <w:rsid w:val="00E94B60"/>
    <w:rsid w:val="00E95A86"/>
    <w:rsid w:val="00ED441B"/>
    <w:rsid w:val="00ED5AC8"/>
    <w:rsid w:val="00F17820"/>
    <w:rsid w:val="00F345F1"/>
    <w:rsid w:val="00F53A12"/>
    <w:rsid w:val="00F63D00"/>
    <w:rsid w:val="00F84556"/>
    <w:rsid w:val="00FA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33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hyperlink" Target="https://remedy.jacksonnational.com/arsys/forms/remedy/SLM:EventSchedule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334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47</cp:revision>
  <cp:lastPrinted>2010-10-25T17:14:00Z</cp:lastPrinted>
  <dcterms:created xsi:type="dcterms:W3CDTF">2017-02-14T20:54:00Z</dcterms:created>
  <dcterms:modified xsi:type="dcterms:W3CDTF">2019-09-24T15:37:00Z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
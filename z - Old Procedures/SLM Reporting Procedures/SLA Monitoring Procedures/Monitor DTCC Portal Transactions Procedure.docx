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1B6BC" w14:textId="72F85C45" w:rsidR="00D02451" w:rsidRPr="00A2001B" w:rsidRDefault="000B0809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bookmarkStart w:id="1" w:name="_GoBack"/>
      <w:bookmarkEnd w:id="1"/>
      <w:r>
        <w:rPr>
          <w:rFonts w:cs="Arial"/>
          <w:color w:val="C00000"/>
        </w:rPr>
        <w:t>Monitor DTCC Portal Transactions Procedure</w:t>
      </w:r>
    </w:p>
    <w:p w14:paraId="664C0E08" w14:textId="1FD340A2" w:rsidR="00D02451" w:rsidRPr="006108A0" w:rsidRDefault="00855A0C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 xml:space="preserve">Continuous Performance </w:t>
      </w:r>
      <w:r w:rsidR="00D91744">
        <w:rPr>
          <w:rFonts w:cs="Arial"/>
        </w:rPr>
        <w:t>Enablement</w:t>
      </w:r>
    </w:p>
    <w:bookmarkEnd w:id="0"/>
    <w:p w14:paraId="0EC32A8B" w14:textId="77777777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5CE2A155" w14:textId="46371A07" w:rsidR="001B1DE6" w:rsidRDefault="009618D1" w:rsidP="001B1DE6">
      <w:pPr>
        <w:rPr>
          <w:rFonts w:cs="Arial"/>
          <w:sz w:val="20"/>
        </w:rPr>
      </w:pPr>
      <w:r>
        <w:rPr>
          <w:rFonts w:cs="Arial"/>
          <w:sz w:val="20"/>
        </w:rPr>
        <w:t xml:space="preserve">How to identify and document </w:t>
      </w:r>
      <w:r w:rsidR="001B1DE6">
        <w:rPr>
          <w:rFonts w:cs="Arial"/>
          <w:sz w:val="20"/>
        </w:rPr>
        <w:t>DTCC Web Services (transactions) are</w:t>
      </w:r>
      <w:r w:rsidR="00CB280E">
        <w:rPr>
          <w:rFonts w:cs="Arial"/>
          <w:sz w:val="20"/>
        </w:rPr>
        <w:t xml:space="preserve"> meeting </w:t>
      </w:r>
      <w:r w:rsidR="001B1DE6">
        <w:rPr>
          <w:rFonts w:cs="Arial"/>
          <w:sz w:val="20"/>
        </w:rPr>
        <w:t xml:space="preserve">their </w:t>
      </w:r>
      <w:r w:rsidR="00CB280E">
        <w:rPr>
          <w:rFonts w:cs="Arial"/>
          <w:sz w:val="20"/>
        </w:rPr>
        <w:t>SLA target</w:t>
      </w:r>
      <w:r w:rsidR="001B1DE6">
        <w:rPr>
          <w:rFonts w:cs="Arial"/>
          <w:sz w:val="20"/>
        </w:rPr>
        <w:t>s</w:t>
      </w:r>
      <w:r w:rsidR="0032069A">
        <w:rPr>
          <w:rFonts w:cs="Arial"/>
          <w:sz w:val="20"/>
        </w:rPr>
        <w:t xml:space="preserve"> using </w:t>
      </w:r>
      <w:r w:rsidR="001B1DE6">
        <w:rPr>
          <w:rFonts w:cs="Arial"/>
          <w:sz w:val="20"/>
        </w:rPr>
        <w:t>the DTCC Portal</w:t>
      </w:r>
      <w:r w:rsidR="00314D68">
        <w:rPr>
          <w:rFonts w:cs="Arial"/>
          <w:sz w:val="20"/>
        </w:rPr>
        <w:t>.</w:t>
      </w:r>
      <w:r w:rsidR="00E42E10">
        <w:rPr>
          <w:rFonts w:cs="Arial"/>
          <w:sz w:val="20"/>
        </w:rPr>
        <w:t xml:space="preserve">  </w:t>
      </w:r>
      <w:r w:rsidR="00052109">
        <w:rPr>
          <w:rFonts w:cs="Arial"/>
          <w:sz w:val="20"/>
        </w:rPr>
        <w:t xml:space="preserve">The Portal will be checked daily and the totals logged in the </w:t>
      </w:r>
      <w:r w:rsidR="00017D5C">
        <w:rPr>
          <w:rFonts w:cs="Arial"/>
          <w:sz w:val="20"/>
        </w:rPr>
        <w:t xml:space="preserve">monthly </w:t>
      </w:r>
      <w:r w:rsidR="00052109" w:rsidRPr="00126896">
        <w:rPr>
          <w:rFonts w:cs="Arial"/>
          <w:sz w:val="20"/>
        </w:rPr>
        <w:t>DTCC Transaction Spreadsheet.</w:t>
      </w:r>
      <w:r w:rsidR="00052109">
        <w:rPr>
          <w:rFonts w:cs="Arial"/>
          <w:sz w:val="20"/>
        </w:rPr>
        <w:t xml:space="preserve"> </w:t>
      </w:r>
      <w:r w:rsidR="00017D5C">
        <w:rPr>
          <w:rFonts w:cs="Arial"/>
          <w:sz w:val="20"/>
        </w:rPr>
        <w:t xml:space="preserve"> These totals will be used in the Monthly KPI report.</w:t>
      </w:r>
      <w:r w:rsidR="00052109">
        <w:rPr>
          <w:rFonts w:cs="Arial"/>
          <w:sz w:val="20"/>
        </w:rPr>
        <w:t xml:space="preserve"> </w:t>
      </w:r>
      <w:r w:rsidR="00B81099">
        <w:rPr>
          <w:rFonts w:cs="Arial"/>
          <w:sz w:val="20"/>
        </w:rPr>
        <w:t xml:space="preserve">Currently there is only 1 sender Morgan Stanley sender #15.  </w:t>
      </w:r>
      <w:r w:rsidR="00FE136A">
        <w:rPr>
          <w:rFonts w:cs="Arial"/>
          <w:sz w:val="20"/>
        </w:rPr>
        <w:t>There are currently 4 service</w:t>
      </w:r>
      <w:r w:rsidR="001B1DE6">
        <w:rPr>
          <w:rFonts w:cs="Arial"/>
          <w:sz w:val="20"/>
        </w:rPr>
        <w:t>s</w:t>
      </w:r>
      <w:r w:rsidR="00FE136A">
        <w:rPr>
          <w:rFonts w:cs="Arial"/>
          <w:sz w:val="20"/>
        </w:rPr>
        <w:t xml:space="preserve"> actively being used</w:t>
      </w:r>
      <w:r w:rsidR="001B1DE6">
        <w:rPr>
          <w:rFonts w:cs="Arial"/>
          <w:sz w:val="20"/>
        </w:rPr>
        <w:t>:</w:t>
      </w:r>
    </w:p>
    <w:p w14:paraId="10FFB768" w14:textId="4F66AC5D" w:rsidR="00CE7B64" w:rsidRPr="001B1DE6" w:rsidRDefault="001B1DE6" w:rsidP="001B1DE6">
      <w:pPr>
        <w:pStyle w:val="ListParagraph"/>
        <w:numPr>
          <w:ilvl w:val="0"/>
          <w:numId w:val="30"/>
        </w:numPr>
        <w:rPr>
          <w:rFonts w:cs="Arial"/>
          <w:sz w:val="20"/>
        </w:rPr>
      </w:pPr>
      <w:r>
        <w:rPr>
          <w:rFonts w:cs="Arial"/>
          <w:sz w:val="20"/>
        </w:rPr>
        <w:t>102 Fund Transfer</w:t>
      </w:r>
      <w:r w:rsidR="00B1482D">
        <w:rPr>
          <w:rFonts w:cs="Arial"/>
          <w:sz w:val="20"/>
        </w:rPr>
        <w:t xml:space="preserve"> Service</w:t>
      </w:r>
      <w:r>
        <w:rPr>
          <w:rFonts w:cs="Arial"/>
          <w:sz w:val="20"/>
        </w:rPr>
        <w:t xml:space="preserve"> </w:t>
      </w:r>
      <w:r w:rsidR="00FE136A">
        <w:rPr>
          <w:rFonts w:cs="Arial"/>
          <w:sz w:val="20"/>
        </w:rPr>
        <w:t>(fund transfer business</w:t>
      </w:r>
      <w:r w:rsidR="00B1482D">
        <w:rPr>
          <w:rFonts w:cs="Arial"/>
          <w:sz w:val="20"/>
        </w:rPr>
        <w:t xml:space="preserve"> capability - </w:t>
      </w:r>
      <w:r w:rsidR="00FE136A">
        <w:rPr>
          <w:rFonts w:cs="Arial"/>
          <w:sz w:val="20"/>
        </w:rPr>
        <w:t xml:space="preserve">financial) </w:t>
      </w:r>
    </w:p>
    <w:p w14:paraId="3EADCEDE" w14:textId="20A143E1" w:rsidR="00CE7B64" w:rsidRDefault="001B1DE6" w:rsidP="00CE7B64">
      <w:pPr>
        <w:pStyle w:val="ListParagraph"/>
        <w:numPr>
          <w:ilvl w:val="0"/>
          <w:numId w:val="30"/>
        </w:numPr>
        <w:rPr>
          <w:rFonts w:cs="Arial"/>
          <w:sz w:val="20"/>
        </w:rPr>
      </w:pPr>
      <w:r>
        <w:rPr>
          <w:rFonts w:cs="Arial"/>
          <w:sz w:val="20"/>
        </w:rPr>
        <w:t>105 Withdrawals</w:t>
      </w:r>
      <w:r w:rsidR="00B1482D">
        <w:rPr>
          <w:rFonts w:cs="Arial"/>
          <w:sz w:val="20"/>
        </w:rPr>
        <w:t xml:space="preserve"> Service (one-time</w:t>
      </w:r>
      <w:r w:rsidR="00B1482D" w:rsidRPr="00B1482D">
        <w:rPr>
          <w:rFonts w:cs="Arial"/>
          <w:sz w:val="20"/>
        </w:rPr>
        <w:t xml:space="preserve"> </w:t>
      </w:r>
      <w:r w:rsidR="00B1482D">
        <w:rPr>
          <w:rFonts w:cs="Arial"/>
          <w:sz w:val="20"/>
        </w:rPr>
        <w:t>withdrawals business capability</w:t>
      </w:r>
      <w:r w:rsidR="00FE136A">
        <w:rPr>
          <w:rFonts w:cs="Arial"/>
          <w:sz w:val="20"/>
        </w:rPr>
        <w:t xml:space="preserve"> - financial</w:t>
      </w:r>
      <w:r>
        <w:rPr>
          <w:rFonts w:cs="Arial"/>
          <w:sz w:val="20"/>
        </w:rPr>
        <w:t>)</w:t>
      </w:r>
    </w:p>
    <w:p w14:paraId="172B6E82" w14:textId="35971143" w:rsidR="001B1DE6" w:rsidRPr="00CE7B64" w:rsidRDefault="001B1DE6" w:rsidP="00CE7B64">
      <w:pPr>
        <w:pStyle w:val="ListParagraph"/>
        <w:numPr>
          <w:ilvl w:val="0"/>
          <w:numId w:val="30"/>
        </w:numPr>
        <w:rPr>
          <w:rFonts w:cs="Arial"/>
          <w:sz w:val="20"/>
        </w:rPr>
      </w:pPr>
      <w:r>
        <w:rPr>
          <w:rFonts w:cs="Arial"/>
          <w:sz w:val="20"/>
        </w:rPr>
        <w:t>107 Arrangements</w:t>
      </w:r>
      <w:r w:rsidR="00B1482D">
        <w:rPr>
          <w:rFonts w:cs="Arial"/>
          <w:sz w:val="20"/>
        </w:rPr>
        <w:t xml:space="preserve"> Service</w:t>
      </w:r>
      <w:r>
        <w:rPr>
          <w:rFonts w:cs="Arial"/>
          <w:sz w:val="20"/>
        </w:rPr>
        <w:t xml:space="preserve"> </w:t>
      </w:r>
      <w:r w:rsidR="00FE136A">
        <w:rPr>
          <w:rFonts w:cs="Arial"/>
          <w:sz w:val="20"/>
        </w:rPr>
        <w:t>(for both business capabilities: fund transfer and withdrawal –financial)</w:t>
      </w:r>
    </w:p>
    <w:p w14:paraId="2EA5E1D3" w14:textId="77777777" w:rsidR="004E7A91" w:rsidRDefault="004E7A91" w:rsidP="004E7A91">
      <w:pPr>
        <w:pStyle w:val="ListParagraph"/>
        <w:numPr>
          <w:ilvl w:val="0"/>
          <w:numId w:val="30"/>
        </w:numPr>
        <w:rPr>
          <w:rFonts w:cs="Arial"/>
          <w:sz w:val="20"/>
        </w:rPr>
      </w:pPr>
      <w:r>
        <w:rPr>
          <w:rFonts w:cs="Arial"/>
          <w:sz w:val="20"/>
        </w:rPr>
        <w:t>212 Value Inquiries Service (for both business capabilities: fund transfer and withdrawal – non-financial)</w:t>
      </w:r>
    </w:p>
    <w:p w14:paraId="71CDDC77" w14:textId="77777777" w:rsidR="00115FED" w:rsidRDefault="00115FED" w:rsidP="00157A90">
      <w:pPr>
        <w:rPr>
          <w:rFonts w:cs="Arial"/>
          <w:sz w:val="20"/>
        </w:rPr>
      </w:pPr>
    </w:p>
    <w:p w14:paraId="018FB67F" w14:textId="77777777" w:rsidR="00115FED" w:rsidRPr="00115FED" w:rsidRDefault="00115FED" w:rsidP="00115FED">
      <w:pPr>
        <w:rPr>
          <w:rFonts w:cs="Arial"/>
          <w:b/>
        </w:rPr>
      </w:pPr>
      <w:r w:rsidRPr="00115FED">
        <w:rPr>
          <w:rFonts w:cs="Arial"/>
          <w:b/>
        </w:rPr>
        <w:t>Related Policy</w:t>
      </w:r>
    </w:p>
    <w:p w14:paraId="0158E3F5" w14:textId="457516D9" w:rsidR="00115FED" w:rsidRPr="00115FED" w:rsidRDefault="00D91744" w:rsidP="00AC7746">
      <w:pPr>
        <w:numPr>
          <w:ilvl w:val="0"/>
          <w:numId w:val="27"/>
        </w:numPr>
        <w:rPr>
          <w:rFonts w:cs="Arial"/>
          <w:sz w:val="20"/>
        </w:rPr>
      </w:pPr>
      <w:hyperlink r:id="rId12" w:history="1">
        <w:r w:rsidR="00E94B60" w:rsidRPr="00896AD4">
          <w:rPr>
            <w:rStyle w:val="Hyperlink"/>
            <w:rFonts w:cs="Arial"/>
            <w:sz w:val="20"/>
          </w:rPr>
          <w:t>IT Service Management Policy</w:t>
        </w:r>
      </w:hyperlink>
    </w:p>
    <w:p w14:paraId="4A2DDBDC" w14:textId="77777777" w:rsidR="00157A90" w:rsidRPr="006108A0" w:rsidRDefault="00157A90" w:rsidP="00157A90">
      <w:pPr>
        <w:keepNext/>
        <w:spacing w:before="240"/>
        <w:outlineLvl w:val="1"/>
        <w:rPr>
          <w:rFonts w:cs="Arial"/>
          <w:b/>
        </w:rPr>
      </w:pPr>
      <w:r w:rsidRPr="006108A0">
        <w:rPr>
          <w:rFonts w:cs="Arial"/>
          <w:b/>
        </w:rPr>
        <w:t>Audience</w:t>
      </w:r>
    </w:p>
    <w:p w14:paraId="5C58728D" w14:textId="77777777" w:rsidR="00157A90" w:rsidRDefault="00157A90" w:rsidP="00115FED">
      <w:pPr>
        <w:rPr>
          <w:rFonts w:cs="Arial"/>
          <w:sz w:val="20"/>
        </w:rPr>
      </w:pPr>
      <w:r w:rsidRPr="006108A0">
        <w:rPr>
          <w:rFonts w:cs="Arial"/>
          <w:sz w:val="20"/>
        </w:rPr>
        <w:t>The following groups are responsible</w:t>
      </w:r>
      <w:r w:rsidR="00115FED">
        <w:rPr>
          <w:rFonts w:cs="Arial"/>
          <w:sz w:val="20"/>
        </w:rPr>
        <w:t xml:space="preserve"> for adhering to this document:</w:t>
      </w:r>
    </w:p>
    <w:p w14:paraId="482F84D5" w14:textId="6258BC05" w:rsidR="00115FED" w:rsidRPr="00115FED" w:rsidRDefault="00855A0C" w:rsidP="00AC7746">
      <w:pPr>
        <w:numPr>
          <w:ilvl w:val="0"/>
          <w:numId w:val="27"/>
        </w:numPr>
        <w:rPr>
          <w:rFonts w:cs="Arial"/>
          <w:sz w:val="20"/>
        </w:rPr>
      </w:pPr>
      <w:r>
        <w:rPr>
          <w:rFonts w:cs="Arial"/>
          <w:sz w:val="20"/>
        </w:rPr>
        <w:t xml:space="preserve">Continuous Performance </w:t>
      </w:r>
      <w:r w:rsidR="00D91744">
        <w:rPr>
          <w:rFonts w:cs="Arial"/>
          <w:sz w:val="20"/>
        </w:rPr>
        <w:t>Enablement</w:t>
      </w:r>
    </w:p>
    <w:p w14:paraId="6207B1A6" w14:textId="77777777" w:rsidR="00535AA7" w:rsidRPr="006108A0" w:rsidRDefault="00535AA7" w:rsidP="00535AA7">
      <w:pPr>
        <w:rPr>
          <w:rFonts w:cs="Arial"/>
        </w:rPr>
      </w:pPr>
    </w:p>
    <w:p w14:paraId="5C371813" w14:textId="77777777" w:rsidR="00D02451" w:rsidRPr="00680B40" w:rsidRDefault="00705F94">
      <w:pPr>
        <w:rPr>
          <w:rFonts w:cs="Arial"/>
          <w:b/>
        </w:rPr>
      </w:pPr>
      <w:r>
        <w:rPr>
          <w:rFonts w:cs="Arial"/>
          <w:b/>
        </w:rPr>
        <w:t>Procedure</w:t>
      </w:r>
    </w:p>
    <w:tbl>
      <w:tblPr>
        <w:tblW w:w="49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751"/>
        <w:gridCol w:w="9140"/>
      </w:tblGrid>
      <w:tr w:rsidR="00753FD5" w:rsidRPr="006108A0" w14:paraId="563F284C" w14:textId="77777777" w:rsidTr="00016922"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77777777" w:rsidR="00016922" w:rsidRPr="006108A0" w:rsidRDefault="00016922" w:rsidP="0006055C">
            <w:pPr>
              <w:pStyle w:val="TblHeadings"/>
              <w:rPr>
                <w:rFonts w:cs="Arial"/>
              </w:rPr>
            </w:pPr>
            <w:r w:rsidRPr="006108A0">
              <w:rPr>
                <w:rFonts w:cs="Arial"/>
              </w:rPr>
              <w:t>Step</w:t>
            </w:r>
          </w:p>
        </w:tc>
        <w:tc>
          <w:tcPr>
            <w:tcW w:w="45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77777777" w:rsidR="00016922" w:rsidRPr="006108A0" w:rsidRDefault="00016922" w:rsidP="0006055C">
            <w:pPr>
              <w:pStyle w:val="TblHeadings"/>
              <w:jc w:val="left"/>
              <w:rPr>
                <w:rFonts w:cs="Arial"/>
              </w:rPr>
            </w:pPr>
            <w:r w:rsidRPr="006108A0">
              <w:rPr>
                <w:rFonts w:cs="Arial"/>
              </w:rPr>
              <w:t>Action</w:t>
            </w:r>
          </w:p>
        </w:tc>
      </w:tr>
      <w:tr w:rsidR="00753FD5" w:rsidRPr="006108A0" w14:paraId="538D5901" w14:textId="77777777" w:rsidTr="00016922"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77777777" w:rsidR="00CB280E" w:rsidRPr="006108A0" w:rsidRDefault="00CB280E" w:rsidP="00CB280E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1</w:t>
            </w:r>
          </w:p>
        </w:tc>
        <w:tc>
          <w:tcPr>
            <w:tcW w:w="4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7085A1" w14:textId="418F8CD8" w:rsidR="00CB280E" w:rsidRDefault="001B1DE6" w:rsidP="00CB280E">
            <w:pPr>
              <w:pStyle w:val="NoSpacing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Log into </w:t>
            </w:r>
            <w:hyperlink r:id="rId13" w:history="1">
              <w:r w:rsidRPr="001B1DE6">
                <w:rPr>
                  <w:rStyle w:val="Hyperlink"/>
                  <w:rFonts w:cs="Arial"/>
                  <w:sz w:val="20"/>
                </w:rPr>
                <w:t>DTCC Portal</w:t>
              </w:r>
            </w:hyperlink>
          </w:p>
          <w:p w14:paraId="28FED710" w14:textId="6D823543" w:rsidR="00CB280E" w:rsidRPr="00314D68" w:rsidRDefault="001B1DE6" w:rsidP="00CB280E">
            <w:pPr>
              <w:pStyle w:val="NoSpacing"/>
              <w:numPr>
                <w:ilvl w:val="0"/>
                <w:numId w:val="27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There are two logins one with a </w:t>
            </w:r>
            <w:r w:rsidR="00017D5C">
              <w:rPr>
                <w:rFonts w:cs="Arial"/>
                <w:sz w:val="20"/>
              </w:rPr>
              <w:t>“1”</w:t>
            </w:r>
            <w:r>
              <w:rPr>
                <w:rFonts w:cs="Arial"/>
                <w:sz w:val="20"/>
              </w:rPr>
              <w:t xml:space="preserve"> on the end is for JNY</w:t>
            </w:r>
            <w:r w:rsidR="00B1482D">
              <w:rPr>
                <w:rFonts w:cs="Arial"/>
                <w:sz w:val="20"/>
              </w:rPr>
              <w:t xml:space="preserve"> (participant number 4584)</w:t>
            </w:r>
            <w:r>
              <w:rPr>
                <w:rFonts w:cs="Arial"/>
                <w:sz w:val="20"/>
              </w:rPr>
              <w:t xml:space="preserve"> and Brooke Life (we should not have any of </w:t>
            </w:r>
            <w:r w:rsidR="00017D5C">
              <w:rPr>
                <w:rFonts w:cs="Arial"/>
                <w:sz w:val="20"/>
              </w:rPr>
              <w:t>Brooke Life which is participant number 4581</w:t>
            </w:r>
            <w:r>
              <w:rPr>
                <w:rFonts w:cs="Arial"/>
                <w:sz w:val="20"/>
              </w:rPr>
              <w:t xml:space="preserve">) and the one without the </w:t>
            </w:r>
            <w:r w:rsidR="00017D5C">
              <w:rPr>
                <w:rFonts w:cs="Arial"/>
                <w:sz w:val="20"/>
              </w:rPr>
              <w:t>“</w:t>
            </w:r>
            <w:r>
              <w:rPr>
                <w:rFonts w:cs="Arial"/>
                <w:sz w:val="20"/>
              </w:rPr>
              <w:t>1</w:t>
            </w:r>
            <w:r w:rsidR="00017D5C">
              <w:rPr>
                <w:rFonts w:cs="Arial"/>
                <w:sz w:val="20"/>
              </w:rPr>
              <w:t>”</w:t>
            </w:r>
            <w:r>
              <w:rPr>
                <w:rFonts w:cs="Arial"/>
                <w:sz w:val="20"/>
              </w:rPr>
              <w:t xml:space="preserve"> is for JNL</w:t>
            </w:r>
            <w:r w:rsidR="00B1482D">
              <w:rPr>
                <w:rFonts w:cs="Arial"/>
                <w:sz w:val="20"/>
              </w:rPr>
              <w:t xml:space="preserve"> (participant number 4552)</w:t>
            </w:r>
            <w:r>
              <w:rPr>
                <w:rFonts w:cs="Arial"/>
                <w:sz w:val="20"/>
              </w:rPr>
              <w:t xml:space="preserve">.  </w:t>
            </w:r>
          </w:p>
        </w:tc>
      </w:tr>
      <w:tr w:rsidR="00753FD5" w:rsidRPr="006108A0" w14:paraId="4A8F5F6F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C4D2F" w14:textId="77777777" w:rsidR="00CB280E" w:rsidRPr="006108A0" w:rsidRDefault="00CB280E" w:rsidP="00CB280E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2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5C4254" w14:textId="3D60A4A1" w:rsidR="00CB280E" w:rsidRDefault="0035317C" w:rsidP="0035317C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on Insurance &amp; Retirement Services</w:t>
            </w:r>
          </w:p>
          <w:p w14:paraId="3FCA2F8F" w14:textId="5C490259" w:rsidR="0035317C" w:rsidRPr="00314D68" w:rsidRDefault="0035317C" w:rsidP="0035317C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7EBFCD3" wp14:editId="334F2B75">
                  <wp:extent cx="2219325" cy="22955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FD5" w:rsidRPr="006108A0" w14:paraId="28268E73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D0109" w14:textId="77777777" w:rsidR="00CB280E" w:rsidRPr="006108A0" w:rsidRDefault="00CB280E" w:rsidP="00CB280E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3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A7F9FA" w14:textId="64AE9BEF" w:rsidR="00CB280E" w:rsidRDefault="00AC7B7A" w:rsidP="00CB280E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on Messaging Dashboard</w:t>
            </w:r>
          </w:p>
          <w:p w14:paraId="62DBDFD3" w14:textId="136CAF69" w:rsidR="00B0001C" w:rsidRPr="00314D68" w:rsidRDefault="00B1482D" w:rsidP="00AC7B7A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34B3951" wp14:editId="77E27DD0">
                  <wp:extent cx="2876550" cy="8667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FD5" w:rsidRPr="006108A0" w14:paraId="20B4F629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33A1B9" w14:textId="77777777" w:rsidR="00AC5CBC" w:rsidRPr="006108A0" w:rsidRDefault="00AC5CBC" w:rsidP="00AC5CB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lastRenderedPageBreak/>
              <w:t>4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145A70" w14:textId="5A75FCA6" w:rsidR="00AC7B7A" w:rsidRDefault="00AC7B7A" w:rsidP="00AC7B7A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on Search Messages and click on tab Submit</w:t>
            </w:r>
          </w:p>
          <w:p w14:paraId="0FE35EB5" w14:textId="71AF170E" w:rsidR="00AC5CBC" w:rsidRPr="00314D68" w:rsidRDefault="00AC7B7A" w:rsidP="00AC7B7A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667B586" wp14:editId="03ABD24A">
                  <wp:extent cx="5648325" cy="17621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FD5" w:rsidRPr="006108A0" w14:paraId="315388AD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544368" w14:textId="77777777" w:rsidR="00AC5CBC" w:rsidRPr="006108A0" w:rsidRDefault="00AC5CBC" w:rsidP="00AC5CB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24C710" w14:textId="77777777" w:rsidR="00AC5CBC" w:rsidRDefault="00EA4CA5" w:rsidP="00AC5CBC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will be presented with the list of services to choose from:</w:t>
            </w:r>
          </w:p>
          <w:p w14:paraId="54A74D76" w14:textId="7C2EDCDE" w:rsidR="00EA4CA5" w:rsidRPr="00314D68" w:rsidRDefault="00EA4CA5" w:rsidP="00AC5CBC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CDC35DF" wp14:editId="756EBBB9">
                  <wp:extent cx="5362575" cy="3310953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6161" cy="3313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FD5" w:rsidRPr="006108A0" w14:paraId="0DB45693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ACFD64" w14:textId="5B119C70" w:rsidR="00AC5CBC" w:rsidRDefault="00AC5CBC" w:rsidP="00AC5CB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79719C" w14:textId="1B2D6E7D" w:rsidR="00E42E10" w:rsidRDefault="00EA4CA5" w:rsidP="00EA4CA5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Click on </w:t>
            </w:r>
            <w:r w:rsidR="00F642DE">
              <w:rPr>
                <w:rFonts w:ascii="Arial" w:hAnsi="Arial" w:cs="Arial"/>
                <w:sz w:val="20"/>
              </w:rPr>
              <w:t>service you want to check</w:t>
            </w:r>
            <w:r w:rsidR="00972EB2">
              <w:rPr>
                <w:rFonts w:ascii="Arial" w:hAnsi="Arial" w:cs="Arial"/>
                <w:sz w:val="20"/>
              </w:rPr>
              <w:t xml:space="preserve"> (for this</w:t>
            </w:r>
            <w:r w:rsidR="00F642DE">
              <w:rPr>
                <w:rFonts w:ascii="Arial" w:hAnsi="Arial" w:cs="Arial"/>
                <w:sz w:val="20"/>
              </w:rPr>
              <w:t xml:space="preserve"> example </w:t>
            </w:r>
            <w:r w:rsidR="00972EB2">
              <w:rPr>
                <w:rFonts w:ascii="Arial" w:hAnsi="Arial" w:cs="Arial"/>
                <w:sz w:val="20"/>
              </w:rPr>
              <w:t>we used Value Inquiry)</w:t>
            </w:r>
            <w:r w:rsidR="00F642DE">
              <w:rPr>
                <w:rFonts w:ascii="Arial" w:hAnsi="Arial" w:cs="Arial"/>
                <w:sz w:val="20"/>
              </w:rPr>
              <w:t>, the following screen will be displayed:</w:t>
            </w:r>
          </w:p>
          <w:p w14:paraId="7A8C1646" w14:textId="34AF4B27" w:rsidR="00F642DE" w:rsidRDefault="00972EB2" w:rsidP="00EA4CA5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3E2EE03" wp14:editId="195480B7">
                  <wp:extent cx="5228381" cy="227647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1355" cy="227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3EC361" w14:textId="01290853" w:rsidR="00F642DE" w:rsidRDefault="00F642DE" w:rsidP="00F642DE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Enter the date you which to run the search for</w:t>
            </w:r>
            <w:r w:rsidR="00972EB2">
              <w:rPr>
                <w:rFonts w:ascii="Arial" w:hAnsi="Arial" w:cs="Arial"/>
                <w:sz w:val="20"/>
              </w:rPr>
              <w:t xml:space="preserve"> </w:t>
            </w:r>
          </w:p>
          <w:p w14:paraId="5C422EDF" w14:textId="3BEEDB5E" w:rsidR="00F642DE" w:rsidRDefault="00F642DE" w:rsidP="00F642DE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on the Participant Number</w:t>
            </w:r>
          </w:p>
          <w:p w14:paraId="7C08BCAC" w14:textId="77777777" w:rsidR="00017D5C" w:rsidRDefault="00017D5C" w:rsidP="00DC6341">
            <w:pPr>
              <w:pStyle w:val="BodyText1"/>
              <w:numPr>
                <w:ilvl w:val="1"/>
                <w:numId w:val="2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Because the login used is for JNL,</w:t>
            </w:r>
            <w:r w:rsidR="00DC6341">
              <w:rPr>
                <w:rFonts w:ascii="Arial" w:hAnsi="Arial" w:cs="Arial"/>
                <w:sz w:val="20"/>
              </w:rPr>
              <w:t xml:space="preserve"> there is only </w:t>
            </w:r>
            <w:r>
              <w:rPr>
                <w:rFonts w:ascii="Arial" w:hAnsi="Arial" w:cs="Arial"/>
                <w:sz w:val="20"/>
              </w:rPr>
              <w:t>one participant number</w:t>
            </w:r>
            <w:r w:rsidR="00DC6341">
              <w:rPr>
                <w:rFonts w:ascii="Arial" w:hAnsi="Arial" w:cs="Arial"/>
                <w:sz w:val="20"/>
              </w:rPr>
              <w:t xml:space="preserve"> 4552</w:t>
            </w:r>
            <w:r>
              <w:rPr>
                <w:rFonts w:ascii="Arial" w:hAnsi="Arial" w:cs="Arial"/>
                <w:sz w:val="20"/>
              </w:rPr>
              <w:t xml:space="preserve"> (for JNL)</w:t>
            </w:r>
          </w:p>
          <w:p w14:paraId="55628894" w14:textId="0E93B66C" w:rsidR="00F642DE" w:rsidRDefault="004E7A91" w:rsidP="00017D5C">
            <w:pPr>
              <w:pStyle w:val="BodyText1"/>
              <w:numPr>
                <w:ilvl w:val="2"/>
                <w:numId w:val="2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When</w:t>
            </w:r>
            <w:r w:rsidR="00017D5C">
              <w:rPr>
                <w:rFonts w:ascii="Arial" w:hAnsi="Arial" w:cs="Arial"/>
                <w:sz w:val="20"/>
              </w:rPr>
              <w:t xml:space="preserve"> there is more than one, hold down the shift and select all.</w:t>
            </w:r>
          </w:p>
          <w:p w14:paraId="71EF6717" w14:textId="3B50A04D" w:rsidR="00052109" w:rsidRDefault="00017D5C" w:rsidP="00DC6341">
            <w:pPr>
              <w:pStyle w:val="BodyText1"/>
              <w:numPr>
                <w:ilvl w:val="1"/>
                <w:numId w:val="2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You do not put </w:t>
            </w:r>
            <w:r w:rsidR="00052109">
              <w:rPr>
                <w:rFonts w:ascii="Arial" w:hAnsi="Arial" w:cs="Arial"/>
                <w:sz w:val="20"/>
              </w:rPr>
              <w:t>anything in the Participant Indicator</w:t>
            </w:r>
            <w:r>
              <w:rPr>
                <w:rFonts w:ascii="Arial" w:hAnsi="Arial" w:cs="Arial"/>
                <w:sz w:val="20"/>
              </w:rPr>
              <w:t>, Contra Participant Number, or the Transaction Reference GUID.</w:t>
            </w:r>
          </w:p>
          <w:p w14:paraId="0C62866A" w14:textId="026ACFA0" w:rsidR="00DC6341" w:rsidRDefault="00DC6341" w:rsidP="00DC6341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Note:  You do not need to enter the transacti</w:t>
            </w:r>
            <w:r w:rsidR="00017D5C">
              <w:rPr>
                <w:rFonts w:ascii="Arial" w:hAnsi="Arial" w:cs="Arial"/>
                <w:sz w:val="20"/>
              </w:rPr>
              <w:t>on type it is already set</w:t>
            </w:r>
          </w:p>
          <w:p w14:paraId="2181DAD1" w14:textId="05DEDB35" w:rsidR="00F642DE" w:rsidRPr="00314D68" w:rsidRDefault="00DC6341" w:rsidP="00DC6341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Click the Search </w:t>
            </w:r>
            <w:r w:rsidR="00017D5C">
              <w:rPr>
                <w:rFonts w:ascii="Arial" w:hAnsi="Arial" w:cs="Arial"/>
                <w:sz w:val="20"/>
              </w:rPr>
              <w:t>button</w:t>
            </w:r>
          </w:p>
        </w:tc>
      </w:tr>
      <w:tr w:rsidR="00753FD5" w:rsidRPr="006108A0" w14:paraId="3046DFEF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CBA9F3" w14:textId="36E54693" w:rsidR="00E42E10" w:rsidRDefault="00E42E10" w:rsidP="00AC5CB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lastRenderedPageBreak/>
              <w:t>7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74B929" w14:textId="77777777" w:rsidR="00E42E10" w:rsidRDefault="00052109" w:rsidP="00E42E10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screen will display the results:</w:t>
            </w:r>
          </w:p>
          <w:p w14:paraId="58437E08" w14:textId="0EFEB1AE" w:rsidR="00052109" w:rsidRDefault="00753FD5" w:rsidP="00E42E10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BF306A6" wp14:editId="203FC087">
                  <wp:extent cx="5562600" cy="120777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120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FD5" w:rsidRPr="006108A0" w14:paraId="6FD564B3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2CCBB7" w14:textId="688515B2" w:rsidR="00052809" w:rsidRDefault="00052809" w:rsidP="00AC5CB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D26A90" w14:textId="2B9EAA28" w:rsidR="00052809" w:rsidRDefault="00753FD5" w:rsidP="00E42E10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on the export for Excel in the lower right corner</w:t>
            </w:r>
          </w:p>
          <w:p w14:paraId="6622CB19" w14:textId="77777777" w:rsidR="00052109" w:rsidRDefault="00753FD5" w:rsidP="00753FD5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60F4C2D" wp14:editId="15763D90">
                  <wp:extent cx="2197289" cy="527052"/>
                  <wp:effectExtent l="0" t="0" r="0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402" cy="54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8A5B71" w14:textId="77777777" w:rsidR="00753FD5" w:rsidRDefault="00753FD5" w:rsidP="00753FD5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open when asked what you want to do</w:t>
            </w:r>
          </w:p>
          <w:p w14:paraId="1054F3FD" w14:textId="77777777" w:rsidR="00753FD5" w:rsidRDefault="00753FD5" w:rsidP="00753FD5">
            <w:pPr>
              <w:pStyle w:val="BodyText1"/>
              <w:ind w:left="36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9AB411E" wp14:editId="44178502">
                  <wp:extent cx="5259705" cy="349906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211" cy="35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A4F068" w14:textId="77777777" w:rsidR="00753FD5" w:rsidRDefault="00753FD5" w:rsidP="00753FD5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If you get this popup click “Yes”</w:t>
            </w:r>
          </w:p>
          <w:p w14:paraId="4B9009D1" w14:textId="162132C2" w:rsidR="00753FD5" w:rsidRPr="00753FD5" w:rsidRDefault="00753FD5" w:rsidP="00F221BA">
            <w:pPr>
              <w:pStyle w:val="BodyText1"/>
              <w:ind w:left="36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5C472AE" wp14:editId="743A53D4">
                  <wp:extent cx="5029200" cy="665599"/>
                  <wp:effectExtent l="0" t="0" r="0" b="127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9022" cy="680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FD5" w:rsidRPr="006108A0" w14:paraId="3FF32DD1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1981E5" w14:textId="6F317541" w:rsidR="00052809" w:rsidRDefault="00052809" w:rsidP="00AC5CB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08EE74" w14:textId="77777777" w:rsidR="00753FD5" w:rsidRDefault="00753FD5" w:rsidP="00017D5C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spreadsheet will open.</w:t>
            </w:r>
          </w:p>
          <w:p w14:paraId="6865E708" w14:textId="13E3C29E" w:rsidR="00017D5C" w:rsidRDefault="00753FD5" w:rsidP="00753FD5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Delete the column GUID</w:t>
            </w:r>
          </w:p>
          <w:p w14:paraId="6FC60DD7" w14:textId="01BBB53C" w:rsidR="00B81099" w:rsidRPr="00F221BA" w:rsidRDefault="00753FD5" w:rsidP="00F75E01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 w:rsidRPr="00F221BA">
              <w:rPr>
                <w:rFonts w:ascii="Arial" w:hAnsi="Arial" w:cs="Arial"/>
                <w:sz w:val="20"/>
              </w:rPr>
              <w:t>Reformat the column Transaction Timestamp to be mm/dd/</w:t>
            </w:r>
            <w:proofErr w:type="spellStart"/>
            <w:r w:rsidRPr="00F221BA">
              <w:rPr>
                <w:rFonts w:ascii="Arial" w:hAnsi="Arial" w:cs="Arial"/>
                <w:sz w:val="20"/>
              </w:rPr>
              <w:t>yy</w:t>
            </w:r>
            <w:proofErr w:type="spellEnd"/>
            <w:r w:rsidRPr="00F221BA">
              <w:rPr>
                <w:rFonts w:ascii="Arial" w:hAnsi="Arial" w:cs="Arial"/>
                <w:sz w:val="20"/>
              </w:rPr>
              <w:t xml:space="preserve"> HH:MM</w:t>
            </w:r>
            <w:r w:rsidR="00B81099">
              <w:rPr>
                <w:noProof/>
              </w:rPr>
              <w:drawing>
                <wp:inline distT="0" distB="0" distL="0" distR="0" wp14:anchorId="5908CCF8" wp14:editId="5BCC7DEA">
                  <wp:extent cx="3985852" cy="272955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203" cy="2753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86E2A0" w14:textId="049F5680" w:rsidR="00753FD5" w:rsidRDefault="00753FD5" w:rsidP="00753FD5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Click in the upper left of the spreadsheet to highlight all rows and columns.</w:t>
            </w:r>
          </w:p>
          <w:p w14:paraId="5AF35B61" w14:textId="530BC232" w:rsidR="00753FD5" w:rsidRDefault="00B81099" w:rsidP="00753FD5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sort and filter in the upper right of the tool bar</w:t>
            </w:r>
          </w:p>
          <w:p w14:paraId="0525C904" w14:textId="1C0DEACB" w:rsidR="00B81099" w:rsidRDefault="00B81099" w:rsidP="00B81099">
            <w:pPr>
              <w:pStyle w:val="BodyText1"/>
              <w:numPr>
                <w:ilvl w:val="1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Click custom sort </w:t>
            </w:r>
          </w:p>
          <w:p w14:paraId="5CF5209F" w14:textId="74B40DD8" w:rsidR="00B81099" w:rsidRDefault="00B81099" w:rsidP="00B81099">
            <w:pPr>
              <w:pStyle w:val="BodyText1"/>
              <w:numPr>
                <w:ilvl w:val="1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Sort by Transaction Timestamp</w:t>
            </w:r>
          </w:p>
          <w:p w14:paraId="172F36B8" w14:textId="77777777" w:rsidR="007A4A2B" w:rsidRDefault="003D5C3B" w:rsidP="007A4A2B">
            <w:pPr>
              <w:pStyle w:val="BodyText1"/>
              <w:numPr>
                <w:ilvl w:val="1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center horizonal and the center vertically buttons at the top of the screen.</w:t>
            </w:r>
            <w:r w:rsidR="007A4A2B">
              <w:rPr>
                <w:rFonts w:ascii="Arial" w:hAnsi="Arial" w:cs="Arial"/>
                <w:sz w:val="20"/>
              </w:rPr>
              <w:t xml:space="preserve"> </w:t>
            </w:r>
          </w:p>
          <w:p w14:paraId="0E65E3E3" w14:textId="6437391E" w:rsidR="007A4A2B" w:rsidRDefault="007A4A2B" w:rsidP="007A4A2B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Add 2 columns to the end </w:t>
            </w:r>
            <w:r w:rsidR="004E7A91">
              <w:rPr>
                <w:rFonts w:ascii="Arial" w:hAnsi="Arial" w:cs="Arial"/>
                <w:sz w:val="20"/>
              </w:rPr>
              <w:t xml:space="preserve">with </w:t>
            </w:r>
            <w:r>
              <w:rPr>
                <w:rFonts w:ascii="Arial" w:hAnsi="Arial" w:cs="Arial"/>
                <w:sz w:val="20"/>
              </w:rPr>
              <w:t>the header</w:t>
            </w:r>
            <w:r w:rsidR="004E7A91">
              <w:rPr>
                <w:rFonts w:ascii="Arial" w:hAnsi="Arial" w:cs="Arial"/>
                <w:sz w:val="20"/>
              </w:rPr>
              <w:t xml:space="preserve"> of:</w:t>
            </w:r>
          </w:p>
          <w:tbl>
            <w:tblPr>
              <w:tblW w:w="6640" w:type="dxa"/>
              <w:tblLook w:val="04A0" w:firstRow="1" w:lastRow="0" w:firstColumn="1" w:lastColumn="0" w:noHBand="0" w:noVBand="1"/>
            </w:tblPr>
            <w:tblGrid>
              <w:gridCol w:w="5100"/>
              <w:gridCol w:w="1540"/>
            </w:tblGrid>
            <w:tr w:rsidR="007A4A2B" w:rsidRPr="00E757BF" w14:paraId="719DD062" w14:textId="77777777" w:rsidTr="00F75E01">
              <w:trPr>
                <w:trHeight w:val="300"/>
              </w:trPr>
              <w:tc>
                <w:tcPr>
                  <w:tcW w:w="5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75E43FDF" w14:textId="77777777" w:rsidR="007A4A2B" w:rsidRPr="00E757BF" w:rsidRDefault="007A4A2B" w:rsidP="007A4A2B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E757BF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Comment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507347FF" w14:textId="77777777" w:rsidR="007A4A2B" w:rsidRPr="00E757BF" w:rsidRDefault="007A4A2B" w:rsidP="007A4A2B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E757BF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Sys</w:t>
                  </w: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t</w:t>
                  </w:r>
                  <w:r w:rsidRPr="00E757BF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em Outage?</w:t>
                  </w:r>
                </w:p>
              </w:tc>
            </w:tr>
          </w:tbl>
          <w:p w14:paraId="0D98F4C7" w14:textId="1873ABC8" w:rsidR="0032069A" w:rsidRPr="00E757BF" w:rsidRDefault="0032069A" w:rsidP="007A4A2B">
            <w:pPr>
              <w:pStyle w:val="BodyText1"/>
              <w:ind w:left="1080"/>
              <w:rPr>
                <w:rFonts w:ascii="Arial" w:hAnsi="Arial" w:cs="Arial"/>
                <w:sz w:val="20"/>
              </w:rPr>
            </w:pPr>
          </w:p>
        </w:tc>
      </w:tr>
      <w:tr w:rsidR="00E757BF" w:rsidRPr="006108A0" w14:paraId="0959CE28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14ACA2" w14:textId="0E86D6BD" w:rsidR="00E757BF" w:rsidRDefault="00E757BF" w:rsidP="00AC5CB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lastRenderedPageBreak/>
              <w:t>10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312125" w14:textId="049B7AE0" w:rsidR="007218D5" w:rsidRDefault="007218D5" w:rsidP="007218D5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Day 1 Response Status actions</w:t>
            </w:r>
          </w:p>
          <w:p w14:paraId="671A7568" w14:textId="77777777" w:rsidR="003E21D4" w:rsidRDefault="003E21D4" w:rsidP="003E21D4">
            <w:pPr>
              <w:pStyle w:val="BodyText1"/>
              <w:numPr>
                <w:ilvl w:val="0"/>
                <w:numId w:val="4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in the upper left of the spreadsheet to highlight all rows and columns.</w:t>
            </w:r>
          </w:p>
          <w:p w14:paraId="452B9016" w14:textId="40F7378A" w:rsidR="007A4A2B" w:rsidRPr="007A4A2B" w:rsidRDefault="007A4A2B" w:rsidP="003E21D4">
            <w:pPr>
              <w:pStyle w:val="BodyText1"/>
              <w:numPr>
                <w:ilvl w:val="0"/>
                <w:numId w:val="4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Click custom sort </w:t>
            </w:r>
          </w:p>
          <w:p w14:paraId="52553832" w14:textId="6B91C0AB" w:rsidR="00E757BF" w:rsidRDefault="007A4A2B" w:rsidP="007A4A2B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Sort by column “Day 1 Response</w:t>
            </w:r>
            <w:r w:rsidR="007218D5">
              <w:rPr>
                <w:rFonts w:ascii="Arial" w:hAnsi="Arial" w:cs="Arial"/>
                <w:sz w:val="20"/>
              </w:rPr>
              <w:t xml:space="preserve"> Status</w:t>
            </w:r>
            <w:r>
              <w:rPr>
                <w:rFonts w:ascii="Arial" w:hAnsi="Arial" w:cs="Arial"/>
                <w:sz w:val="20"/>
              </w:rPr>
              <w:t>”</w:t>
            </w:r>
          </w:p>
          <w:p w14:paraId="2AED4461" w14:textId="661A0C2C" w:rsidR="007A4A2B" w:rsidRDefault="007A4A2B" w:rsidP="007A4A2B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Go to the bottom and check for</w:t>
            </w:r>
            <w:r w:rsidR="007218D5">
              <w:rPr>
                <w:rFonts w:ascii="Arial" w:hAnsi="Arial" w:cs="Arial"/>
                <w:sz w:val="20"/>
              </w:rPr>
              <w:t xml:space="preserve"> messages</w:t>
            </w:r>
          </w:p>
          <w:p w14:paraId="52F0F188" w14:textId="54FB363D" w:rsidR="007A4A2B" w:rsidRDefault="007A4A2B" w:rsidP="007A4A2B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If there are</w:t>
            </w:r>
            <w:r w:rsidR="007218D5">
              <w:rPr>
                <w:rFonts w:ascii="Arial" w:hAnsi="Arial" w:cs="Arial"/>
                <w:sz w:val="20"/>
              </w:rPr>
              <w:t xml:space="preserve"> messages for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7218D5">
              <w:rPr>
                <w:rFonts w:ascii="Arial" w:hAnsi="Arial" w:cs="Arial"/>
                <w:sz w:val="20"/>
              </w:rPr>
              <w:t>“T</w:t>
            </w:r>
            <w:r>
              <w:rPr>
                <w:rFonts w:ascii="Arial" w:hAnsi="Arial" w:cs="Arial"/>
                <w:sz w:val="20"/>
              </w:rPr>
              <w:t>imeouts</w:t>
            </w:r>
            <w:r w:rsidR="007218D5">
              <w:rPr>
                <w:rFonts w:ascii="Arial" w:hAnsi="Arial" w:cs="Arial"/>
                <w:sz w:val="20"/>
              </w:rPr>
              <w:t>”:</w:t>
            </w:r>
          </w:p>
          <w:p w14:paraId="52434BF9" w14:textId="77777777" w:rsidR="007A4A2B" w:rsidRDefault="007A4A2B" w:rsidP="007A4A2B">
            <w:pPr>
              <w:pStyle w:val="BodyText1"/>
              <w:numPr>
                <w:ilvl w:val="1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Under comment column for that row enter “Time out”</w:t>
            </w:r>
          </w:p>
          <w:p w14:paraId="052F79A1" w14:textId="012178B9" w:rsidR="004E7A91" w:rsidRPr="008F62E3" w:rsidRDefault="007A4A2B" w:rsidP="008F62E3">
            <w:pPr>
              <w:pStyle w:val="BodyText1"/>
              <w:numPr>
                <w:ilvl w:val="1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Under </w:t>
            </w:r>
            <w:r w:rsidR="008F62E3">
              <w:rPr>
                <w:rFonts w:ascii="Arial" w:hAnsi="Arial" w:cs="Arial"/>
                <w:sz w:val="20"/>
              </w:rPr>
              <w:t>“</w:t>
            </w:r>
            <w:r>
              <w:rPr>
                <w:rFonts w:ascii="Arial" w:hAnsi="Arial" w:cs="Arial"/>
                <w:sz w:val="20"/>
              </w:rPr>
              <w:t>System Outage?</w:t>
            </w:r>
            <w:r w:rsidR="008F62E3">
              <w:rPr>
                <w:rFonts w:ascii="Arial" w:hAnsi="Arial" w:cs="Arial"/>
                <w:sz w:val="20"/>
              </w:rPr>
              <w:t>” c</w:t>
            </w:r>
            <w:r>
              <w:rPr>
                <w:rFonts w:ascii="Arial" w:hAnsi="Arial" w:cs="Arial"/>
                <w:sz w:val="20"/>
              </w:rPr>
              <w:t>olumn enter “Yes”</w:t>
            </w:r>
          </w:p>
        </w:tc>
      </w:tr>
      <w:tr w:rsidR="007A4A2B" w:rsidRPr="006108A0" w14:paraId="49ADB1E6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8ADECE" w14:textId="25BB563A" w:rsidR="007A4A2B" w:rsidRDefault="007A4A2B" w:rsidP="00AC5CB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6B5721" w14:textId="51E3E2C3" w:rsidR="004E7A91" w:rsidRDefault="004E7A91" w:rsidP="004E7A91">
            <w:pPr>
              <w:pStyle w:val="BodyText1"/>
              <w:rPr>
                <w:rFonts w:ascii="Arial" w:hAnsi="Arial" w:cs="Arial"/>
                <w:sz w:val="20"/>
              </w:rPr>
            </w:pPr>
            <w:r w:rsidRPr="004E7A91">
              <w:rPr>
                <w:rFonts w:ascii="Arial" w:hAnsi="Arial" w:cs="Arial"/>
                <w:sz w:val="20"/>
              </w:rPr>
              <w:t>Receiver Response Status</w:t>
            </w:r>
          </w:p>
          <w:p w14:paraId="09EF3F5B" w14:textId="49D89F7D" w:rsidR="004E7A91" w:rsidRDefault="004E7A91" w:rsidP="004E7A91">
            <w:pPr>
              <w:pStyle w:val="BodyText1"/>
              <w:numPr>
                <w:ilvl w:val="0"/>
                <w:numId w:val="4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in the upper left of the spreadsheet to highlight all rows and columns.</w:t>
            </w:r>
          </w:p>
          <w:p w14:paraId="3A5E3C02" w14:textId="77777777" w:rsidR="004E7A91" w:rsidRPr="007A4A2B" w:rsidRDefault="004E7A91" w:rsidP="004E7A91">
            <w:pPr>
              <w:pStyle w:val="BodyText1"/>
              <w:numPr>
                <w:ilvl w:val="0"/>
                <w:numId w:val="4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Click custom sort </w:t>
            </w:r>
          </w:p>
          <w:p w14:paraId="4C30EA2C" w14:textId="5A5A4493" w:rsidR="004E7A91" w:rsidRDefault="004E7A91" w:rsidP="004E7A91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Sort by column “</w:t>
            </w:r>
            <w:r w:rsidRPr="004E7A91">
              <w:rPr>
                <w:rFonts w:ascii="Arial" w:hAnsi="Arial" w:cs="Arial"/>
                <w:sz w:val="20"/>
              </w:rPr>
              <w:t>Receiver Response Status</w:t>
            </w:r>
            <w:r>
              <w:rPr>
                <w:rFonts w:ascii="Arial" w:hAnsi="Arial" w:cs="Arial"/>
                <w:sz w:val="20"/>
              </w:rPr>
              <w:t>”</w:t>
            </w:r>
          </w:p>
          <w:p w14:paraId="0B9484D6" w14:textId="77777777" w:rsidR="004E7A91" w:rsidRDefault="004E7A91" w:rsidP="004E7A91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Go to the bottom and check for messages</w:t>
            </w:r>
          </w:p>
          <w:p w14:paraId="5B9FBBB8" w14:textId="7EBBCD89" w:rsidR="004E7A91" w:rsidRDefault="004E7A91" w:rsidP="00224A9D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 w:rsidRPr="00224A9D">
              <w:rPr>
                <w:rFonts w:ascii="Arial" w:hAnsi="Arial" w:cs="Arial"/>
                <w:sz w:val="20"/>
              </w:rPr>
              <w:t>If there are messages for “Rejected”</w:t>
            </w:r>
          </w:p>
          <w:p w14:paraId="05C8F6A3" w14:textId="14652783" w:rsidR="008F62E3" w:rsidRDefault="008F62E3" w:rsidP="008F62E3">
            <w:pPr>
              <w:pStyle w:val="BodyText1"/>
              <w:numPr>
                <w:ilvl w:val="1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“Accepted” link under the ‘Day 1 Response Status’ column next to the “Receiver Rejected” link.</w:t>
            </w:r>
          </w:p>
          <w:p w14:paraId="07A98145" w14:textId="5A52A441" w:rsidR="008F62E3" w:rsidRPr="00224A9D" w:rsidRDefault="008F62E3" w:rsidP="008F62E3">
            <w:pPr>
              <w:pStyle w:val="BodyText1"/>
              <w:numPr>
                <w:ilvl w:val="1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Review the log for the error message.  It will begin with a “</w:t>
            </w:r>
            <w:proofErr w:type="spellStart"/>
            <w:r>
              <w:rPr>
                <w:rFonts w:ascii="Arial" w:hAnsi="Arial" w:cs="Arial"/>
                <w:sz w:val="20"/>
              </w:rPr>
              <w:t>tc</w:t>
            </w:r>
            <w:proofErr w:type="spellEnd"/>
            <w:r>
              <w:rPr>
                <w:rFonts w:ascii="Arial" w:hAnsi="Arial" w:cs="Arial"/>
                <w:sz w:val="20"/>
              </w:rPr>
              <w:t>” code.</w:t>
            </w:r>
          </w:p>
          <w:p w14:paraId="1DF59E24" w14:textId="7F6BC2A5" w:rsidR="007B707A" w:rsidRDefault="008F62E3" w:rsidP="007B707A">
            <w:pPr>
              <w:pStyle w:val="BodyText1"/>
              <w:numPr>
                <w:ilvl w:val="1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Enter the code and error message to the corresponding row of the spreadsheet.</w:t>
            </w:r>
          </w:p>
          <w:p w14:paraId="147908F9" w14:textId="68A4FF6E" w:rsidR="008F62E3" w:rsidRDefault="008F62E3" w:rsidP="007B707A">
            <w:pPr>
              <w:pStyle w:val="BodyText1"/>
              <w:numPr>
                <w:ilvl w:val="1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If it is code TC300, enter “Yes” under the “System Outage?” column.</w:t>
            </w:r>
          </w:p>
          <w:p w14:paraId="77927C0B" w14:textId="1CE81AF8" w:rsidR="008F62E3" w:rsidRPr="008F62E3" w:rsidRDefault="008F62E3" w:rsidP="008F62E3">
            <w:pPr>
              <w:pStyle w:val="BodyText1"/>
              <w:numPr>
                <w:ilvl w:val="1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If it is any other code, enter “No” under the “System Outage?” column.</w:t>
            </w:r>
          </w:p>
        </w:tc>
      </w:tr>
      <w:tr w:rsidR="00753FD5" w:rsidRPr="006108A0" w14:paraId="00200093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9EAC35" w14:textId="18B92DF7" w:rsidR="0098181A" w:rsidRDefault="0098181A" w:rsidP="00AC5CB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7A4A2B">
              <w:rPr>
                <w:rFonts w:cs="Arial"/>
              </w:rPr>
              <w:t>2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BF31DB" w14:textId="5578D664" w:rsidR="00E757BF" w:rsidRPr="00D50917" w:rsidRDefault="00167274" w:rsidP="00224A9D">
            <w:pPr>
              <w:pStyle w:val="BodyText1"/>
              <w:rPr>
                <w:rFonts w:ascii="Arial" w:hAnsi="Arial" w:cs="Arial"/>
                <w:sz w:val="20"/>
              </w:rPr>
            </w:pPr>
            <w:r w:rsidRPr="00D50917">
              <w:rPr>
                <w:rFonts w:ascii="Arial" w:hAnsi="Arial" w:cs="Arial"/>
                <w:sz w:val="20"/>
              </w:rPr>
              <w:t>Update the monthly tracking spreadsheet</w:t>
            </w:r>
            <w:r w:rsidR="00D50917" w:rsidRPr="00D50917">
              <w:rPr>
                <w:rFonts w:ascii="Arial" w:hAnsi="Arial" w:cs="Arial"/>
                <w:sz w:val="20"/>
              </w:rPr>
              <w:t xml:space="preserve"> entitled </w:t>
            </w:r>
            <w:r w:rsidR="00D50917" w:rsidRPr="00D50917">
              <w:rPr>
                <w:rFonts w:ascii="Arial" w:hAnsi="Arial" w:cs="Arial"/>
                <w:i/>
                <w:sz w:val="20"/>
              </w:rPr>
              <w:t>##-Month DTCC Transactions.xlsx</w:t>
            </w:r>
            <w:r w:rsidR="00D50917" w:rsidRPr="00D50917">
              <w:rPr>
                <w:rFonts w:ascii="Arial" w:hAnsi="Arial" w:cs="Arial"/>
                <w:sz w:val="20"/>
              </w:rPr>
              <w:t xml:space="preserve"> </w:t>
            </w:r>
            <w:r w:rsidR="00126896" w:rsidRPr="00D50917">
              <w:rPr>
                <w:rFonts w:ascii="Arial" w:hAnsi="Arial" w:cs="Arial"/>
                <w:sz w:val="20"/>
              </w:rPr>
              <w:t xml:space="preserve"> located at:</w:t>
            </w:r>
          </w:p>
          <w:p w14:paraId="1F90863A" w14:textId="6F68A7A6" w:rsidR="00D50917" w:rsidRPr="00D50917" w:rsidRDefault="00D91744" w:rsidP="00D50917">
            <w:pPr>
              <w:pStyle w:val="BodyText1"/>
              <w:rPr>
                <w:rStyle w:val="Hyperlink"/>
                <w:rFonts w:ascii="Arial" w:hAnsi="Arial" w:cs="Arial"/>
                <w:sz w:val="20"/>
              </w:rPr>
            </w:pPr>
            <w:hyperlink r:id="rId24" w:history="1">
              <w:r w:rsidR="00D50917" w:rsidRPr="00D50917">
                <w:rPr>
                  <w:rStyle w:val="Hyperlink"/>
                  <w:rFonts w:ascii="Arial" w:hAnsi="Arial" w:cs="Arial"/>
                  <w:sz w:val="20"/>
                </w:rPr>
                <w:t>\\jacksonnational.com\GROUP\ITVOL1\VOL1\group\PM COE\Forecasting &amp; Metrics Model Rollout\SLA Reporting\Reporting\Report Generators</w:t>
              </w:r>
            </w:hyperlink>
            <w:r w:rsidR="00D50917" w:rsidRPr="00D50917">
              <w:rPr>
                <w:rStyle w:val="Hyperlink"/>
                <w:rFonts w:ascii="Arial" w:hAnsi="Arial" w:cs="Arial"/>
                <w:sz w:val="20"/>
              </w:rPr>
              <w:t>\YYYY\Daily SLA Report\Month\DTCC Transactions</w:t>
            </w:r>
          </w:p>
          <w:p w14:paraId="13E88D9B" w14:textId="4CBD91D5" w:rsidR="00E757BF" w:rsidRPr="00D50917" w:rsidRDefault="00E757BF" w:rsidP="00D50917">
            <w:pPr>
              <w:pStyle w:val="BodyText1"/>
              <w:rPr>
                <w:rFonts w:ascii="Arial" w:hAnsi="Arial" w:cs="Arial"/>
                <w:sz w:val="20"/>
              </w:rPr>
            </w:pPr>
            <w:r w:rsidRPr="00D50917">
              <w:rPr>
                <w:rFonts w:ascii="Arial" w:hAnsi="Arial" w:cs="Arial"/>
                <w:sz w:val="20"/>
              </w:rPr>
              <w:t>Select the first row</w:t>
            </w:r>
            <w:r w:rsidR="00224A9D" w:rsidRPr="00D50917">
              <w:rPr>
                <w:rFonts w:ascii="Arial" w:hAnsi="Arial" w:cs="Arial"/>
                <w:sz w:val="20"/>
              </w:rPr>
              <w:t xml:space="preserve"> after the header row</w:t>
            </w:r>
            <w:r w:rsidRPr="00D50917">
              <w:rPr>
                <w:rFonts w:ascii="Arial" w:hAnsi="Arial" w:cs="Arial"/>
                <w:sz w:val="20"/>
              </w:rPr>
              <w:t xml:space="preserve"> through the last row</w:t>
            </w:r>
          </w:p>
          <w:p w14:paraId="5B8D2E47" w14:textId="77777777" w:rsidR="00E757BF" w:rsidRPr="00D50917" w:rsidRDefault="00E757BF" w:rsidP="00E757BF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 w:rsidRPr="00D50917">
              <w:rPr>
                <w:rFonts w:ascii="Arial" w:hAnsi="Arial" w:cs="Arial"/>
                <w:sz w:val="20"/>
              </w:rPr>
              <w:t>Right click and select copy</w:t>
            </w:r>
          </w:p>
          <w:p w14:paraId="523531C2" w14:textId="08D6E228" w:rsidR="00E757BF" w:rsidRPr="00D50917" w:rsidRDefault="00E757BF" w:rsidP="00E757BF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 w:rsidRPr="00D50917">
              <w:rPr>
                <w:rFonts w:ascii="Arial" w:hAnsi="Arial" w:cs="Arial"/>
                <w:sz w:val="20"/>
              </w:rPr>
              <w:t xml:space="preserve">Go to the spreadsheet for the </w:t>
            </w:r>
            <w:r w:rsidR="00D50917">
              <w:rPr>
                <w:rFonts w:ascii="Arial" w:hAnsi="Arial" w:cs="Arial"/>
                <w:sz w:val="20"/>
              </w:rPr>
              <w:t>D</w:t>
            </w:r>
            <w:r w:rsidR="00D50917">
              <w:rPr>
                <w:sz w:val="20"/>
              </w:rPr>
              <w:t xml:space="preserve">TCC Transactions spreadsheet for the </w:t>
            </w:r>
            <w:r w:rsidRPr="00D50917">
              <w:rPr>
                <w:rFonts w:ascii="Arial" w:hAnsi="Arial" w:cs="Arial"/>
                <w:sz w:val="20"/>
              </w:rPr>
              <w:t>month</w:t>
            </w:r>
          </w:p>
          <w:p w14:paraId="5DC2C2C1" w14:textId="2DABBDB9" w:rsidR="00E757BF" w:rsidRPr="00D50917" w:rsidRDefault="00E757BF" w:rsidP="00E757BF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 w:rsidRPr="00D50917">
              <w:rPr>
                <w:rFonts w:ascii="Arial" w:hAnsi="Arial" w:cs="Arial"/>
                <w:sz w:val="20"/>
              </w:rPr>
              <w:t>Select the tab for the service</w:t>
            </w:r>
            <w:r w:rsidR="00D50917">
              <w:rPr>
                <w:rFonts w:ascii="Arial" w:hAnsi="Arial" w:cs="Arial"/>
                <w:sz w:val="20"/>
              </w:rPr>
              <w:t xml:space="preserve"> </w:t>
            </w:r>
            <w:r w:rsidR="00D50917">
              <w:rPr>
                <w:sz w:val="20"/>
              </w:rPr>
              <w:t>(Arrangement, Fund Transfer, etc.,)</w:t>
            </w:r>
          </w:p>
          <w:p w14:paraId="13B659CE" w14:textId="77777777" w:rsidR="00E757BF" w:rsidRPr="00D50917" w:rsidRDefault="00E757BF" w:rsidP="00E757BF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 w:rsidRPr="00D50917">
              <w:rPr>
                <w:rFonts w:ascii="Arial" w:hAnsi="Arial" w:cs="Arial"/>
                <w:sz w:val="20"/>
              </w:rPr>
              <w:t>Click on the summary row for the company that you are working on, at the bottom of that section</w:t>
            </w:r>
          </w:p>
          <w:p w14:paraId="6FB9E738" w14:textId="77777777" w:rsidR="0098181A" w:rsidRPr="00D50917" w:rsidRDefault="00E757BF" w:rsidP="00167274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 w:rsidRPr="00D50917">
              <w:rPr>
                <w:rFonts w:ascii="Arial" w:hAnsi="Arial" w:cs="Arial"/>
                <w:sz w:val="20"/>
              </w:rPr>
              <w:t>Right click and click “Insert Copied Cells.</w:t>
            </w:r>
          </w:p>
          <w:p w14:paraId="57415328" w14:textId="1997424F" w:rsidR="00167274" w:rsidRPr="00D50917" w:rsidRDefault="00167274" w:rsidP="00167274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 w:rsidRPr="00D50917">
              <w:rPr>
                <w:rFonts w:ascii="Arial" w:hAnsi="Arial" w:cs="Arial"/>
                <w:sz w:val="20"/>
              </w:rPr>
              <w:t>Make sure the summary is counting down to the last row.</w:t>
            </w:r>
          </w:p>
        </w:tc>
      </w:tr>
      <w:tr w:rsidR="00126896" w:rsidRPr="006108A0" w14:paraId="67E583FB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72AD83" w14:textId="3C5C6953" w:rsidR="00126896" w:rsidRDefault="00126896" w:rsidP="00AC5CB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CB07E8" w14:textId="23EE5993" w:rsidR="00126896" w:rsidRDefault="00E3251C" w:rsidP="00224A9D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Update the Monthly KPI Status Report and Save to SharePoint</w:t>
            </w:r>
            <w:r w:rsidR="00126896">
              <w:rPr>
                <w:rFonts w:ascii="Arial" w:hAnsi="Arial" w:cs="Arial"/>
                <w:sz w:val="20"/>
              </w:rPr>
              <w:t>:</w:t>
            </w:r>
          </w:p>
          <w:p w14:paraId="2D0ED85F" w14:textId="5CE1C387" w:rsidR="00E3251C" w:rsidRDefault="00126896" w:rsidP="00E3251C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the spreadsheet has been completed for the month</w:t>
            </w:r>
            <w:r w:rsidR="00E3251C">
              <w:rPr>
                <w:rFonts w:ascii="Arial" w:hAnsi="Arial" w:cs="Arial"/>
                <w:sz w:val="20"/>
              </w:rPr>
              <w:t>, enter the percentages in the appropriate fields on the KPI Status Report.</w:t>
            </w:r>
          </w:p>
          <w:p w14:paraId="2D8F7A0C" w14:textId="77777777" w:rsidR="00E3251C" w:rsidRDefault="00E3251C" w:rsidP="00E3251C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 more information see:</w:t>
            </w:r>
          </w:p>
          <w:p w14:paraId="0ECEEAAA" w14:textId="26C05BED" w:rsidR="00E3251C" w:rsidRDefault="00D91744" w:rsidP="00E3251C">
            <w:pPr>
              <w:pStyle w:val="BodyText1"/>
              <w:rPr>
                <w:rFonts w:ascii="Arial" w:hAnsi="Arial" w:cs="Arial"/>
                <w:sz w:val="20"/>
              </w:rPr>
            </w:pPr>
            <w:hyperlink r:id="rId25" w:history="1">
              <w:r w:rsidR="00E3251C" w:rsidRPr="00126896">
                <w:rPr>
                  <w:rStyle w:val="Hyperlink"/>
                  <w:rFonts w:ascii="Arial" w:hAnsi="Arial" w:cs="Arial"/>
                  <w:sz w:val="20"/>
                </w:rPr>
                <w:t>Create the Monthly KPI Status Report Procedure</w:t>
              </w:r>
            </w:hyperlink>
          </w:p>
          <w:p w14:paraId="54438C35" w14:textId="77777777" w:rsidR="00E3251C" w:rsidRDefault="00E3251C" w:rsidP="00E3251C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4243430B" w14:textId="2A9F07FE" w:rsidR="00126896" w:rsidRDefault="00E3251C" w:rsidP="00E3251C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  <w:r w:rsidR="00126896">
              <w:rPr>
                <w:rFonts w:ascii="Arial" w:hAnsi="Arial" w:cs="Arial"/>
                <w:sz w:val="20"/>
              </w:rPr>
              <w:t>ave to SharePoint at the following location:</w:t>
            </w:r>
          </w:p>
          <w:p w14:paraId="13776EE2" w14:textId="46DE7281" w:rsidR="00126896" w:rsidRPr="00D50917" w:rsidRDefault="00D91744" w:rsidP="00E3251C">
            <w:pPr>
              <w:pStyle w:val="BodyText1"/>
              <w:rPr>
                <w:rFonts w:ascii="Arial" w:hAnsi="Arial" w:cs="Arial"/>
                <w:color w:val="0000FF"/>
                <w:sz w:val="22"/>
                <w:szCs w:val="22"/>
              </w:rPr>
            </w:pPr>
            <w:hyperlink r:id="rId26" w:anchor="/Daily%20Reporting/Forms/current.aspx?RootFolder=%2Fit%2Fsites%2Frs%2FDaily%20Reporting%2FSLM&amp;View=%7B1D5400F7%2DF40D%2D4DC8%2DAED7%2DCCDABECB8C2F%7D" w:history="1">
              <w:r w:rsidR="00126896" w:rsidRPr="00D50917">
                <w:rPr>
                  <w:rStyle w:val="Hyperlink"/>
                  <w:rFonts w:ascii="Arial" w:hAnsi="Arial" w:cs="Arial"/>
                  <w:sz w:val="22"/>
                  <w:szCs w:val="22"/>
                </w:rPr>
                <w:t>Daily Reporting\SLM\YYYY\Daily SLA Report\Month</w:t>
              </w:r>
            </w:hyperlink>
            <w:r w:rsidR="00D50917" w:rsidRPr="00D50917">
              <w:rPr>
                <w:rStyle w:val="Hyperlink"/>
                <w:rFonts w:ascii="Arial" w:hAnsi="Arial" w:cs="Arial"/>
                <w:sz w:val="22"/>
                <w:szCs w:val="22"/>
              </w:rPr>
              <w:t>\DTCC Transactions</w:t>
            </w:r>
          </w:p>
        </w:tc>
      </w:tr>
    </w:tbl>
    <w:p w14:paraId="47356575" w14:textId="366D3A23" w:rsidR="00126896" w:rsidRDefault="00126896" w:rsidP="00535AA7">
      <w:pPr>
        <w:rPr>
          <w:rFonts w:cs="Arial"/>
        </w:rPr>
      </w:pPr>
    </w:p>
    <w:p w14:paraId="72DDD7C9" w14:textId="5C16E729" w:rsidR="001F6B0E" w:rsidRPr="00F221BA" w:rsidRDefault="00126896" w:rsidP="00535AA7">
      <w:pPr>
        <w:rPr>
          <w:rFonts w:cs="Arial"/>
          <w:b/>
        </w:rPr>
      </w:pPr>
      <w:r>
        <w:rPr>
          <w:rFonts w:cs="Arial"/>
        </w:rPr>
        <w:br w:type="page"/>
      </w:r>
      <w:r w:rsidR="001F6B0E" w:rsidRPr="00F221BA">
        <w:rPr>
          <w:rFonts w:cs="Arial"/>
          <w:b/>
        </w:rPr>
        <w:lastRenderedPageBreak/>
        <w:t>Appendix A</w:t>
      </w:r>
    </w:p>
    <w:p w14:paraId="5B62FD34" w14:textId="61AEB507" w:rsidR="001F6B0E" w:rsidRPr="00F75E01" w:rsidRDefault="00F75E01" w:rsidP="00535AA7">
      <w:pPr>
        <w:rPr>
          <w:rStyle w:val="Hyperlink"/>
          <w:rFonts w:cs="Arial"/>
        </w:rPr>
      </w:pPr>
      <w:r>
        <w:rPr>
          <w:rStyle w:val="Hyperlink"/>
          <w:rFonts w:cs="Arial"/>
        </w:rPr>
        <w:fldChar w:fldCharType="begin"/>
      </w:r>
      <w:r>
        <w:rPr>
          <w:rStyle w:val="Hyperlink"/>
          <w:rFonts w:cs="Arial"/>
        </w:rPr>
        <w:instrText xml:space="preserve"> HYPERLINK "../../SLA%20Working%20Spreadsheet/I&amp;RS%20Messaging%20Dashboard.xlsx" </w:instrText>
      </w:r>
      <w:r>
        <w:rPr>
          <w:rStyle w:val="Hyperlink"/>
          <w:rFonts w:cs="Arial"/>
        </w:rPr>
        <w:fldChar w:fldCharType="separate"/>
      </w:r>
      <w:r w:rsidR="00D36678" w:rsidRPr="00F75E01">
        <w:rPr>
          <w:rStyle w:val="Hyperlink"/>
          <w:rFonts w:cs="Arial"/>
        </w:rPr>
        <w:t>I&amp;RS Messaging Dashboard</w:t>
      </w:r>
    </w:p>
    <w:p w14:paraId="136B28EE" w14:textId="6433D532" w:rsidR="00F75E01" w:rsidRDefault="00F75E01" w:rsidP="00535AA7">
      <w:pPr>
        <w:rPr>
          <w:rFonts w:cs="Arial"/>
        </w:rPr>
      </w:pPr>
      <w:r>
        <w:rPr>
          <w:rStyle w:val="Hyperlink"/>
          <w:rFonts w:cs="Arial"/>
        </w:rPr>
        <w:fldChar w:fldCharType="end"/>
      </w:r>
    </w:p>
    <w:p w14:paraId="62D858AC" w14:textId="6C2038E0" w:rsidR="00D36678" w:rsidRDefault="00D36678" w:rsidP="00535AA7">
      <w:pPr>
        <w:rPr>
          <w:rFonts w:cs="Arial"/>
        </w:rPr>
      </w:pPr>
      <w:r>
        <w:rPr>
          <w:rFonts w:cs="Arial"/>
        </w:rPr>
        <w:t>Appendix B</w:t>
      </w:r>
    </w:p>
    <w:p w14:paraId="2B32D340" w14:textId="6D99B439" w:rsidR="00D36678" w:rsidRDefault="00D91744" w:rsidP="00535AA7">
      <w:pPr>
        <w:rPr>
          <w:rFonts w:cs="Arial"/>
        </w:rPr>
      </w:pPr>
      <w:hyperlink r:id="rId27" w:history="1">
        <w:r w:rsidR="00D36678">
          <w:rPr>
            <w:rStyle w:val="Hyperlink"/>
            <w:rFonts w:cs="Arial"/>
          </w:rPr>
          <w:t>DTCC Services and Feeds as of June 13, 2017</w:t>
        </w:r>
      </w:hyperlink>
    </w:p>
    <w:p w14:paraId="586D9C01" w14:textId="77777777" w:rsidR="00385E21" w:rsidRDefault="00385E21" w:rsidP="00385E21">
      <w:pPr>
        <w:rPr>
          <w:rFonts w:cs="Arial"/>
          <w:b/>
        </w:rPr>
      </w:pPr>
    </w:p>
    <w:p w14:paraId="60176BFF" w14:textId="77777777" w:rsidR="00855A0C" w:rsidRDefault="00855A0C" w:rsidP="00855A0C">
      <w:pPr>
        <w:rPr>
          <w:rFonts w:cs="Arial"/>
          <w:b/>
        </w:rPr>
      </w:pPr>
      <w:r>
        <w:rPr>
          <w:rFonts w:cs="Arial"/>
          <w:b/>
        </w:rPr>
        <w:t>Modification</w:t>
      </w:r>
    </w:p>
    <w:p w14:paraId="7D96F11F" w14:textId="77777777" w:rsidR="00855A0C" w:rsidRDefault="00855A0C" w:rsidP="00855A0C">
      <w:pPr>
        <w:pStyle w:val="BodyText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following associates can make modifications to this document:</w:t>
      </w:r>
    </w:p>
    <w:p w14:paraId="22AD2A26" w14:textId="759149AE" w:rsidR="00855A0C" w:rsidRDefault="00855A0C" w:rsidP="00855A0C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Director, Continuous Performance </w:t>
      </w:r>
      <w:r w:rsidR="00D91744">
        <w:rPr>
          <w:rFonts w:ascii="Arial" w:hAnsi="Arial" w:cs="Arial"/>
          <w:sz w:val="20"/>
        </w:rPr>
        <w:t>Enablement</w:t>
      </w:r>
    </w:p>
    <w:p w14:paraId="6836BF41" w14:textId="4AAE1F1C" w:rsidR="00855A0C" w:rsidRDefault="00855A0C" w:rsidP="00855A0C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Vice President, Continuous Performance </w:t>
      </w:r>
      <w:r w:rsidR="00D91744">
        <w:rPr>
          <w:rFonts w:ascii="Arial" w:hAnsi="Arial" w:cs="Arial"/>
          <w:sz w:val="20"/>
        </w:rPr>
        <w:t>Enablement</w:t>
      </w:r>
    </w:p>
    <w:p w14:paraId="17541D72" w14:textId="77777777" w:rsidR="00855A0C" w:rsidRDefault="00855A0C" w:rsidP="00855A0C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Chief Technology Officer, JET</w:t>
      </w:r>
    </w:p>
    <w:p w14:paraId="6F8A43CA" w14:textId="77777777" w:rsidR="00843C24" w:rsidRDefault="00843C24" w:rsidP="00843C24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843C24" w14:paraId="0A69B4E1" w14:textId="77777777" w:rsidTr="00843C24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26579E89" w14:textId="4777E515" w:rsidR="00843C24" w:rsidRDefault="005B2681">
            <w:pPr>
              <w:pStyle w:val="Heading9"/>
              <w:rPr>
                <w:rFonts w:cs="Arial"/>
              </w:rPr>
            </w:pPr>
            <w:r>
              <w:rPr>
                <w:rFonts w:cs="Arial"/>
              </w:rPr>
              <w:t xml:space="preserve">Continuous Performance </w:t>
            </w:r>
            <w:r w:rsidR="00D91744">
              <w:rPr>
                <w:rFonts w:cs="Arial"/>
              </w:rPr>
              <w:t>Enablement</w:t>
            </w:r>
            <w:r w:rsidR="00843C24">
              <w:rPr>
                <w:rFonts w:cs="Arial"/>
              </w:rPr>
              <w:t xml:space="preserve"> Process</w:t>
            </w:r>
          </w:p>
        </w:tc>
      </w:tr>
      <w:tr w:rsidR="00843C24" w14:paraId="4B3DAEF4" w14:textId="77777777" w:rsidTr="00843C24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DDAE" w14:textId="4C49D9C6" w:rsidR="00843C24" w:rsidRDefault="00855A0C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Responsible Party: CPE Metrics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Approving Authority: Bali Bodeddula, Director, JET Continuous Performance </w:t>
            </w:r>
            <w:r w:rsidR="00D91744">
              <w:rPr>
                <w:rFonts w:ascii="Arial" w:hAnsi="Arial" w:cs="Arial"/>
                <w:sz w:val="18"/>
                <w:szCs w:val="18"/>
              </w:rPr>
              <w:t>Enablement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09B1" w14:textId="6DB8BCEF" w:rsidR="00843C24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 Created: </w:t>
            </w:r>
            <w:r w:rsidR="00A31730">
              <w:rPr>
                <w:rFonts w:ascii="Arial" w:hAnsi="Arial" w:cs="Arial"/>
                <w:sz w:val="18"/>
                <w:szCs w:val="18"/>
              </w:rPr>
              <w:t>1</w:t>
            </w:r>
            <w:r w:rsidR="008A03E0">
              <w:rPr>
                <w:rFonts w:ascii="Arial" w:hAnsi="Arial" w:cs="Arial"/>
                <w:sz w:val="18"/>
                <w:szCs w:val="18"/>
              </w:rPr>
              <w:t>1/</w:t>
            </w:r>
            <w:r w:rsidR="00A31730">
              <w:rPr>
                <w:rFonts w:ascii="Arial" w:hAnsi="Arial" w:cs="Arial"/>
                <w:sz w:val="18"/>
                <w:szCs w:val="18"/>
              </w:rPr>
              <w:t>1</w:t>
            </w:r>
            <w:r w:rsidR="00167274">
              <w:rPr>
                <w:rFonts w:ascii="Arial" w:hAnsi="Arial" w:cs="Arial"/>
                <w:sz w:val="18"/>
                <w:szCs w:val="18"/>
              </w:rPr>
              <w:t>9</w:t>
            </w:r>
            <w:r w:rsidR="008A03E0">
              <w:rPr>
                <w:rFonts w:ascii="Arial" w:hAnsi="Arial" w:cs="Arial"/>
                <w:sz w:val="18"/>
                <w:szCs w:val="18"/>
              </w:rPr>
              <w:t>/2018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Modified: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Reviewed: </w:t>
            </w:r>
          </w:p>
        </w:tc>
      </w:tr>
    </w:tbl>
    <w:p w14:paraId="1CFF5ACD" w14:textId="77777777" w:rsidR="00385E21" w:rsidRPr="006108A0" w:rsidRDefault="00385E21" w:rsidP="00535AA7">
      <w:pPr>
        <w:rPr>
          <w:rFonts w:cs="Arial"/>
        </w:rPr>
      </w:pPr>
    </w:p>
    <w:p w14:paraId="66821D02" w14:textId="56CB83F2" w:rsidR="00E66CE6" w:rsidRPr="005035FB" w:rsidRDefault="00E66CE6" w:rsidP="00E66CE6">
      <w:pPr>
        <w:pStyle w:val="BodyText1"/>
        <w:rPr>
          <w:rFonts w:ascii="Arial" w:hAnsi="Arial" w:cs="Arial"/>
          <w:i/>
          <w:iCs/>
          <w:sz w:val="20"/>
          <w:szCs w:val="16"/>
        </w:rPr>
      </w:pPr>
    </w:p>
    <w:p w14:paraId="5C18F612" w14:textId="77777777" w:rsidR="00AC0954" w:rsidRPr="007A4E80" w:rsidRDefault="00AC0954" w:rsidP="006B6098">
      <w:pPr>
        <w:pStyle w:val="BodyText1"/>
        <w:ind w:left="720"/>
        <w:rPr>
          <w:rFonts w:ascii="Arial" w:hAnsi="Arial" w:cs="Arial"/>
          <w:sz w:val="20"/>
        </w:rPr>
      </w:pPr>
    </w:p>
    <w:sectPr w:rsidR="00AC0954" w:rsidRPr="007A4E80" w:rsidSect="003E68D2">
      <w:headerReference w:type="default" r:id="rId28"/>
      <w:footerReference w:type="default" r:id="rId29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D00E9" w14:textId="77777777" w:rsidR="00F75E01" w:rsidRDefault="00F75E01">
      <w:r>
        <w:separator/>
      </w:r>
    </w:p>
  </w:endnote>
  <w:endnote w:type="continuationSeparator" w:id="0">
    <w:p w14:paraId="476CCC70" w14:textId="77777777" w:rsidR="00F75E01" w:rsidRDefault="00F75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33F17" w14:textId="5653BE45" w:rsidR="00F75E01" w:rsidRDefault="00F75E01">
    <w:pPr>
      <w:pStyle w:val="Footer"/>
    </w:pPr>
    <w:r>
      <w:fldChar w:fldCharType="begin"/>
    </w:r>
    <w:r>
      <w:instrText xml:space="preserve"> DATE \@ "M/d/yyyy h:mm am/pm" </w:instrText>
    </w:r>
    <w:r>
      <w:fldChar w:fldCharType="separate"/>
    </w:r>
    <w:r w:rsidR="00D91744">
      <w:rPr>
        <w:noProof/>
      </w:rPr>
      <w:t>9/24/2019 11:34 AM</w:t>
    </w:r>
    <w:r>
      <w:fldChar w:fldCharType="end"/>
    </w:r>
    <w:r>
      <w:t xml:space="preserve">                                                                                                                                  </w:t>
    </w: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77777777" w:rsidR="00F75E01" w:rsidRDefault="00F75E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781F3" w14:textId="77777777" w:rsidR="00F75E01" w:rsidRDefault="00F75E01">
      <w:r>
        <w:separator/>
      </w:r>
    </w:p>
  </w:footnote>
  <w:footnote w:type="continuationSeparator" w:id="0">
    <w:p w14:paraId="5AC11691" w14:textId="77777777" w:rsidR="00F75E01" w:rsidRDefault="00F75E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2B6A" w14:textId="77777777" w:rsidR="00F75E01" w:rsidRDefault="00F75E01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4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5" w15:restartNumberingAfterBreak="0">
    <w:nsid w:val="08083E2D"/>
    <w:multiLevelType w:val="hybridMultilevel"/>
    <w:tmpl w:val="6F84A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524C18"/>
    <w:multiLevelType w:val="hybridMultilevel"/>
    <w:tmpl w:val="0D82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E6AB4"/>
    <w:multiLevelType w:val="hybridMultilevel"/>
    <w:tmpl w:val="F2704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A404D3"/>
    <w:multiLevelType w:val="hybridMultilevel"/>
    <w:tmpl w:val="822EB1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10" w15:restartNumberingAfterBreak="0">
    <w:nsid w:val="1BD14E68"/>
    <w:multiLevelType w:val="hybridMultilevel"/>
    <w:tmpl w:val="4A900C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3" w15:restartNumberingAfterBreak="0">
    <w:nsid w:val="29893945"/>
    <w:multiLevelType w:val="hybridMultilevel"/>
    <w:tmpl w:val="94784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5" w15:restartNumberingAfterBreak="0">
    <w:nsid w:val="2E1505F9"/>
    <w:multiLevelType w:val="hybridMultilevel"/>
    <w:tmpl w:val="87B47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8F4DB9"/>
    <w:multiLevelType w:val="hybridMultilevel"/>
    <w:tmpl w:val="E9CE14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18" w15:restartNumberingAfterBreak="0">
    <w:nsid w:val="36517E62"/>
    <w:multiLevelType w:val="hybridMultilevel"/>
    <w:tmpl w:val="9F5650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1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2" w15:restartNumberingAfterBreak="0">
    <w:nsid w:val="3D2B531C"/>
    <w:multiLevelType w:val="hybridMultilevel"/>
    <w:tmpl w:val="FAA63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8D504C"/>
    <w:multiLevelType w:val="hybridMultilevel"/>
    <w:tmpl w:val="996A1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BC0E16"/>
    <w:multiLevelType w:val="hybridMultilevel"/>
    <w:tmpl w:val="34F633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6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28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29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30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31" w15:restartNumberingAfterBreak="0">
    <w:nsid w:val="5E3B5887"/>
    <w:multiLevelType w:val="hybridMultilevel"/>
    <w:tmpl w:val="FF087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D54078"/>
    <w:multiLevelType w:val="hybridMultilevel"/>
    <w:tmpl w:val="85D6E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37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38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D0C0E5C"/>
    <w:multiLevelType w:val="hybridMultilevel"/>
    <w:tmpl w:val="05F6F1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34"/>
  </w:num>
  <w:num w:numId="3">
    <w:abstractNumId w:val="40"/>
  </w:num>
  <w:num w:numId="4">
    <w:abstractNumId w:val="38"/>
  </w:num>
  <w:num w:numId="5">
    <w:abstractNumId w:val="33"/>
  </w:num>
  <w:num w:numId="6">
    <w:abstractNumId w:val="12"/>
  </w:num>
  <w:num w:numId="7">
    <w:abstractNumId w:val="27"/>
  </w:num>
  <w:num w:numId="8">
    <w:abstractNumId w:val="2"/>
  </w:num>
  <w:num w:numId="9">
    <w:abstractNumId w:val="14"/>
  </w:num>
  <w:num w:numId="10">
    <w:abstractNumId w:val="26"/>
  </w:num>
  <w:num w:numId="11">
    <w:abstractNumId w:val="29"/>
  </w:num>
  <w:num w:numId="12">
    <w:abstractNumId w:val="0"/>
  </w:num>
  <w:num w:numId="13">
    <w:abstractNumId w:val="35"/>
  </w:num>
  <w:num w:numId="14">
    <w:abstractNumId w:val="1"/>
  </w:num>
  <w:num w:numId="15">
    <w:abstractNumId w:val="20"/>
  </w:num>
  <w:num w:numId="16">
    <w:abstractNumId w:val="19"/>
  </w:num>
  <w:num w:numId="17">
    <w:abstractNumId w:val="17"/>
  </w:num>
  <w:num w:numId="18">
    <w:abstractNumId w:val="9"/>
  </w:num>
  <w:num w:numId="19">
    <w:abstractNumId w:val="4"/>
  </w:num>
  <w:num w:numId="20">
    <w:abstractNumId w:val="37"/>
  </w:num>
  <w:num w:numId="21">
    <w:abstractNumId w:val="11"/>
  </w:num>
  <w:num w:numId="22">
    <w:abstractNumId w:val="30"/>
  </w:num>
  <w:num w:numId="23">
    <w:abstractNumId w:val="3"/>
  </w:num>
  <w:num w:numId="24">
    <w:abstractNumId w:val="36"/>
  </w:num>
  <w:num w:numId="25">
    <w:abstractNumId w:val="25"/>
  </w:num>
  <w:num w:numId="26">
    <w:abstractNumId w:val="21"/>
  </w:num>
  <w:num w:numId="27">
    <w:abstractNumId w:val="5"/>
  </w:num>
  <w:num w:numId="28">
    <w:abstractNumId w:val="30"/>
  </w:num>
  <w:num w:numId="29">
    <w:abstractNumId w:val="7"/>
  </w:num>
  <w:num w:numId="30">
    <w:abstractNumId w:val="22"/>
  </w:num>
  <w:num w:numId="31">
    <w:abstractNumId w:val="31"/>
  </w:num>
  <w:num w:numId="32">
    <w:abstractNumId w:val="32"/>
  </w:num>
  <w:num w:numId="33">
    <w:abstractNumId w:val="23"/>
  </w:num>
  <w:num w:numId="34">
    <w:abstractNumId w:val="13"/>
  </w:num>
  <w:num w:numId="35">
    <w:abstractNumId w:val="6"/>
  </w:num>
  <w:num w:numId="36">
    <w:abstractNumId w:val="24"/>
  </w:num>
  <w:num w:numId="37">
    <w:abstractNumId w:val="10"/>
  </w:num>
  <w:num w:numId="38">
    <w:abstractNumId w:val="8"/>
  </w:num>
  <w:num w:numId="39">
    <w:abstractNumId w:val="18"/>
  </w:num>
  <w:num w:numId="40">
    <w:abstractNumId w:val="39"/>
  </w:num>
  <w:num w:numId="41">
    <w:abstractNumId w:val="16"/>
  </w:num>
  <w:num w:numId="42">
    <w:abstractNumId w:val="1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E1"/>
    <w:rsid w:val="00005665"/>
    <w:rsid w:val="00016922"/>
    <w:rsid w:val="00017D5C"/>
    <w:rsid w:val="00037E45"/>
    <w:rsid w:val="00047BC0"/>
    <w:rsid w:val="00052109"/>
    <w:rsid w:val="00052809"/>
    <w:rsid w:val="0006055C"/>
    <w:rsid w:val="00061B56"/>
    <w:rsid w:val="000A0C5F"/>
    <w:rsid w:val="000B0809"/>
    <w:rsid w:val="00106A5A"/>
    <w:rsid w:val="00107EDA"/>
    <w:rsid w:val="00110A2B"/>
    <w:rsid w:val="001117F9"/>
    <w:rsid w:val="00115FED"/>
    <w:rsid w:val="00126896"/>
    <w:rsid w:val="00130DE0"/>
    <w:rsid w:val="00157A90"/>
    <w:rsid w:val="00167274"/>
    <w:rsid w:val="001B1DE6"/>
    <w:rsid w:val="001F51EC"/>
    <w:rsid w:val="001F6B0E"/>
    <w:rsid w:val="00211F74"/>
    <w:rsid w:val="00224A9D"/>
    <w:rsid w:val="00243F84"/>
    <w:rsid w:val="002476AA"/>
    <w:rsid w:val="002966FD"/>
    <w:rsid w:val="002B2743"/>
    <w:rsid w:val="002E4B80"/>
    <w:rsid w:val="0031456C"/>
    <w:rsid w:val="00314D68"/>
    <w:rsid w:val="0032069A"/>
    <w:rsid w:val="0035317C"/>
    <w:rsid w:val="00365810"/>
    <w:rsid w:val="00385E21"/>
    <w:rsid w:val="0038754C"/>
    <w:rsid w:val="00396B5B"/>
    <w:rsid w:val="003B3686"/>
    <w:rsid w:val="003B4B97"/>
    <w:rsid w:val="003B57FA"/>
    <w:rsid w:val="003D5C3B"/>
    <w:rsid w:val="003E140A"/>
    <w:rsid w:val="003E21D4"/>
    <w:rsid w:val="003E68D2"/>
    <w:rsid w:val="004536AE"/>
    <w:rsid w:val="00461E98"/>
    <w:rsid w:val="0047123C"/>
    <w:rsid w:val="0047344C"/>
    <w:rsid w:val="004A140E"/>
    <w:rsid w:val="004B304A"/>
    <w:rsid w:val="004D4088"/>
    <w:rsid w:val="004D4360"/>
    <w:rsid w:val="004E4078"/>
    <w:rsid w:val="004E7A91"/>
    <w:rsid w:val="004F2DE1"/>
    <w:rsid w:val="005332E6"/>
    <w:rsid w:val="00535AA7"/>
    <w:rsid w:val="005B2681"/>
    <w:rsid w:val="005C6621"/>
    <w:rsid w:val="006108A0"/>
    <w:rsid w:val="00631334"/>
    <w:rsid w:val="00662AD3"/>
    <w:rsid w:val="00675066"/>
    <w:rsid w:val="00680B40"/>
    <w:rsid w:val="006B180D"/>
    <w:rsid w:val="006B449F"/>
    <w:rsid w:val="006B5C10"/>
    <w:rsid w:val="006B6098"/>
    <w:rsid w:val="006C1CB0"/>
    <w:rsid w:val="006D7E01"/>
    <w:rsid w:val="006E34A9"/>
    <w:rsid w:val="006F36F3"/>
    <w:rsid w:val="007044F6"/>
    <w:rsid w:val="00705F94"/>
    <w:rsid w:val="0071521F"/>
    <w:rsid w:val="007218D5"/>
    <w:rsid w:val="007254B7"/>
    <w:rsid w:val="00744477"/>
    <w:rsid w:val="00753FD5"/>
    <w:rsid w:val="007653F6"/>
    <w:rsid w:val="007675E4"/>
    <w:rsid w:val="007A3C31"/>
    <w:rsid w:val="007A4A2B"/>
    <w:rsid w:val="007A4E80"/>
    <w:rsid w:val="007B3A16"/>
    <w:rsid w:val="007B707A"/>
    <w:rsid w:val="007D015B"/>
    <w:rsid w:val="007D06FE"/>
    <w:rsid w:val="007F3171"/>
    <w:rsid w:val="0080549C"/>
    <w:rsid w:val="00812063"/>
    <w:rsid w:val="00843C24"/>
    <w:rsid w:val="00855A0C"/>
    <w:rsid w:val="00896AD4"/>
    <w:rsid w:val="008A03E0"/>
    <w:rsid w:val="008C2ABE"/>
    <w:rsid w:val="008D3A31"/>
    <w:rsid w:val="008F1737"/>
    <w:rsid w:val="008F4526"/>
    <w:rsid w:val="008F62E3"/>
    <w:rsid w:val="009060E1"/>
    <w:rsid w:val="009249F3"/>
    <w:rsid w:val="009618D1"/>
    <w:rsid w:val="00966150"/>
    <w:rsid w:val="00970AAD"/>
    <w:rsid w:val="00972EB2"/>
    <w:rsid w:val="0098181A"/>
    <w:rsid w:val="00A07439"/>
    <w:rsid w:val="00A14DB3"/>
    <w:rsid w:val="00A2001B"/>
    <w:rsid w:val="00A31730"/>
    <w:rsid w:val="00A46084"/>
    <w:rsid w:val="00A518A5"/>
    <w:rsid w:val="00A64533"/>
    <w:rsid w:val="00A7322E"/>
    <w:rsid w:val="00A81FF8"/>
    <w:rsid w:val="00A87888"/>
    <w:rsid w:val="00A964FF"/>
    <w:rsid w:val="00A967C8"/>
    <w:rsid w:val="00AC0954"/>
    <w:rsid w:val="00AC46F6"/>
    <w:rsid w:val="00AC5CBC"/>
    <w:rsid w:val="00AC7746"/>
    <w:rsid w:val="00AC7B7A"/>
    <w:rsid w:val="00AF2F1F"/>
    <w:rsid w:val="00B0001C"/>
    <w:rsid w:val="00B1482D"/>
    <w:rsid w:val="00B16274"/>
    <w:rsid w:val="00B81099"/>
    <w:rsid w:val="00BB6713"/>
    <w:rsid w:val="00BB775C"/>
    <w:rsid w:val="00BF67ED"/>
    <w:rsid w:val="00C037D5"/>
    <w:rsid w:val="00C306F7"/>
    <w:rsid w:val="00C33C45"/>
    <w:rsid w:val="00C8221C"/>
    <w:rsid w:val="00C82A3C"/>
    <w:rsid w:val="00C82C5C"/>
    <w:rsid w:val="00C84303"/>
    <w:rsid w:val="00CA26B0"/>
    <w:rsid w:val="00CA3CFE"/>
    <w:rsid w:val="00CB280E"/>
    <w:rsid w:val="00CD295E"/>
    <w:rsid w:val="00CE2CF6"/>
    <w:rsid w:val="00CE7B64"/>
    <w:rsid w:val="00D02451"/>
    <w:rsid w:val="00D21BB2"/>
    <w:rsid w:val="00D25EE2"/>
    <w:rsid w:val="00D36678"/>
    <w:rsid w:val="00D50917"/>
    <w:rsid w:val="00D61A99"/>
    <w:rsid w:val="00D736E3"/>
    <w:rsid w:val="00D82AD1"/>
    <w:rsid w:val="00D91744"/>
    <w:rsid w:val="00D96F67"/>
    <w:rsid w:val="00DA77AE"/>
    <w:rsid w:val="00DB0257"/>
    <w:rsid w:val="00DC4B42"/>
    <w:rsid w:val="00DC6341"/>
    <w:rsid w:val="00E0770C"/>
    <w:rsid w:val="00E172F0"/>
    <w:rsid w:val="00E3251C"/>
    <w:rsid w:val="00E42E10"/>
    <w:rsid w:val="00E66CE6"/>
    <w:rsid w:val="00E757BF"/>
    <w:rsid w:val="00E842EF"/>
    <w:rsid w:val="00E94B60"/>
    <w:rsid w:val="00EA4CA5"/>
    <w:rsid w:val="00ED441B"/>
    <w:rsid w:val="00ED5AC8"/>
    <w:rsid w:val="00F17820"/>
    <w:rsid w:val="00F221BA"/>
    <w:rsid w:val="00F345F1"/>
    <w:rsid w:val="00F642DE"/>
    <w:rsid w:val="00F75E01"/>
    <w:rsid w:val="00F84556"/>
    <w:rsid w:val="00FD51B3"/>
    <w:rsid w:val="00FE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  <w:style w:type="paragraph" w:styleId="NoSpacing">
    <w:name w:val="No Spacing"/>
    <w:uiPriority w:val="1"/>
    <w:qFormat/>
    <w:rsid w:val="00A967C8"/>
    <w:rPr>
      <w:rFonts w:ascii="Arial" w:hAnsi="Arial"/>
      <w:sz w:val="24"/>
    </w:rPr>
  </w:style>
  <w:style w:type="character" w:customStyle="1" w:styleId="tableentry">
    <w:name w:val="tableentry"/>
    <w:rsid w:val="00A967C8"/>
    <w:rPr>
      <w:rFonts w:ascii="Arial" w:hAnsi="Arial" w:cs="Arial" w:hint="default"/>
      <w:sz w:val="18"/>
      <w:szCs w:val="18"/>
    </w:rPr>
  </w:style>
  <w:style w:type="character" w:customStyle="1" w:styleId="xuibreadcrumblocation1">
    <w:name w:val="xuibreadcrumb_location1"/>
    <w:rsid w:val="00A967C8"/>
    <w:rPr>
      <w:rFonts w:ascii="Tahoma" w:hAnsi="Tahoma" w:cs="Tahoma" w:hint="default"/>
      <w:strike w:val="0"/>
      <w:dstrike w:val="0"/>
      <w:color w:val="000000"/>
      <w:sz w:val="16"/>
      <w:szCs w:val="16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96AD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E7B6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531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portal.dtcc.com/tbr/tb/html/pages?TAM_OP=login&amp;ERROR_CODE=0x00000000&amp;URL=%2F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docs.jackson.local/it/sites/rs/_layouts/15/start.aspx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tyles" Target="styles.xml"/><Relationship Id="rId12" Type="http://schemas.openxmlformats.org/officeDocument/2006/relationships/hyperlink" Target="https://sharepoint.jackson.com/sites/integrity/_layouts/15/WopiFrame.aspx?sourcedoc=%7be34fe42a-654a-469a-9d38-6612f00486dc%7d&amp;action=view" TargetMode="External"/><Relationship Id="rId17" Type="http://schemas.openxmlformats.org/officeDocument/2006/relationships/image" Target="media/image4.png"/><Relationship Id="rId25" Type="http://schemas.openxmlformats.org/officeDocument/2006/relationships/hyperlink" Target="../SLA%20Reporting%20Procedures/Create%20the%20Monthly%20KPI%20Status%20Report.docx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file:///\\jacksonnational.com\GROUP\ITVOL1\VOL1\group\PM%20COE\Forecasting%20&amp;%20Metrics%20Model%20Rollout\SLA%20Reporting\Reporting\Report%20Generators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yperlink" Target="file:///\\jacksonnational.com\SHARE\hq\vol3\share\Service%20Delivery\Service%20Level%20Management\SLA%20Information\SLA%20Excell%20Spreadsheet\DTCC%20Transactions\Sheet%20from%20Jason%20Kelley.pdf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F038F8-7778-4D79-9B3D-071E08731E28}">
  <ds:schemaRefs>
    <ds:schemaRef ds:uri="http://purl.org/dc/elements/1.1/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70E7B114-4F95-4A5E-B932-962FEBD8C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ITPP.dot</Template>
  <TotalTime>34</TotalTime>
  <Pages>5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Henry</cp:lastModifiedBy>
  <cp:revision>15</cp:revision>
  <cp:lastPrinted>2018-11-19T18:48:00Z</cp:lastPrinted>
  <dcterms:created xsi:type="dcterms:W3CDTF">2019-01-07T14:46:00Z</dcterms:created>
  <dcterms:modified xsi:type="dcterms:W3CDTF">2019-09-24T15:35:00Z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
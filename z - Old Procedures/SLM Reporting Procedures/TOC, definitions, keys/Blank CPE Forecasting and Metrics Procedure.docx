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47735E4C" w:rsidR="00D02451" w:rsidRPr="00A2001B" w:rsidRDefault="00634A36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>CPE Procedure Name</w:t>
      </w:r>
      <w:bookmarkStart w:id="1" w:name="_GoBack"/>
      <w:bookmarkEnd w:id="1"/>
    </w:p>
    <w:p w14:paraId="664C0E08" w14:textId="5B66F409" w:rsidR="00D02451" w:rsidRPr="006108A0" w:rsidRDefault="00D80825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 xml:space="preserve">Continuous Performance </w:t>
      </w:r>
      <w:r w:rsidR="003D5E5F">
        <w:rPr>
          <w:rFonts w:cs="Arial"/>
        </w:rPr>
        <w:t>Enablement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77777777" w:rsidR="00115FED" w:rsidRDefault="00115FED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457516D9" w:rsidR="00115FED" w:rsidRPr="00115FED" w:rsidRDefault="003D5E5F" w:rsidP="00AC7746">
      <w:pPr>
        <w:numPr>
          <w:ilvl w:val="0"/>
          <w:numId w:val="27"/>
        </w:numPr>
        <w:rPr>
          <w:rFonts w:cs="Arial"/>
          <w:sz w:val="20"/>
        </w:rPr>
      </w:pPr>
      <w:hyperlink r:id="rId11" w:history="1">
        <w:r w:rsidR="00E94B60" w:rsidRPr="00896AD4">
          <w:rPr>
            <w:rStyle w:val="Hyperlink"/>
            <w:rFonts w:cs="Arial"/>
            <w:sz w:val="20"/>
          </w:rPr>
          <w:t>IT Service Management Policy</w:t>
        </w:r>
      </w:hyperlink>
    </w:p>
    <w:p w14:paraId="4A2DDBDC" w14:textId="77777777" w:rsidR="00157A90" w:rsidRPr="006108A0" w:rsidRDefault="00157A90" w:rsidP="00157A9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2A28B867" w:rsidR="00115FED" w:rsidRPr="00115FED" w:rsidRDefault="002B63F5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 xml:space="preserve">Continuous Performance </w:t>
      </w:r>
      <w:r w:rsidR="003D5E5F">
        <w:rPr>
          <w:rFonts w:cs="Arial"/>
          <w:sz w:val="20"/>
        </w:rPr>
        <w:t>Enablement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10"/>
        <w:gridCol w:w="8900"/>
      </w:tblGrid>
      <w:tr w:rsidR="00016922" w:rsidRPr="006108A0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FED710" w14:textId="16265CB9" w:rsidR="00AC7746" w:rsidRPr="00314D68" w:rsidRDefault="00AC7746" w:rsidP="00DE0D50">
            <w:pPr>
              <w:pStyle w:val="NoSpacing"/>
              <w:rPr>
                <w:rFonts w:cs="Arial"/>
                <w:sz w:val="20"/>
              </w:rPr>
            </w:pPr>
          </w:p>
        </w:tc>
      </w:tr>
      <w:tr w:rsidR="00016922" w:rsidRPr="006108A0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CA2F8F" w14:textId="7E343ED7" w:rsidR="00AC7746" w:rsidRPr="00314D68" w:rsidRDefault="00AC7746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</w:tc>
      </w:tr>
      <w:tr w:rsidR="00016922" w:rsidRPr="006108A0" w14:paraId="28268E7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DBDFD3" w14:textId="5E71F943" w:rsidR="00AC7746" w:rsidRPr="00314D68" w:rsidRDefault="00AC7746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016922" w:rsidRPr="006108A0" w14:paraId="20B4F629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4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E35EB5" w14:textId="37E41BBF" w:rsidR="00AC7746" w:rsidRPr="00314D68" w:rsidRDefault="00AC7746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</w:tc>
      </w:tr>
      <w:tr w:rsidR="00016922" w:rsidRPr="006108A0" w14:paraId="315388AD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44368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A74D76" w14:textId="35CBDC01" w:rsidR="00AC7746" w:rsidRPr="00314D68" w:rsidRDefault="00AC7746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</w:tc>
      </w:tr>
      <w:tr w:rsidR="00A967C8" w:rsidRPr="006108A0" w14:paraId="0DB4569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ACFD64" w14:textId="5B119C70" w:rsidR="00A967C8" w:rsidRDefault="00A967C8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81DAD1" w14:textId="11ED465C" w:rsidR="00AC7746" w:rsidRPr="00314D68" w:rsidRDefault="00AC7746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</w:tc>
      </w:tr>
    </w:tbl>
    <w:p w14:paraId="47356575" w14:textId="333F4323" w:rsidR="00535AA7" w:rsidRDefault="00535AA7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77201C4F" w14:textId="77777777" w:rsidR="00D80825" w:rsidRDefault="00D80825" w:rsidP="00D80825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25EAF770" w14:textId="77777777" w:rsidR="00D80825" w:rsidRDefault="00D80825" w:rsidP="00D80825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42235D87" w14:textId="1626B3A1" w:rsidR="00D80825" w:rsidRDefault="00D80825" w:rsidP="00D80825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Director, Continuous Performance </w:t>
      </w:r>
      <w:r w:rsidR="003D5E5F">
        <w:rPr>
          <w:rFonts w:ascii="Arial" w:hAnsi="Arial" w:cs="Arial"/>
          <w:sz w:val="20"/>
        </w:rPr>
        <w:t>Enablement</w:t>
      </w:r>
    </w:p>
    <w:p w14:paraId="61C7D5B7" w14:textId="74A16E0D" w:rsidR="00D80825" w:rsidRDefault="00D80825" w:rsidP="00D80825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Vice President, Continuous Performance </w:t>
      </w:r>
      <w:r w:rsidR="003D5E5F">
        <w:rPr>
          <w:rFonts w:ascii="Arial" w:hAnsi="Arial" w:cs="Arial"/>
          <w:sz w:val="20"/>
        </w:rPr>
        <w:t>Enablement</w:t>
      </w:r>
    </w:p>
    <w:p w14:paraId="4A5EA6DF" w14:textId="77777777" w:rsidR="00D80825" w:rsidRDefault="00D80825" w:rsidP="00D80825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JET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7A1DE23D" w:rsidR="00843C24" w:rsidRDefault="00533FA8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 xml:space="preserve">Continuous Performance </w:t>
            </w:r>
            <w:r w:rsidR="003D5E5F">
              <w:rPr>
                <w:rFonts w:cs="Arial"/>
              </w:rPr>
              <w:t>Enablement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49CB932C" w:rsidR="00843C24" w:rsidRDefault="00D80825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CPE Metrics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Approving Authority: Bali Bodeddula, Director, JET Continuous Performance </w:t>
            </w:r>
            <w:r w:rsidR="003D5E5F">
              <w:rPr>
                <w:rFonts w:ascii="Arial" w:hAnsi="Arial" w:cs="Arial"/>
                <w:sz w:val="18"/>
                <w:szCs w:val="18"/>
              </w:rPr>
              <w:t>Enablement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3020AA9B" w:rsidR="00843C24" w:rsidRDefault="00D80825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br/>
              <w:t>Last Reviewed: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7960" w14:textId="77777777" w:rsidR="006F36F3" w:rsidRDefault="006F3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554F3B14" w:rsidR="006F36F3" w:rsidRDefault="000F4318">
    <w:pPr>
      <w:pStyle w:val="Footer"/>
    </w:pPr>
    <w:r>
      <w:t xml:space="preserve">                                  </w:t>
    </w:r>
    <w:r>
      <w:fldChar w:fldCharType="begin"/>
    </w:r>
    <w:r>
      <w:instrText xml:space="preserve"> DATE \@ "M/d/yyyy h:mm am/pm" </w:instrText>
    </w:r>
    <w:r>
      <w:fldChar w:fldCharType="separate"/>
    </w:r>
    <w:r w:rsidR="003D5E5F">
      <w:rPr>
        <w:noProof/>
      </w:rPr>
      <w:t>9/24/2019 11:33 AM</w:t>
    </w:r>
    <w:r>
      <w:fldChar w:fldCharType="end"/>
    </w:r>
    <w:r>
      <w:t xml:space="preserve">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F36F3">
              <w:t xml:space="preserve">Page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PAGE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  <w:r w:rsidR="006F36F3">
              <w:t xml:space="preserve"> of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NUMPAGES 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FF84" w14:textId="77777777" w:rsidR="006F36F3" w:rsidRDefault="006F3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4E704" w14:textId="77777777" w:rsidR="006F36F3" w:rsidRDefault="006F36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46641" w14:textId="77777777" w:rsidR="006F36F3" w:rsidRDefault="006F36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EDEA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8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0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1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2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4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5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6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18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19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0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1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5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26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7"/>
  </w:num>
  <w:num w:numId="4">
    <w:abstractNumId w:val="26"/>
  </w:num>
  <w:num w:numId="5">
    <w:abstractNumId w:val="21"/>
  </w:num>
  <w:num w:numId="6">
    <w:abstractNumId w:val="9"/>
  </w:num>
  <w:num w:numId="7">
    <w:abstractNumId w:val="17"/>
  </w:num>
  <w:num w:numId="8">
    <w:abstractNumId w:val="2"/>
  </w:num>
  <w:num w:numId="9">
    <w:abstractNumId w:val="10"/>
  </w:num>
  <w:num w:numId="10">
    <w:abstractNumId w:val="16"/>
  </w:num>
  <w:num w:numId="11">
    <w:abstractNumId w:val="19"/>
  </w:num>
  <w:num w:numId="12">
    <w:abstractNumId w:val="0"/>
  </w:num>
  <w:num w:numId="13">
    <w:abstractNumId w:val="23"/>
  </w:num>
  <w:num w:numId="14">
    <w:abstractNumId w:val="1"/>
  </w:num>
  <w:num w:numId="15">
    <w:abstractNumId w:val="13"/>
  </w:num>
  <w:num w:numId="16">
    <w:abstractNumId w:val="12"/>
  </w:num>
  <w:num w:numId="17">
    <w:abstractNumId w:val="11"/>
  </w:num>
  <w:num w:numId="18">
    <w:abstractNumId w:val="7"/>
  </w:num>
  <w:num w:numId="19">
    <w:abstractNumId w:val="4"/>
  </w:num>
  <w:num w:numId="20">
    <w:abstractNumId w:val="25"/>
  </w:num>
  <w:num w:numId="21">
    <w:abstractNumId w:val="8"/>
  </w:num>
  <w:num w:numId="22">
    <w:abstractNumId w:val="20"/>
  </w:num>
  <w:num w:numId="23">
    <w:abstractNumId w:val="3"/>
  </w:num>
  <w:num w:numId="24">
    <w:abstractNumId w:val="24"/>
  </w:num>
  <w:num w:numId="25">
    <w:abstractNumId w:val="15"/>
  </w:num>
  <w:num w:numId="26">
    <w:abstractNumId w:val="14"/>
  </w:num>
  <w:num w:numId="27">
    <w:abstractNumId w:val="5"/>
  </w:num>
  <w:num w:numId="28">
    <w:abstractNumId w:val="20"/>
  </w:num>
  <w:num w:numId="29">
    <w:abstractNumId w:val="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6055C"/>
    <w:rsid w:val="00061B56"/>
    <w:rsid w:val="000A0C5F"/>
    <w:rsid w:val="000F4318"/>
    <w:rsid w:val="00106A5A"/>
    <w:rsid w:val="00107EDA"/>
    <w:rsid w:val="001117F9"/>
    <w:rsid w:val="00115FED"/>
    <w:rsid w:val="00130DE0"/>
    <w:rsid w:val="00157A90"/>
    <w:rsid w:val="00211F74"/>
    <w:rsid w:val="00243F84"/>
    <w:rsid w:val="002966FD"/>
    <w:rsid w:val="002B2743"/>
    <w:rsid w:val="002B63F5"/>
    <w:rsid w:val="002E4B80"/>
    <w:rsid w:val="0031456C"/>
    <w:rsid w:val="00314D68"/>
    <w:rsid w:val="00385E21"/>
    <w:rsid w:val="0038754C"/>
    <w:rsid w:val="00396B5B"/>
    <w:rsid w:val="003B3686"/>
    <w:rsid w:val="003B4B97"/>
    <w:rsid w:val="003B57FA"/>
    <w:rsid w:val="003D5E5F"/>
    <w:rsid w:val="003E140A"/>
    <w:rsid w:val="003E68D2"/>
    <w:rsid w:val="00461E98"/>
    <w:rsid w:val="0047123C"/>
    <w:rsid w:val="004A140E"/>
    <w:rsid w:val="004B304A"/>
    <w:rsid w:val="004D4088"/>
    <w:rsid w:val="004D4360"/>
    <w:rsid w:val="004E4078"/>
    <w:rsid w:val="004F2DE1"/>
    <w:rsid w:val="005332E6"/>
    <w:rsid w:val="00533FA8"/>
    <w:rsid w:val="00535AA7"/>
    <w:rsid w:val="005C6621"/>
    <w:rsid w:val="006108A0"/>
    <w:rsid w:val="00631334"/>
    <w:rsid w:val="00634A36"/>
    <w:rsid w:val="00662AD3"/>
    <w:rsid w:val="00675066"/>
    <w:rsid w:val="00680B40"/>
    <w:rsid w:val="006B180D"/>
    <w:rsid w:val="006B449F"/>
    <w:rsid w:val="006B5C10"/>
    <w:rsid w:val="006B6098"/>
    <w:rsid w:val="006C1CB0"/>
    <w:rsid w:val="006D7E01"/>
    <w:rsid w:val="006E34A9"/>
    <w:rsid w:val="006F36F3"/>
    <w:rsid w:val="00705F94"/>
    <w:rsid w:val="0071521F"/>
    <w:rsid w:val="007254B7"/>
    <w:rsid w:val="007653F6"/>
    <w:rsid w:val="007675E4"/>
    <w:rsid w:val="007A3C31"/>
    <w:rsid w:val="007A4E80"/>
    <w:rsid w:val="007D015B"/>
    <w:rsid w:val="007D06FE"/>
    <w:rsid w:val="0080549C"/>
    <w:rsid w:val="00812063"/>
    <w:rsid w:val="00843C24"/>
    <w:rsid w:val="00896AD4"/>
    <w:rsid w:val="008A03E0"/>
    <w:rsid w:val="008C2ABE"/>
    <w:rsid w:val="008D3A31"/>
    <w:rsid w:val="008F1737"/>
    <w:rsid w:val="008F4526"/>
    <w:rsid w:val="009060E1"/>
    <w:rsid w:val="009249F3"/>
    <w:rsid w:val="009618D1"/>
    <w:rsid w:val="00966150"/>
    <w:rsid w:val="00A07439"/>
    <w:rsid w:val="00A14DB3"/>
    <w:rsid w:val="00A2001B"/>
    <w:rsid w:val="00A46084"/>
    <w:rsid w:val="00A64533"/>
    <w:rsid w:val="00A7322E"/>
    <w:rsid w:val="00A81FF8"/>
    <w:rsid w:val="00A967C8"/>
    <w:rsid w:val="00AC0954"/>
    <w:rsid w:val="00AC46F6"/>
    <w:rsid w:val="00AC7746"/>
    <w:rsid w:val="00AF2F1F"/>
    <w:rsid w:val="00B16274"/>
    <w:rsid w:val="00BB6713"/>
    <w:rsid w:val="00BB775C"/>
    <w:rsid w:val="00BF67ED"/>
    <w:rsid w:val="00C037D5"/>
    <w:rsid w:val="00C33C45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21BB2"/>
    <w:rsid w:val="00D25EE2"/>
    <w:rsid w:val="00D61A99"/>
    <w:rsid w:val="00D80825"/>
    <w:rsid w:val="00D82AD1"/>
    <w:rsid w:val="00D96F67"/>
    <w:rsid w:val="00DC4B42"/>
    <w:rsid w:val="00DE0D50"/>
    <w:rsid w:val="00E172F0"/>
    <w:rsid w:val="00E66CE6"/>
    <w:rsid w:val="00E842EF"/>
    <w:rsid w:val="00E94B60"/>
    <w:rsid w:val="00ED441B"/>
    <w:rsid w:val="00ED5AC8"/>
    <w:rsid w:val="00F17820"/>
    <w:rsid w:val="00F345F1"/>
    <w:rsid w:val="00F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F038F8-7778-4D79-9B3D-071E08731E28}">
  <ds:schemaRefs>
    <ds:schemaRef ds:uri="ba5e94a0-206e-4392-b45d-0da6521279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ITPP.dot</Template>
  <TotalTime>206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Henry</cp:lastModifiedBy>
  <cp:revision>25</cp:revision>
  <cp:lastPrinted>2010-10-25T17:14:00Z</cp:lastPrinted>
  <dcterms:created xsi:type="dcterms:W3CDTF">2017-02-14T20:54:00Z</dcterms:created>
  <dcterms:modified xsi:type="dcterms:W3CDTF">2019-09-24T15:34:00Z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
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7F88236C" w:rsidR="00D02451" w:rsidRPr="00A2001B" w:rsidRDefault="009568D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Applying Post Blackouts</w:t>
      </w:r>
      <w:r w:rsidR="00314D68">
        <w:rPr>
          <w:rFonts w:cs="Arial"/>
          <w:color w:val="C00000"/>
        </w:rPr>
        <w:t xml:space="preserve"> 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677A3ED3" w14:textId="77777777" w:rsidR="009568DE" w:rsidRPr="00ED417F" w:rsidRDefault="009568DE" w:rsidP="009568DE">
      <w:pPr>
        <w:rPr>
          <w:rFonts w:cs="Arial"/>
          <w:sz w:val="20"/>
        </w:rPr>
      </w:pPr>
      <w:r>
        <w:rPr>
          <w:rFonts w:cs="Arial"/>
          <w:sz w:val="20"/>
        </w:rPr>
        <w:t>This procedure explains how to apply post SLA blackouts. The SLA Monitoring Tools can be used to determine blackout periods for various SLAs.</w:t>
      </w:r>
    </w:p>
    <w:p w14:paraId="0B3A28B6" w14:textId="24A84C0C" w:rsidR="00A967C8" w:rsidRDefault="00314D68" w:rsidP="00A967C8">
      <w:pPr>
        <w:rPr>
          <w:rFonts w:cs="Arial"/>
          <w:sz w:val="20"/>
        </w:rPr>
      </w:pPr>
      <w:r>
        <w:rPr>
          <w:rFonts w:cs="Arial"/>
          <w:sz w:val="20"/>
        </w:rPr>
        <w:t>.</w:t>
      </w:r>
      <w:r w:rsidR="00A967C8">
        <w:rPr>
          <w:rFonts w:cs="Arial"/>
          <w:sz w:val="20"/>
        </w:rPr>
        <w:t xml:space="preserve"> 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2A8A7E5" w:rsidR="00115FED" w:rsidRPr="00115FED" w:rsidRDefault="00964788" w:rsidP="009568DE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964788">
          <w:rPr>
            <w:rStyle w:val="Hyperlink"/>
            <w:rFonts w:cs="Arial"/>
            <w:sz w:val="20"/>
          </w:rPr>
          <w:t>IT Service Management Policy</w:t>
        </w:r>
      </w:hyperlink>
      <w:bookmarkStart w:id="1" w:name="_GoBack"/>
      <w:bookmarkEnd w:id="1"/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9568DE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6A4C2C" w14:textId="77777777" w:rsidR="009568DE" w:rsidRPr="00ED417F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  <w:r w:rsidRPr="00ED417F">
              <w:rPr>
                <w:rFonts w:ascii="Arial" w:hAnsi="Arial" w:cs="Arial"/>
                <w:sz w:val="20"/>
              </w:rPr>
              <w:t>Log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D417F">
              <w:rPr>
                <w:rFonts w:ascii="Arial" w:hAnsi="Arial" w:cs="Arial"/>
                <w:sz w:val="20"/>
              </w:rPr>
              <w:t xml:space="preserve">in to the SLA System Maintenance Menu </w:t>
            </w:r>
            <w:r>
              <w:rPr>
                <w:rFonts w:ascii="Arial" w:hAnsi="Arial" w:cs="Arial"/>
                <w:sz w:val="20"/>
              </w:rPr>
              <w:t xml:space="preserve">with </w:t>
            </w:r>
            <w:r w:rsidRPr="00ED417F">
              <w:rPr>
                <w:rFonts w:ascii="Arial" w:hAnsi="Arial" w:cs="Arial"/>
                <w:sz w:val="20"/>
              </w:rPr>
              <w:t>the following URL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hyperlink r:id="rId12" w:history="1">
              <w:r w:rsidRPr="00ED417F">
                <w:rPr>
                  <w:rStyle w:val="Hyperlink"/>
                  <w:rFonts w:ascii="Arial" w:hAnsi="Arial" w:cs="Arial"/>
                  <w:sz w:val="20"/>
                </w:rPr>
                <w:t>http://cf.jacksonnational.com/SLA/TabMaint.cfm</w:t>
              </w:r>
            </w:hyperlink>
            <w:r>
              <w:rPr>
                <w:rFonts w:ascii="Arial" w:hAnsi="Arial" w:cs="Arial"/>
                <w:sz w:val="20"/>
              </w:rPr>
              <w:t>.</w:t>
            </w:r>
          </w:p>
          <w:p w14:paraId="45F922A7" w14:textId="77777777" w:rsidR="009568DE" w:rsidRPr="00ED417F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01B34560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 xml:space="preserve">Click on </w:t>
            </w:r>
            <w:r>
              <w:rPr>
                <w:rFonts w:cs="Arial"/>
                <w:sz w:val="20"/>
              </w:rPr>
              <w:t>“</w:t>
            </w:r>
            <w:r w:rsidRPr="005619B3">
              <w:rPr>
                <w:rFonts w:cs="Arial"/>
                <w:color w:val="000000"/>
                <w:sz w:val="20"/>
              </w:rPr>
              <w:t>Setup custom blackout periods for a service</w:t>
            </w:r>
            <w:r>
              <w:rPr>
                <w:rFonts w:cs="Arial"/>
                <w:sz w:val="20"/>
              </w:rPr>
              <w:t>” (A).</w:t>
            </w:r>
          </w:p>
          <w:p w14:paraId="55792C25" w14:textId="77777777" w:rsidR="009568DE" w:rsidRDefault="009568DE" w:rsidP="009568DE">
            <w:pPr>
              <w:rPr>
                <w:rFonts w:ascii="Cambria" w:hAnsi="Cambria"/>
              </w:rPr>
            </w:pPr>
          </w:p>
          <w:p w14:paraId="249F7118" w14:textId="078B2D1F" w:rsidR="009568DE" w:rsidRDefault="009568DE" w:rsidP="009568DE"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3F94D9" wp14:editId="1082DDFF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1950085</wp:posOffset>
                      </wp:positionV>
                      <wp:extent cx="2496185" cy="142875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96185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4C7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8.15pt;margin-top:153.55pt;width:196.55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F53A69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E4D15" wp14:editId="6D92A524">
                      <wp:simplePos x="0" y="0"/>
                      <wp:positionH relativeFrom="column">
                        <wp:posOffset>4758690</wp:posOffset>
                      </wp:positionH>
                      <wp:positionV relativeFrom="paragraph">
                        <wp:posOffset>1816735</wp:posOffset>
                      </wp:positionV>
                      <wp:extent cx="294640" cy="2762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64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3BBFE8" w14:textId="77777777" w:rsidR="009568DE" w:rsidRDefault="009568DE" w:rsidP="009568DE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83E4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74.7pt;margin-top:143.05pt;width:23.2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">
                      <v:textbox style="mso-fit-shape-to-text:t">
                        <w:txbxContent>
                          <w:p w14:paraId="483BBFE8" w14:textId="77777777" w:rsidR="009568DE" w:rsidRDefault="009568DE" w:rsidP="009568DE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6990" w:dyaOrig="3885" w14:anchorId="291FE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5pt;height:194.2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74508905" r:id="rId14"/>
              </w:object>
            </w:r>
          </w:p>
          <w:p w14:paraId="13C2748C" w14:textId="77777777" w:rsidR="009568DE" w:rsidRDefault="009568DE" w:rsidP="009568DE"/>
          <w:p w14:paraId="28FED710" w14:textId="2555F909" w:rsidR="00016922" w:rsidRPr="00314D68" w:rsidRDefault="00016922" w:rsidP="00314D68">
            <w:pPr>
              <w:pStyle w:val="NoSpacing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82113" w14:textId="77777777" w:rsidR="009568DE" w:rsidRPr="005619B3" w:rsidRDefault="009568DE" w:rsidP="009568DE">
            <w:pPr>
              <w:rPr>
                <w:rFonts w:cs="Arial"/>
                <w:sz w:val="20"/>
              </w:rPr>
            </w:pPr>
            <w:r w:rsidRPr="005619B3">
              <w:rPr>
                <w:rFonts w:cs="Arial"/>
                <w:sz w:val="20"/>
              </w:rPr>
              <w:t xml:space="preserve">In the Blackout Maintenance window, </w:t>
            </w:r>
            <w:r>
              <w:rPr>
                <w:rFonts w:cs="Arial"/>
                <w:sz w:val="20"/>
              </w:rPr>
              <w:t>click</w:t>
            </w:r>
            <w:r w:rsidRPr="005619B3">
              <w:rPr>
                <w:rFonts w:cs="Arial"/>
                <w:sz w:val="20"/>
              </w:rPr>
              <w:t xml:space="preserve"> the </w:t>
            </w:r>
            <w:r w:rsidRPr="002D2930">
              <w:rPr>
                <w:rFonts w:cs="Arial"/>
                <w:b/>
                <w:sz w:val="20"/>
              </w:rPr>
              <w:t>New</w:t>
            </w:r>
            <w:r w:rsidRPr="005619B3">
              <w:rPr>
                <w:rFonts w:cs="Arial"/>
                <w:sz w:val="20"/>
              </w:rPr>
              <w:t xml:space="preserve"> button (B).</w:t>
            </w:r>
          </w:p>
          <w:p w14:paraId="0009BFEE" w14:textId="77777777" w:rsidR="009568DE" w:rsidRPr="005619B3" w:rsidRDefault="009568DE" w:rsidP="009568DE">
            <w:pPr>
              <w:rPr>
                <w:rFonts w:cs="Arial"/>
                <w:sz w:val="20"/>
              </w:rPr>
            </w:pPr>
          </w:p>
          <w:p w14:paraId="1114C1C4" w14:textId="07AA0DF9" w:rsidR="009568DE" w:rsidRPr="005619B3" w:rsidRDefault="009568DE" w:rsidP="009568DE">
            <w:pPr>
              <w:rPr>
                <w:rFonts w:cs="Arial"/>
                <w:sz w:val="20"/>
              </w:rPr>
            </w:pPr>
            <w:r w:rsidRPr="005619B3">
              <w:rPr>
                <w:rFonts w:cs="Arial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0EBF62" wp14:editId="6FFAE82E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1433195</wp:posOffset>
                      </wp:positionV>
                      <wp:extent cx="3089275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89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AEC87" id="Straight Arrow Connector 4" o:spid="_x0000_s1026" type="#_x0000_t32" style="position:absolute;margin-left:154.9pt;margin-top:112.85pt;width:243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5619B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D0FFFF" wp14:editId="4C6FCE4D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1280795</wp:posOffset>
                      </wp:positionV>
                      <wp:extent cx="282575" cy="2762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86940F" w14:textId="77777777" w:rsidR="009568DE" w:rsidRDefault="009568DE" w:rsidP="009568DE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0FFFF" id="Text Box 3" o:spid="_x0000_s1027" type="#_x0000_t202" style="position:absolute;margin-left:398.15pt;margin-top:100.85pt;width:22.25pt;height:21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">
                      <v:textbox style="mso-fit-shape-to-text:t">
                        <w:txbxContent>
                          <w:p w14:paraId="7086940F" w14:textId="77777777" w:rsidR="009568DE" w:rsidRDefault="009568DE" w:rsidP="009568DE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19B3">
              <w:rPr>
                <w:rFonts w:cs="Arial"/>
                <w:sz w:val="20"/>
              </w:rPr>
              <w:object w:dxaOrig="7770" w:dyaOrig="2640" w14:anchorId="7DF9BAF7">
                <v:shape id="_x0000_i1026" type="#_x0000_t75" style="width:388.5pt;height:132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74508906" r:id="rId16"/>
              </w:object>
            </w:r>
          </w:p>
          <w:p w14:paraId="3FCA2F8F" w14:textId="3DC2E66D" w:rsidR="00016922" w:rsidRPr="00314D68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9568DE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9568DE" w:rsidRPr="006108A0" w:rsidRDefault="009568DE" w:rsidP="009568D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445E4" w14:textId="77777777" w:rsidR="009568DE" w:rsidRDefault="009568DE" w:rsidP="009568DE">
            <w:p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If a</w:t>
            </w:r>
            <w:r>
              <w:rPr>
                <w:rFonts w:cs="Arial"/>
                <w:sz w:val="20"/>
              </w:rPr>
              <w:t>n</w:t>
            </w:r>
            <w:r w:rsidRPr="00ED417F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SLA blackout w</w:t>
            </w:r>
            <w:r w:rsidRPr="00ED417F">
              <w:rPr>
                <w:rFonts w:cs="Arial"/>
                <w:sz w:val="20"/>
              </w:rPr>
              <w:t>indow spans past midnight</w:t>
            </w:r>
            <w:r>
              <w:rPr>
                <w:rFonts w:cs="Arial"/>
                <w:sz w:val="20"/>
              </w:rPr>
              <w:t>,</w:t>
            </w:r>
            <w:r w:rsidRPr="00ED417F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create an SLA blackout window for each day.  </w:t>
            </w:r>
          </w:p>
          <w:p w14:paraId="1C9A0F73" w14:textId="77777777" w:rsidR="009568DE" w:rsidRDefault="009568DE" w:rsidP="009568DE">
            <w:pPr>
              <w:rPr>
                <w:rFonts w:cs="Arial"/>
                <w:sz w:val="20"/>
              </w:rPr>
            </w:pPr>
          </w:p>
          <w:p w14:paraId="5D4F7D87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Example: </w:t>
            </w:r>
            <w:r w:rsidRPr="00ED417F">
              <w:rPr>
                <w:rFonts w:cs="Arial"/>
                <w:sz w:val="20"/>
              </w:rPr>
              <w:t>Request is for a</w:t>
            </w:r>
            <w:r>
              <w:rPr>
                <w:rFonts w:cs="Arial"/>
                <w:sz w:val="20"/>
              </w:rPr>
              <w:t>n SLA blackout from 2011-02-18 at 9 p.m. until 2011-02-19 at 1 a.m</w:t>
            </w:r>
            <w:r w:rsidRPr="00ED417F">
              <w:rPr>
                <w:rFonts w:cs="Arial"/>
                <w:sz w:val="20"/>
              </w:rPr>
              <w:t>.</w:t>
            </w:r>
          </w:p>
          <w:p w14:paraId="4D8F7A36" w14:textId="77777777" w:rsidR="009568DE" w:rsidRPr="00ED417F" w:rsidRDefault="009568DE" w:rsidP="009568DE">
            <w:pPr>
              <w:ind w:left="720"/>
              <w:rPr>
                <w:rFonts w:cs="Arial"/>
                <w:sz w:val="20"/>
              </w:rPr>
            </w:pPr>
          </w:p>
          <w:p w14:paraId="14503F1D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1</w:t>
            </w:r>
            <w:r w:rsidRPr="00ED417F">
              <w:rPr>
                <w:rFonts w:cs="Arial"/>
                <w:sz w:val="20"/>
                <w:vertAlign w:val="superscript"/>
              </w:rPr>
              <w:t>st</w:t>
            </w:r>
            <w:r>
              <w:rPr>
                <w:rFonts w:cs="Arial"/>
                <w:sz w:val="20"/>
              </w:rPr>
              <w:t xml:space="preserve"> b</w:t>
            </w:r>
            <w:r w:rsidRPr="00ED417F">
              <w:rPr>
                <w:rFonts w:cs="Arial"/>
                <w:sz w:val="20"/>
              </w:rPr>
              <w:t>lackout</w:t>
            </w:r>
            <w:r>
              <w:rPr>
                <w:rFonts w:cs="Arial"/>
                <w:sz w:val="20"/>
              </w:rPr>
              <w:t xml:space="preserve"> window</w:t>
            </w:r>
            <w:r w:rsidRPr="00ED417F">
              <w:rPr>
                <w:rFonts w:cs="Arial"/>
                <w:sz w:val="20"/>
              </w:rPr>
              <w:t xml:space="preserve">: </w:t>
            </w:r>
          </w:p>
          <w:p w14:paraId="6591F8AD" w14:textId="77777777" w:rsidR="009568DE" w:rsidRPr="00ED417F" w:rsidRDefault="009568DE" w:rsidP="009568DE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Date:</w:t>
            </w:r>
            <w:r>
              <w:rPr>
                <w:rFonts w:cs="Arial"/>
                <w:sz w:val="20"/>
              </w:rPr>
              <w:t xml:space="preserve"> </w:t>
            </w:r>
            <w:r w:rsidRPr="00ED417F">
              <w:rPr>
                <w:rFonts w:cs="Arial"/>
                <w:sz w:val="20"/>
              </w:rPr>
              <w:t>2011-02-18</w:t>
            </w:r>
          </w:p>
          <w:p w14:paraId="2BFDE715" w14:textId="77777777" w:rsidR="009568DE" w:rsidRPr="00ED417F" w:rsidRDefault="009568DE" w:rsidP="009568DE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Start Time: 9:00 PM</w:t>
            </w:r>
          </w:p>
          <w:p w14:paraId="4696C920" w14:textId="77777777" w:rsidR="009568DE" w:rsidRPr="00ED417F" w:rsidRDefault="009568DE" w:rsidP="009568DE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End Time: 11:59 PM</w:t>
            </w:r>
          </w:p>
          <w:p w14:paraId="21AEA8D1" w14:textId="77777777" w:rsidR="009568DE" w:rsidRPr="00ED417F" w:rsidRDefault="009568DE" w:rsidP="009568DE">
            <w:pPr>
              <w:ind w:left="720"/>
              <w:rPr>
                <w:rFonts w:cs="Arial"/>
                <w:sz w:val="20"/>
              </w:rPr>
            </w:pPr>
          </w:p>
          <w:p w14:paraId="448F2BBF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Pr="005619B3">
              <w:rPr>
                <w:rFonts w:cs="Arial"/>
                <w:sz w:val="20"/>
                <w:vertAlign w:val="superscript"/>
              </w:rPr>
              <w:t>nd</w:t>
            </w:r>
            <w:r>
              <w:rPr>
                <w:rFonts w:cs="Arial"/>
                <w:sz w:val="20"/>
              </w:rPr>
              <w:t xml:space="preserve"> b</w:t>
            </w:r>
            <w:r w:rsidRPr="00ED417F">
              <w:rPr>
                <w:rFonts w:cs="Arial"/>
                <w:sz w:val="20"/>
              </w:rPr>
              <w:t>lackout</w:t>
            </w:r>
            <w:r>
              <w:rPr>
                <w:rFonts w:cs="Arial"/>
                <w:sz w:val="20"/>
              </w:rPr>
              <w:t xml:space="preserve"> window</w:t>
            </w:r>
            <w:r w:rsidRPr="00ED417F">
              <w:rPr>
                <w:rFonts w:cs="Arial"/>
                <w:sz w:val="20"/>
              </w:rPr>
              <w:t xml:space="preserve">: </w:t>
            </w:r>
          </w:p>
          <w:p w14:paraId="438E25B7" w14:textId="77777777" w:rsidR="009568DE" w:rsidRPr="00ED417F" w:rsidRDefault="009568DE" w:rsidP="009568DE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Date:</w:t>
            </w:r>
            <w:r>
              <w:rPr>
                <w:rFonts w:cs="Arial"/>
                <w:sz w:val="20"/>
              </w:rPr>
              <w:t xml:space="preserve"> </w:t>
            </w:r>
            <w:r w:rsidRPr="00ED417F">
              <w:rPr>
                <w:rFonts w:cs="Arial"/>
                <w:sz w:val="20"/>
              </w:rPr>
              <w:t>2011-02-19</w:t>
            </w:r>
          </w:p>
          <w:p w14:paraId="3F49A377" w14:textId="77777777" w:rsidR="009568DE" w:rsidRPr="00ED417F" w:rsidRDefault="009568DE" w:rsidP="009568DE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Start Time: 12:01 AM</w:t>
            </w:r>
          </w:p>
          <w:p w14:paraId="62DBDFD3" w14:textId="0710D8BC" w:rsidR="009568DE" w:rsidRPr="00314D68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  <w:r w:rsidRPr="00ED417F">
              <w:rPr>
                <w:rFonts w:cs="Arial"/>
                <w:sz w:val="20"/>
              </w:rPr>
              <w:t>End Time: 1:00 AM</w:t>
            </w:r>
          </w:p>
        </w:tc>
      </w:tr>
      <w:tr w:rsidR="009568DE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9568DE" w:rsidRPr="006108A0" w:rsidRDefault="009568DE" w:rsidP="009568D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8CAB5" w14:textId="77777777" w:rsidR="009568DE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 xml:space="preserve">In the Blackout Maintenance window below, enter a </w:t>
            </w:r>
            <w:r>
              <w:rPr>
                <w:rFonts w:cs="Arial"/>
                <w:sz w:val="20"/>
              </w:rPr>
              <w:t>brief description of the change in the “Description” field; for example, “EOE Hotfix Deployment” (C).</w:t>
            </w:r>
          </w:p>
          <w:p w14:paraId="68252E2F" w14:textId="77777777" w:rsidR="009568DE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start date under “Date” (D).</w:t>
            </w:r>
          </w:p>
          <w:p w14:paraId="7569B642" w14:textId="77777777" w:rsidR="009568DE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 w:rsidRPr="00E80D89">
              <w:rPr>
                <w:rFonts w:cs="Arial"/>
                <w:sz w:val="20"/>
              </w:rPr>
              <w:t xml:space="preserve">the blackout window </w:t>
            </w:r>
            <w:r>
              <w:rPr>
                <w:rFonts w:cs="Arial"/>
                <w:sz w:val="20"/>
              </w:rPr>
              <w:t>start time under “Start Time” in</w:t>
            </w:r>
            <w:r w:rsidRPr="00E80D89">
              <w:rPr>
                <w:rFonts w:cs="Arial"/>
                <w:sz w:val="20"/>
              </w:rPr>
              <w:t xml:space="preserve"> the following </w:t>
            </w:r>
            <w:r>
              <w:rPr>
                <w:rFonts w:cs="Arial"/>
                <w:sz w:val="20"/>
              </w:rPr>
              <w:t>format:</w:t>
            </w:r>
            <w:r w:rsidRPr="00E80D89">
              <w:rPr>
                <w:rFonts w:cs="Arial"/>
                <w:sz w:val="20"/>
              </w:rPr>
              <w:t xml:space="preserve"> 9:00 PM</w:t>
            </w:r>
            <w:r>
              <w:rPr>
                <w:rFonts w:cs="Arial"/>
                <w:sz w:val="20"/>
              </w:rPr>
              <w:t xml:space="preserve"> (E).</w:t>
            </w:r>
          </w:p>
          <w:p w14:paraId="73820579" w14:textId="77777777" w:rsidR="009568DE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E80D89">
              <w:rPr>
                <w:rFonts w:cs="Arial"/>
                <w:sz w:val="20"/>
              </w:rPr>
              <w:t>nter the blackout window</w:t>
            </w:r>
            <w:r>
              <w:rPr>
                <w:rFonts w:cs="Arial"/>
                <w:sz w:val="20"/>
              </w:rPr>
              <w:t xml:space="preserve"> end time</w:t>
            </w:r>
            <w:r w:rsidRPr="00E80D89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under “End Time” in the following format: </w:t>
            </w:r>
            <w:r w:rsidRPr="00E80D89">
              <w:rPr>
                <w:rFonts w:cs="Arial"/>
                <w:sz w:val="20"/>
              </w:rPr>
              <w:t>11:59 PM</w:t>
            </w:r>
            <w:r>
              <w:rPr>
                <w:rFonts w:cs="Arial"/>
                <w:sz w:val="20"/>
              </w:rPr>
              <w:t xml:space="preserve"> (F).</w:t>
            </w:r>
          </w:p>
          <w:p w14:paraId="5E18EAC4" w14:textId="77777777" w:rsidR="009568DE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Under the</w:t>
            </w:r>
            <w:r w:rsidRPr="00ED417F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“</w:t>
            </w:r>
            <w:r w:rsidRPr="00ED417F">
              <w:rPr>
                <w:rFonts w:cs="Arial"/>
                <w:bCs/>
                <w:color w:val="000000"/>
                <w:sz w:val="20"/>
              </w:rPr>
              <w:t>Select the services that should</w:t>
            </w:r>
            <w:r>
              <w:rPr>
                <w:rFonts w:cs="Arial"/>
                <w:bCs/>
                <w:color w:val="000000"/>
                <w:sz w:val="20"/>
              </w:rPr>
              <w:t xml:space="preserve"> be included in this blackout” section, check the Blackout</w:t>
            </w:r>
            <w:r w:rsidRPr="00ED417F">
              <w:rPr>
                <w:rFonts w:cs="Arial"/>
                <w:bCs/>
                <w:color w:val="000000"/>
                <w:sz w:val="20"/>
              </w:rPr>
              <w:t xml:space="preserve"> box to the left of the </w:t>
            </w:r>
            <w:r>
              <w:rPr>
                <w:rFonts w:cs="Arial"/>
                <w:bCs/>
                <w:color w:val="000000"/>
                <w:sz w:val="20"/>
              </w:rPr>
              <w:t xml:space="preserve">appropriate </w:t>
            </w:r>
            <w:r w:rsidRPr="00ED417F">
              <w:rPr>
                <w:rFonts w:cs="Arial"/>
                <w:bCs/>
                <w:color w:val="000000"/>
                <w:sz w:val="20"/>
              </w:rPr>
              <w:t>service</w:t>
            </w:r>
            <w:r>
              <w:rPr>
                <w:rFonts w:cs="Arial"/>
                <w:bCs/>
                <w:color w:val="000000"/>
                <w:sz w:val="20"/>
              </w:rPr>
              <w:t>s (G).</w:t>
            </w:r>
          </w:p>
          <w:p w14:paraId="7CF34C1F" w14:textId="77777777" w:rsidR="009568DE" w:rsidRPr="00E80D89" w:rsidRDefault="009568DE" w:rsidP="009568DE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the “Save”</w:t>
            </w:r>
            <w:r w:rsidRPr="00ED417F">
              <w:rPr>
                <w:rFonts w:cs="Arial"/>
                <w:sz w:val="20"/>
              </w:rPr>
              <w:t xml:space="preserve"> butt</w:t>
            </w:r>
            <w:r>
              <w:rPr>
                <w:rFonts w:cs="Arial"/>
                <w:sz w:val="20"/>
              </w:rPr>
              <w:t>on at the bottom of the window (H)</w:t>
            </w:r>
            <w:r w:rsidRPr="00ED417F">
              <w:rPr>
                <w:rFonts w:cs="Arial"/>
                <w:sz w:val="20"/>
              </w:rPr>
              <w:t>.</w:t>
            </w:r>
          </w:p>
          <w:p w14:paraId="1C40BFF4" w14:textId="77777777" w:rsidR="009568DE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E3F4BD4" w14:textId="53A7C166" w:rsidR="009568DE" w:rsidRDefault="009568DE" w:rsidP="009568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584287" wp14:editId="60DE852C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2275840</wp:posOffset>
                      </wp:positionV>
                      <wp:extent cx="4124325" cy="76200"/>
                      <wp:effectExtent l="0" t="0" r="0" b="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24325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9D937" id="Straight Arrow Connector 17" o:spid="_x0000_s1026" type="#_x0000_t32" style="position:absolute;margin-left:41.65pt;margin-top:179.2pt;width:324.75pt;height: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FD084B" wp14:editId="091533C5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2142490</wp:posOffset>
                      </wp:positionV>
                      <wp:extent cx="311150" cy="276225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A8474" w14:textId="77777777" w:rsidR="009568DE" w:rsidRDefault="009568DE" w:rsidP="009568DE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FD084B" id="Text Box 16" o:spid="_x0000_s1028" type="#_x0000_t202" style="position:absolute;margin-left:366.4pt;margin-top:168.7pt;width:24.5pt;height:21.7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">
                      <v:textbox style="mso-fit-shape-to-text:t">
                        <w:txbxContent>
                          <w:p w14:paraId="07EA8474" w14:textId="77777777" w:rsidR="009568DE" w:rsidRDefault="009568DE" w:rsidP="009568DE"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33D128" wp14:editId="40B9747D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1561465</wp:posOffset>
                      </wp:positionV>
                      <wp:extent cx="1990725" cy="47625"/>
                      <wp:effectExtent l="0" t="0" r="0" b="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90725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D13BC" id="Straight Arrow Connector 15" o:spid="_x0000_s1026" type="#_x0000_t32" style="position:absolute;margin-left:209.65pt;margin-top:122.95pt;width:156.75pt;height: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EBAFF0" wp14:editId="72A17455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1428115</wp:posOffset>
                      </wp:positionV>
                      <wp:extent cx="313690" cy="276225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6257E" w14:textId="77777777" w:rsidR="009568DE" w:rsidRDefault="009568DE" w:rsidP="009568DE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EBAFF0" id="Text Box 14" o:spid="_x0000_s1029" type="#_x0000_t202" style="position:absolute;margin-left:366.95pt;margin-top:112.45pt;width:24.7pt;height:21.7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">
                      <v:textbox style="mso-fit-shape-to-text:t">
                        <w:txbxContent>
                          <w:p w14:paraId="42A6257E" w14:textId="77777777" w:rsidR="009568DE" w:rsidRDefault="009568DE" w:rsidP="009568DE"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C9842B" wp14:editId="77EBFF52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906780</wp:posOffset>
                      </wp:positionV>
                      <wp:extent cx="1997710" cy="76200"/>
                      <wp:effectExtent l="0" t="0" r="0" b="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9771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B1FA0" id="Straight Arrow Connector 13" o:spid="_x0000_s1026" type="#_x0000_t32" style="position:absolute;margin-left:209.65pt;margin-top:71.4pt;width:157.3pt;height: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E05ABC" wp14:editId="3F1085E7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1218565</wp:posOffset>
                      </wp:positionV>
                      <wp:extent cx="1997710" cy="66675"/>
                      <wp:effectExtent l="0" t="0" r="0" b="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97710" cy="66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4DA0A" id="Straight Arrow Connector 12" o:spid="_x0000_s1026" type="#_x0000_t32" style="position:absolute;margin-left:209.65pt;margin-top:95.95pt;width:157.3pt;height:5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Pr="00024407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05B489" wp14:editId="670CBD5B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1085215</wp:posOffset>
                      </wp:positionV>
                      <wp:extent cx="320675" cy="276225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6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B6975" w14:textId="77777777" w:rsidR="009568DE" w:rsidRDefault="009568DE" w:rsidP="009568DE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05B489" id="Text Box 11" o:spid="_x0000_s1030" type="#_x0000_t202" style="position:absolute;margin-left:366.4pt;margin-top:85.45pt;width:25.25pt;height:21.7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">
                      <v:textbox style="mso-fit-shape-to-text:t">
                        <w:txbxContent>
                          <w:p w14:paraId="452B6975" w14:textId="77777777" w:rsidR="009568DE" w:rsidRDefault="009568DE" w:rsidP="009568DE"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EBEE98" wp14:editId="341E22A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754380</wp:posOffset>
                      </wp:positionV>
                      <wp:extent cx="313690" cy="2762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EE42E" w14:textId="77777777" w:rsidR="009568DE" w:rsidRDefault="009568DE" w:rsidP="009568DE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EBEE98" id="Text Box 10" o:spid="_x0000_s1031" type="#_x0000_t202" style="position:absolute;margin-left:366.95pt;margin-top:59.4pt;width:24.7pt;height:21.7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">
                      <v:textbox style="mso-fit-shape-to-text:t">
                        <w:txbxContent>
                          <w:p w14:paraId="283EE42E" w14:textId="77777777" w:rsidR="009568DE" w:rsidRDefault="009568DE" w:rsidP="009568DE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2D1CC1" wp14:editId="19FB0486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592455</wp:posOffset>
                      </wp:positionV>
                      <wp:extent cx="2009775" cy="114300"/>
                      <wp:effectExtent l="0" t="0" r="0" b="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09775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A39D1" id="Straight Arrow Connector 9" o:spid="_x0000_s1026" type="#_x0000_t32" style="position:absolute;margin-left:209.65pt;margin-top:46.65pt;width:158.25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024407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B4E24C" wp14:editId="3C7B2445">
                      <wp:simplePos x="0" y="0"/>
                      <wp:positionH relativeFrom="column">
                        <wp:posOffset>4672330</wp:posOffset>
                      </wp:positionH>
                      <wp:positionV relativeFrom="paragraph">
                        <wp:posOffset>430530</wp:posOffset>
                      </wp:positionV>
                      <wp:extent cx="301625" cy="276225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09B6B" w14:textId="77777777" w:rsidR="009568DE" w:rsidRDefault="009568DE" w:rsidP="009568DE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B4E24C" id="Text Box 8" o:spid="_x0000_s1032" type="#_x0000_t202" style="position:absolute;margin-left:367.9pt;margin-top:33.9pt;width:23.75pt;height:21.7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">
                      <v:textbox style="mso-fit-shape-to-text:t">
                        <w:txbxContent>
                          <w:p w14:paraId="00909B6B" w14:textId="77777777" w:rsidR="009568DE" w:rsidRDefault="009568DE" w:rsidP="009568DE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6810" w:dyaOrig="7890" w14:anchorId="0E8B1AFE">
                <v:shape id="_x0000_i1027" type="#_x0000_t75" style="width:340.5pt;height:394.5pt" o:ole="" o:bordertopcolor="this" o:borderleftcolor="this" o:borderbottomcolor="this" o:borderrightcolor="this">
                  <v:imagedata r:id="rId1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7" DrawAspect="Content" ObjectID="_1574508907" r:id="rId18"/>
              </w:object>
            </w:r>
          </w:p>
          <w:p w14:paraId="5D4D0CD5" w14:textId="5844BC68" w:rsidR="009568DE" w:rsidRDefault="009568DE" w:rsidP="009568DE">
            <w:r w:rsidRPr="00B17557">
              <w:rPr>
                <w:rFonts w:ascii="Cambria" w:hAnsi="Cambr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5A2A57" wp14:editId="3F631C62">
                      <wp:simplePos x="0" y="0"/>
                      <wp:positionH relativeFrom="column">
                        <wp:posOffset>4672330</wp:posOffset>
                      </wp:positionH>
                      <wp:positionV relativeFrom="paragraph">
                        <wp:posOffset>109220</wp:posOffset>
                      </wp:positionV>
                      <wp:extent cx="304165" cy="2762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F5081" w14:textId="77777777" w:rsidR="009568DE" w:rsidRDefault="009568DE" w:rsidP="009568DE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5A2A57" id="Text Box 6" o:spid="_x0000_s1033" type="#_x0000_t202" style="position:absolute;margin-left:367.9pt;margin-top:8.6pt;width:23.95pt;height:21.7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">
                      <v:textbox style="mso-fit-shape-to-text:t">
                        <w:txbxContent>
                          <w:p w14:paraId="135F5081" w14:textId="77777777" w:rsidR="009568DE" w:rsidRDefault="009568DE" w:rsidP="009568DE">
                            <w: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23B4A" w14:textId="0E9569B3" w:rsidR="009568DE" w:rsidRDefault="009568DE" w:rsidP="009568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17364E" wp14:editId="52908D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86360</wp:posOffset>
                      </wp:positionV>
                      <wp:extent cx="3705225" cy="9525"/>
                      <wp:effectExtent l="0" t="0" r="0" b="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705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B2A53" id="Straight Arrow Connector 5" o:spid="_x0000_s1026" type="#_x0000_t32" style="position:absolute;margin-left:76.15pt;margin-top:6.8pt;width:291.75pt;height: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object w:dxaOrig="4605" w:dyaOrig="675" w14:anchorId="09972EC9">
                <v:shape id="_x0000_i1028" type="#_x0000_t75" style="width:230.25pt;height:33.75pt" o:ole="">
                  <v:imagedata r:id="rId19" o:title=""/>
                </v:shape>
                <o:OLEObject Type="Embed" ProgID="PBrush" ShapeID="_x0000_i1028" DrawAspect="Content" ObjectID="_1574508908" r:id="rId20"/>
              </w:object>
            </w:r>
          </w:p>
          <w:p w14:paraId="0FE35EB5" w14:textId="54AA16FD" w:rsidR="009568DE" w:rsidRPr="00314D68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9568DE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9568DE" w:rsidRPr="006108A0" w:rsidRDefault="009568DE" w:rsidP="009568D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9EACE" w14:textId="77777777" w:rsidR="009568DE" w:rsidRPr="005619B3" w:rsidRDefault="009568DE" w:rsidP="009568D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n</w:t>
            </w:r>
            <w:r w:rsidRPr="005619B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w b</w:t>
            </w:r>
            <w:r w:rsidRPr="005619B3">
              <w:rPr>
                <w:rFonts w:cs="Arial"/>
                <w:sz w:val="20"/>
              </w:rPr>
              <w:t xml:space="preserve">lackout </w:t>
            </w:r>
            <w:r>
              <w:rPr>
                <w:rFonts w:cs="Arial"/>
                <w:sz w:val="20"/>
              </w:rPr>
              <w:t xml:space="preserve">window has been created. </w:t>
            </w:r>
            <w:r w:rsidRPr="005619B3">
              <w:rPr>
                <w:rFonts w:cs="Arial"/>
                <w:sz w:val="20"/>
              </w:rPr>
              <w:t>Click on the Continue button</w:t>
            </w:r>
            <w:r>
              <w:rPr>
                <w:rFonts w:cs="Arial"/>
                <w:sz w:val="20"/>
              </w:rPr>
              <w:t xml:space="preserve"> (I)</w:t>
            </w:r>
            <w:r w:rsidRPr="005619B3">
              <w:rPr>
                <w:rFonts w:cs="Arial"/>
                <w:sz w:val="20"/>
              </w:rPr>
              <w:t>.</w:t>
            </w:r>
          </w:p>
          <w:p w14:paraId="59118999" w14:textId="77777777" w:rsidR="009568DE" w:rsidRPr="005619B3" w:rsidRDefault="009568DE" w:rsidP="009568DE">
            <w:pPr>
              <w:rPr>
                <w:rFonts w:cs="Arial"/>
                <w:sz w:val="20"/>
              </w:rPr>
            </w:pPr>
          </w:p>
          <w:p w14:paraId="10D8853B" w14:textId="6003588F" w:rsidR="009568DE" w:rsidRPr="005619B3" w:rsidRDefault="009568DE" w:rsidP="009568DE">
            <w:pPr>
              <w:rPr>
                <w:rFonts w:cs="Arial"/>
                <w:sz w:val="20"/>
              </w:rPr>
            </w:pPr>
            <w:r w:rsidRPr="005619B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DCD08" wp14:editId="192949DD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2148840</wp:posOffset>
                      </wp:positionV>
                      <wp:extent cx="3603625" cy="28575"/>
                      <wp:effectExtent l="0" t="0" r="0" b="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03625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13663" id="Straight Arrow Connector 20" o:spid="_x0000_s1026" type="#_x0000_t32" style="position:absolute;margin-left:76.9pt;margin-top:169.2pt;width:283.75pt;height: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Pr="005619B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7F8692" wp14:editId="6E7257D8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2025015</wp:posOffset>
                      </wp:positionV>
                      <wp:extent cx="275590" cy="276225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C828F" w14:textId="77777777" w:rsidR="009568DE" w:rsidRDefault="009568DE" w:rsidP="009568DE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7F8692" id="Text Box 19" o:spid="_x0000_s1034" type="#_x0000_t202" style="position:absolute;margin-left:360.65pt;margin-top:159.45pt;width:21.7pt;height:21.7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">
                      <v:textbox style="mso-fit-shape-to-text:t">
                        <w:txbxContent>
                          <w:p w14:paraId="4FDC828F" w14:textId="77777777" w:rsidR="009568DE" w:rsidRDefault="009568DE" w:rsidP="009568DE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19B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5A60A3" wp14:editId="68CDA372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20320</wp:posOffset>
                      </wp:positionV>
                      <wp:extent cx="4057650" cy="0"/>
                      <wp:effectExtent l="0" t="0" r="0" b="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5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79A61" id="Straight Arrow Connector 18" o:spid="_x0000_s1026" type="#_x0000_t32" style="position:absolute;margin-left:1.9pt;margin-top:1.6pt;width:319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zOJgIAAEw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"/>
                  </w:pict>
                </mc:Fallback>
              </mc:AlternateContent>
            </w:r>
            <w:r w:rsidRPr="005619B3">
              <w:rPr>
                <w:rFonts w:cs="Arial"/>
                <w:sz w:val="20"/>
              </w:rPr>
              <w:object w:dxaOrig="6420" w:dyaOrig="3945" w14:anchorId="0B3A1FA4">
                <v:shape id="_x0000_i1029" type="#_x0000_t75" style="width:312.35pt;height:191.9pt" o:ole="" o:bordertopcolor="this" o:borderleftcolor="this" o:borderbottomcolor="this" o:borderrightcolor="this">
                  <v:imagedata r:id="rId2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9" DrawAspect="Content" ObjectID="_1574508909" r:id="rId22"/>
              </w:object>
            </w:r>
          </w:p>
          <w:p w14:paraId="54A74D76" w14:textId="1693FAEB" w:rsidR="009568DE" w:rsidRPr="00314D68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9568DE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9568DE" w:rsidRDefault="009568DE" w:rsidP="009568D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89F7F" w14:textId="77777777" w:rsidR="009568DE" w:rsidRDefault="009568DE" w:rsidP="009568DE">
            <w:pPr>
              <w:rPr>
                <w:rFonts w:cs="Arial"/>
                <w:sz w:val="20"/>
              </w:rPr>
            </w:pPr>
            <w:r w:rsidRPr="00E80D89">
              <w:rPr>
                <w:rFonts w:cs="Arial"/>
                <w:sz w:val="20"/>
              </w:rPr>
              <w:t>To view the blackout window that was just created, go to the SLA System Maintenance Menu and select “Setup custom blackout periods for a service” (J).</w:t>
            </w:r>
          </w:p>
          <w:p w14:paraId="0FDBA5BA" w14:textId="77777777" w:rsidR="009568DE" w:rsidRPr="00E80D89" w:rsidRDefault="009568DE" w:rsidP="009568DE">
            <w:pPr>
              <w:rPr>
                <w:rFonts w:cs="Arial"/>
                <w:sz w:val="20"/>
              </w:rPr>
            </w:pPr>
          </w:p>
          <w:p w14:paraId="2181DAD1" w14:textId="5993E68C" w:rsidR="009568DE" w:rsidRPr="00314D68" w:rsidRDefault="009568DE" w:rsidP="009568DE">
            <w:pPr>
              <w:pStyle w:val="BodyText1"/>
              <w:rPr>
                <w:rFonts w:ascii="Arial" w:hAnsi="Arial" w:cs="Arial"/>
                <w:sz w:val="20"/>
              </w:rPr>
            </w:pPr>
            <w:r w:rsidRPr="00E80D89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066FAE" wp14:editId="471DB41F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2096135</wp:posOffset>
                      </wp:positionV>
                      <wp:extent cx="2651125" cy="0"/>
                      <wp:effectExtent l="0" t="0" r="0" b="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51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50EE" id="Straight Arrow Connector 22" o:spid="_x0000_s1026" type="#_x0000_t32" style="position:absolute;margin-left:192.4pt;margin-top:165.05pt;width:208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E80D89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73902" wp14:editId="370C4F68">
                      <wp:simplePos x="0" y="0"/>
                      <wp:positionH relativeFrom="column">
                        <wp:posOffset>5094605</wp:posOffset>
                      </wp:positionH>
                      <wp:positionV relativeFrom="paragraph">
                        <wp:posOffset>1943735</wp:posOffset>
                      </wp:positionV>
                      <wp:extent cx="275590" cy="276225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78E5C" w14:textId="77777777" w:rsidR="009568DE" w:rsidRDefault="009568DE" w:rsidP="009568DE">
                                  <w: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CF73902" id="Text Box 21" o:spid="_x0000_s1035" type="#_x0000_t202" style="position:absolute;margin-left:401.15pt;margin-top:153.05pt;width:21.7pt;height:21.7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">
                      <v:textbox style="mso-fit-shape-to-text:t">
                        <w:txbxContent>
                          <w:p w14:paraId="4B178E5C" w14:textId="77777777" w:rsidR="009568DE" w:rsidRDefault="009568DE" w:rsidP="009568DE">
                            <w: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0D89">
              <w:rPr>
                <w:rFonts w:cs="Arial"/>
                <w:sz w:val="20"/>
              </w:rPr>
              <w:object w:dxaOrig="7635" w:dyaOrig="4095" w14:anchorId="7352D08C">
                <v:shape id="_x0000_i1030" type="#_x0000_t75" style="width:381.75pt;height:204.75pt" o:ole="" o:bordertopcolor="this" o:borderleftcolor="this" o:borderbottomcolor="this" o:borderrightcolor="this">
                  <v:imagedata r:id="rId2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30" DrawAspect="Content" ObjectID="_1574508910" r:id="rId24"/>
              </w:object>
            </w:r>
          </w:p>
        </w:tc>
      </w:tr>
      <w:tr w:rsidR="009568DE" w:rsidRPr="006108A0" w14:paraId="12EE6C0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E9A3A" w14:textId="37985F66" w:rsidR="009568DE" w:rsidRDefault="009568DE" w:rsidP="009568D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2C404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  <w:r w:rsidRPr="00ED417F">
              <w:rPr>
                <w:rFonts w:cs="Arial"/>
                <w:sz w:val="20"/>
              </w:rPr>
              <w:t>On the Blackout Maintenance page</w:t>
            </w:r>
            <w:r>
              <w:rPr>
                <w:rFonts w:cs="Arial"/>
                <w:sz w:val="20"/>
              </w:rPr>
              <w:t>,</w:t>
            </w:r>
            <w:r w:rsidRPr="00ED417F">
              <w:rPr>
                <w:rFonts w:cs="Arial"/>
                <w:sz w:val="20"/>
              </w:rPr>
              <w:t xml:space="preserve"> use the drop</w:t>
            </w:r>
            <w:r>
              <w:rPr>
                <w:rFonts w:cs="Arial"/>
                <w:sz w:val="20"/>
              </w:rPr>
              <w:t>-down arrow and select the b</w:t>
            </w:r>
            <w:r w:rsidRPr="00ED417F">
              <w:rPr>
                <w:rFonts w:cs="Arial"/>
                <w:sz w:val="20"/>
              </w:rPr>
              <w:t xml:space="preserve">lackout that </w:t>
            </w:r>
            <w:r>
              <w:rPr>
                <w:rFonts w:cs="Arial"/>
                <w:sz w:val="20"/>
              </w:rPr>
              <w:t>was</w:t>
            </w:r>
            <w:r w:rsidRPr="00ED417F">
              <w:rPr>
                <w:rFonts w:cs="Arial"/>
                <w:sz w:val="20"/>
              </w:rPr>
              <w:t xml:space="preserve"> just created</w:t>
            </w:r>
            <w:r>
              <w:rPr>
                <w:rFonts w:cs="Arial"/>
                <w:sz w:val="20"/>
              </w:rPr>
              <w:t xml:space="preserve">: EOE Hotfix Deployment (K). Click on the “View/Edit Selected” </w:t>
            </w:r>
            <w:r w:rsidRPr="00ED417F">
              <w:rPr>
                <w:rFonts w:cs="Arial"/>
                <w:sz w:val="20"/>
              </w:rPr>
              <w:t>button</w:t>
            </w:r>
            <w:r>
              <w:rPr>
                <w:rFonts w:cs="Arial"/>
                <w:sz w:val="20"/>
              </w:rPr>
              <w:t xml:space="preserve"> (L).</w:t>
            </w:r>
          </w:p>
          <w:p w14:paraId="1666AFFD" w14:textId="77777777" w:rsidR="009568DE" w:rsidRDefault="009568DE" w:rsidP="009568DE">
            <w:pPr>
              <w:ind w:left="1440"/>
              <w:rPr>
                <w:rFonts w:ascii="Cambria" w:hAnsi="Cambria"/>
              </w:rPr>
            </w:pPr>
          </w:p>
          <w:p w14:paraId="1F1F683B" w14:textId="3FDCB6AF" w:rsidR="009568DE" w:rsidRPr="00E80D89" w:rsidRDefault="009568DE" w:rsidP="009568DE">
            <w:pPr>
              <w:rPr>
                <w:rFonts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7BA8C3" wp14:editId="1E550CE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1543050</wp:posOffset>
                      </wp:positionV>
                      <wp:extent cx="4201795" cy="295275"/>
                      <wp:effectExtent l="0" t="0" r="0" b="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20179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6EAC" id="Straight Arrow Connector 26" o:spid="_x0000_s1026" type="#_x0000_t32" style="position:absolute;margin-left:69.4pt;margin-top:121.5pt;width:330.85pt;height:2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060758" wp14:editId="75AC174E">
                      <wp:simplePos x="0" y="0"/>
                      <wp:positionH relativeFrom="column">
                        <wp:posOffset>5091430</wp:posOffset>
                      </wp:positionH>
                      <wp:positionV relativeFrom="paragraph">
                        <wp:posOffset>1704975</wp:posOffset>
                      </wp:positionV>
                      <wp:extent cx="294640" cy="276225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64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30B8E" w14:textId="77777777" w:rsidR="009568DE" w:rsidRDefault="009568DE" w:rsidP="009568DE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060758" id="Text Box 25" o:spid="_x0000_s1036" type="#_x0000_t202" style="position:absolute;margin-left:400.9pt;margin-top:134.25pt;width:23.2pt;height:21.7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">
                      <v:textbox style="mso-fit-shape-to-text:t">
                        <w:txbxContent>
                          <w:p w14:paraId="17B30B8E" w14:textId="77777777" w:rsidR="009568DE" w:rsidRDefault="009568DE" w:rsidP="009568DE">
                            <w: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54B840" wp14:editId="7BC72B96">
                      <wp:simplePos x="0" y="0"/>
                      <wp:positionH relativeFrom="column">
                        <wp:posOffset>2795905</wp:posOffset>
                      </wp:positionH>
                      <wp:positionV relativeFrom="paragraph">
                        <wp:posOffset>1104900</wp:posOffset>
                      </wp:positionV>
                      <wp:extent cx="2287270" cy="2171700"/>
                      <wp:effectExtent l="0" t="0" r="0" b="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7270" cy="2171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46F00" id="Straight Arrow Connector 24" o:spid="_x0000_s1026" type="#_x0000_t32" style="position:absolute;margin-left:220.15pt;margin-top:87pt;width:180.1pt;height:17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2D3DB3" wp14:editId="79D98458">
                      <wp:simplePos x="0" y="0"/>
                      <wp:positionH relativeFrom="column">
                        <wp:posOffset>5091430</wp:posOffset>
                      </wp:positionH>
                      <wp:positionV relativeFrom="paragraph">
                        <wp:posOffset>962025</wp:posOffset>
                      </wp:positionV>
                      <wp:extent cx="286385" cy="2857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55B64" w14:textId="77777777" w:rsidR="009568DE" w:rsidRDefault="009568DE" w:rsidP="009568DE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D3DB3" id="Text Box 23" o:spid="_x0000_s1037" type="#_x0000_t202" style="position:absolute;margin-left:400.9pt;margin-top:75.75pt;width:22.5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">
                      <v:textbox>
                        <w:txbxContent>
                          <w:p w14:paraId="02955B64" w14:textId="77777777" w:rsidR="009568DE" w:rsidRDefault="009568DE" w:rsidP="009568DE"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7650" w:dyaOrig="5595" w14:anchorId="68A4DCAF">
                <v:shape id="_x0000_i1031" type="#_x0000_t75" style="width:382.5pt;height:279.75pt" o:ole="" o:bordertopcolor="this" o:borderleftcolor="this" o:borderbottomcolor="this" o:borderrightcolor="this">
                  <v:imagedata r:id="rId2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31" DrawAspect="Content" ObjectID="_1574508911" r:id="rId26"/>
              </w:object>
            </w:r>
          </w:p>
        </w:tc>
      </w:tr>
      <w:tr w:rsidR="009568DE" w:rsidRPr="006108A0" w14:paraId="6861A8FE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A818B" w14:textId="56878723" w:rsidR="009568DE" w:rsidRDefault="009568DE" w:rsidP="009568D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8E736" w14:textId="3274D31A" w:rsidR="009568DE" w:rsidRDefault="009568DE" w:rsidP="009568DE">
            <w:pPr>
              <w:rPr>
                <w:rFonts w:cs="Arial"/>
                <w:sz w:val="20"/>
              </w:rPr>
            </w:pPr>
            <w:r w:rsidRPr="00ED417F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17BDBC" wp14:editId="1E620274">
                      <wp:simplePos x="0" y="0"/>
                      <wp:positionH relativeFrom="column">
                        <wp:posOffset>6625590</wp:posOffset>
                      </wp:positionH>
                      <wp:positionV relativeFrom="paragraph">
                        <wp:posOffset>-379730</wp:posOffset>
                      </wp:positionV>
                      <wp:extent cx="285115" cy="276225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895D2" w14:textId="77777777" w:rsidR="009568DE" w:rsidRPr="003D064D" w:rsidRDefault="009568DE" w:rsidP="009568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17BDBC" id="Text Box 27" o:spid="_x0000_s1038" type="#_x0000_t202" style="position:absolute;margin-left:521.7pt;margin-top:-29.9pt;width:22.45pt;height:21.7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">
                      <v:textbox style="mso-fit-shape-to-text:t">
                        <w:txbxContent>
                          <w:p w14:paraId="7CA895D2" w14:textId="77777777" w:rsidR="009568DE" w:rsidRPr="003D064D" w:rsidRDefault="009568DE" w:rsidP="009568D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lang w:eastAsia="zh-TW"/>
              </w:rPr>
              <w:t>The</w:t>
            </w:r>
            <w:r>
              <w:rPr>
                <w:rFonts w:cs="Arial"/>
                <w:sz w:val="20"/>
              </w:rPr>
              <w:t xml:space="preserve"> </w:t>
            </w:r>
            <w:r w:rsidRPr="00ED417F">
              <w:rPr>
                <w:rFonts w:cs="Arial"/>
                <w:sz w:val="20"/>
              </w:rPr>
              <w:t>start/end times and dates for all services included in the SLA blackout</w:t>
            </w:r>
            <w:r>
              <w:rPr>
                <w:rFonts w:cs="Arial"/>
                <w:sz w:val="20"/>
              </w:rPr>
              <w:t xml:space="preserve"> window will be listed</w:t>
            </w:r>
            <w:r w:rsidRPr="00ED417F">
              <w:rPr>
                <w:rFonts w:cs="Arial"/>
                <w:sz w:val="20"/>
              </w:rPr>
              <w:t>.</w:t>
            </w:r>
          </w:p>
          <w:p w14:paraId="46D34E28" w14:textId="77777777" w:rsidR="009568DE" w:rsidRPr="00E80D89" w:rsidRDefault="009568DE" w:rsidP="009568DE">
            <w:pPr>
              <w:rPr>
                <w:rFonts w:cs="Arial"/>
                <w:sz w:val="20"/>
              </w:rPr>
            </w:pPr>
          </w:p>
          <w:p w14:paraId="7A5ABDA8" w14:textId="77777777" w:rsidR="009568DE" w:rsidRDefault="009568DE" w:rsidP="009568DE">
            <w:pPr>
              <w:ind w:left="780"/>
              <w:rPr>
                <w:rFonts w:ascii="Cambria" w:hAnsi="Cambria"/>
              </w:rPr>
            </w:pPr>
            <w:r>
              <w:object w:dxaOrig="7530" w:dyaOrig="6810" w14:anchorId="02D691EB">
                <v:shape id="_x0000_i1032" type="#_x0000_t75" style="width:345.65pt;height:313.25pt" o:ole="" o:bordertopcolor="this" o:borderleftcolor="this" o:borderbottomcolor="this" o:borderrightcolor="this">
                  <v:imagedata r:id="rId2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32" DrawAspect="Content" ObjectID="_1574508912" r:id="rId28"/>
              </w:object>
            </w:r>
          </w:p>
          <w:p w14:paraId="6EE87F1F" w14:textId="77777777" w:rsidR="009568DE" w:rsidRPr="00ED417F" w:rsidRDefault="009568DE" w:rsidP="009568DE">
            <w:pPr>
              <w:rPr>
                <w:rFonts w:cs="Arial"/>
                <w:sz w:val="20"/>
              </w:rPr>
            </w:pPr>
          </w:p>
        </w:tc>
      </w:tr>
      <w:tr w:rsidR="0092392A" w:rsidRPr="006108A0" w14:paraId="0DE1D1E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CF2D2" w14:textId="7DCC4BCF" w:rsidR="0092392A" w:rsidRDefault="0092392A" w:rsidP="009568D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292BE" w14:textId="77777777" w:rsidR="0092392A" w:rsidRDefault="0092392A" w:rsidP="009568DE">
            <w:pPr>
              <w:rPr>
                <w:rFonts w:cs="Arial"/>
                <w:noProof/>
                <w:sz w:val="20"/>
              </w:rPr>
            </w:pPr>
            <w:r>
              <w:rPr>
                <w:rFonts w:cs="Arial"/>
                <w:noProof/>
                <w:sz w:val="20"/>
              </w:rPr>
              <w:t>In order for the blackout to appear on the SLA Reports, run the SLA Utility.</w:t>
            </w:r>
          </w:p>
          <w:p w14:paraId="3E4F110E" w14:textId="77777777" w:rsidR="0092392A" w:rsidRDefault="0092392A" w:rsidP="009568DE">
            <w:pPr>
              <w:rPr>
                <w:rFonts w:cs="Arial"/>
                <w:noProof/>
                <w:sz w:val="20"/>
              </w:rPr>
            </w:pPr>
          </w:p>
          <w:p w14:paraId="3B3C2846" w14:textId="3B57B40F" w:rsidR="0092392A" w:rsidRPr="00ED417F" w:rsidRDefault="0092392A" w:rsidP="009568DE">
            <w:pPr>
              <w:rPr>
                <w:rFonts w:cs="Arial"/>
                <w:noProof/>
                <w:sz w:val="20"/>
              </w:rPr>
            </w:pPr>
            <w:r>
              <w:rPr>
                <w:rFonts w:cs="Arial"/>
                <w:noProof/>
                <w:sz w:val="20"/>
              </w:rPr>
              <w:t xml:space="preserve">See the </w:t>
            </w:r>
            <w:r w:rsidRPr="0092392A">
              <w:rPr>
                <w:rFonts w:cs="Arial"/>
                <w:b/>
                <w:i/>
                <w:noProof/>
                <w:sz w:val="20"/>
              </w:rPr>
              <w:t>Running the SLA Utility Procedure</w:t>
            </w:r>
            <w:r>
              <w:rPr>
                <w:rFonts w:cs="Arial"/>
                <w:noProof/>
                <w:sz w:val="20"/>
              </w:rPr>
              <w:t xml:space="preserve"> for more information.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9568DE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9568DE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9568DE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9568DE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1CEC8E46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92392A">
              <w:rPr>
                <w:rFonts w:ascii="Arial" w:hAnsi="Arial" w:cs="Arial"/>
                <w:sz w:val="18"/>
                <w:szCs w:val="18"/>
              </w:rPr>
              <w:t>03/03/2017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2599039F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47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478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3C97138"/>
    <w:multiLevelType w:val="hybridMultilevel"/>
    <w:tmpl w:val="6FBCD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832063"/>
    <w:multiLevelType w:val="hybridMultilevel"/>
    <w:tmpl w:val="41D4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D6E78"/>
    <w:multiLevelType w:val="hybridMultilevel"/>
    <w:tmpl w:val="3CFC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9"/>
  </w:num>
  <w:num w:numId="4">
    <w:abstractNumId w:val="26"/>
  </w:num>
  <w:num w:numId="5">
    <w:abstractNumId w:val="21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3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5"/>
  </w:num>
  <w:num w:numId="20">
    <w:abstractNumId w:val="25"/>
  </w:num>
  <w:num w:numId="21">
    <w:abstractNumId w:val="8"/>
  </w:num>
  <w:num w:numId="22">
    <w:abstractNumId w:val="20"/>
  </w:num>
  <w:num w:numId="23">
    <w:abstractNumId w:val="4"/>
  </w:num>
  <w:num w:numId="24">
    <w:abstractNumId w:val="24"/>
  </w:num>
  <w:num w:numId="25">
    <w:abstractNumId w:val="15"/>
  </w:num>
  <w:num w:numId="26">
    <w:abstractNumId w:val="14"/>
  </w:num>
  <w:num w:numId="27">
    <w:abstractNumId w:val="6"/>
  </w:num>
  <w:num w:numId="28">
    <w:abstractNumId w:val="20"/>
  </w:num>
  <w:num w:numId="29">
    <w:abstractNumId w:val="28"/>
  </w:num>
  <w:num w:numId="30">
    <w:abstractNumId w:val="27"/>
  </w:num>
  <w:num w:numId="31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C2ABE"/>
    <w:rsid w:val="008D3A31"/>
    <w:rsid w:val="008F1737"/>
    <w:rsid w:val="008F4526"/>
    <w:rsid w:val="009060E1"/>
    <w:rsid w:val="0092392A"/>
    <w:rsid w:val="009249F3"/>
    <w:rsid w:val="009568DE"/>
    <w:rsid w:val="00964788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://cf.jacksonnational.com/SLA/TabMaint.cf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30</TotalTime>
  <Pages>6</Pages>
  <Words>416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19</cp:revision>
  <cp:lastPrinted>2010-10-25T17:14:00Z</cp:lastPrinted>
  <dcterms:created xsi:type="dcterms:W3CDTF">2017-02-14T20:54:00Z</dcterms:created>
  <dcterms:modified xsi:type="dcterms:W3CDTF">2017-12-11T19:49:00Z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